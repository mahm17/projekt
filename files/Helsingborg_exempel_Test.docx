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3A5F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Kunduppgifter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26EAE" w:rsidRPr="004B3D94" w14:paraId="17BBF522" w14:textId="77777777" w:rsidTr="004B3D94">
        <w:tc>
          <w:tcPr>
            <w:tcW w:w="1574" w:type="pct"/>
          </w:tcPr>
          <w:p w14:paraId="7A0E0968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Kund</w:t>
            </w:r>
          </w:p>
        </w:tc>
        <w:tc>
          <w:tcPr>
            <w:tcW w:w="3426" w:type="pct"/>
          </w:tcPr>
          <w:p w14:paraId="078BC2C7" w14:textId="77777777" w:rsidR="00726EAE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CC361C" w:rsidRPr="00CC361C">
              <w:rPr>
                <w:rFonts w:ascii="Verdana" w:hAnsi="Verdana"/>
                <w:noProof/>
              </w:rPr>
              <w:t>Helsingborg kommun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63B5A5A7" w14:textId="77777777" w:rsidTr="004B3D94">
        <w:tc>
          <w:tcPr>
            <w:tcW w:w="1574" w:type="pct"/>
          </w:tcPr>
          <w:p w14:paraId="20B7CC9B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Kontaktperson</w:t>
            </w:r>
          </w:p>
        </w:tc>
        <w:tc>
          <w:tcPr>
            <w:tcW w:w="3426" w:type="pct"/>
          </w:tcPr>
          <w:p w14:paraId="46311313" w14:textId="42538CC8" w:rsidR="00726EAE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bookmarkStart w:id="0" w:name="_GoBack"/>
            <w:bookmarkEnd w:id="0"/>
            <w:r w:rsidR="00B01C07">
              <w:rPr>
                <w:rFonts w:ascii="Verdana" w:hAnsi="Verdana"/>
                <w:noProof/>
              </w:rPr>
              <w:t> </w:t>
            </w:r>
            <w:r w:rsidR="00B01C07">
              <w:rPr>
                <w:rFonts w:ascii="Verdana" w:hAnsi="Verdana"/>
                <w:noProof/>
              </w:rPr>
              <w:t> </w:t>
            </w:r>
            <w:r w:rsidR="00B01C07">
              <w:rPr>
                <w:rFonts w:ascii="Verdana" w:hAnsi="Verdana"/>
                <w:noProof/>
              </w:rPr>
              <w:t> </w:t>
            </w:r>
            <w:r w:rsidR="00B01C07">
              <w:rPr>
                <w:rFonts w:ascii="Verdana" w:hAnsi="Verdana"/>
                <w:noProof/>
              </w:rPr>
              <w:t> </w:t>
            </w:r>
            <w:r w:rsidR="00B01C07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54D57C8D" w14:textId="77777777" w:rsidTr="004B3D94">
        <w:tc>
          <w:tcPr>
            <w:tcW w:w="1574" w:type="pct"/>
          </w:tcPr>
          <w:p w14:paraId="4AA0EB22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Tekniker</w:t>
            </w:r>
          </w:p>
        </w:tc>
        <w:tc>
          <w:tcPr>
            <w:tcW w:w="3426" w:type="pct"/>
          </w:tcPr>
          <w:p w14:paraId="1A694DAC" w14:textId="6B2EC059" w:rsidR="00726EAE" w:rsidRPr="004B3D94" w:rsidRDefault="008D4145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ter Rydqvis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523DD">
              <w:rPr>
                <w:rFonts w:ascii="Verdana" w:hAnsi="Verdana"/>
                <w:noProof/>
              </w:rPr>
              <w:t>Adam Göransson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2F12C45C" w14:textId="77777777" w:rsidTr="004B3D94">
        <w:tc>
          <w:tcPr>
            <w:tcW w:w="1574" w:type="pct"/>
          </w:tcPr>
          <w:p w14:paraId="1D18087D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Datum</w:t>
            </w:r>
          </w:p>
        </w:tc>
        <w:tc>
          <w:tcPr>
            <w:tcW w:w="3426" w:type="pct"/>
          </w:tcPr>
          <w:p w14:paraId="3E0A6007" w14:textId="2FD8B93C" w:rsidR="00726EAE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C523DD">
              <w:rPr>
                <w:rFonts w:ascii="Verdana" w:hAnsi="Verdana"/>
                <w:noProof/>
              </w:rPr>
              <w:t>2018-05-02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2E413631" w14:textId="77777777" w:rsidTr="004B3D94">
        <w:tc>
          <w:tcPr>
            <w:tcW w:w="1574" w:type="pct"/>
          </w:tcPr>
          <w:p w14:paraId="7E03D2C3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Systemnummer</w:t>
            </w:r>
          </w:p>
        </w:tc>
        <w:tc>
          <w:tcPr>
            <w:tcW w:w="3426" w:type="pct"/>
          </w:tcPr>
          <w:p w14:paraId="73B97EC5" w14:textId="77777777" w:rsidR="00726EAE" w:rsidRPr="004B3D94" w:rsidRDefault="00306D77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C361C" w:rsidRPr="00CC361C">
              <w:rPr>
                <w:rFonts w:ascii="Verdana" w:hAnsi="Verdana"/>
                <w:noProof/>
              </w:rPr>
              <w:t>1171930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642FC" w:rsidRPr="004B3D94" w14:paraId="2870CDF2" w14:textId="77777777" w:rsidTr="004B3D94">
        <w:tc>
          <w:tcPr>
            <w:tcW w:w="1574" w:type="pct"/>
          </w:tcPr>
          <w:p w14:paraId="16C8BB90" w14:textId="77777777" w:rsidR="009642FC" w:rsidRPr="004B3D94" w:rsidRDefault="009642FC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2DD03AE9" w14:textId="440B3E7F" w:rsidR="009642FC" w:rsidRPr="004B3D94" w:rsidRDefault="00E5788E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523DD">
              <w:rPr>
                <w:rFonts w:ascii="Verdana" w:hAnsi="Verdana"/>
                <w:noProof/>
              </w:rPr>
              <w:t>1</w:t>
            </w:r>
            <w:r w:rsidR="00A06E13">
              <w:rPr>
                <w:rFonts w:ascii="Verdana" w:hAnsi="Verdana"/>
                <w:noProof/>
              </w:rPr>
              <w:t>8.0.88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2F62A8" w:rsidRPr="004B3D94" w14:paraId="682A94E8" w14:textId="77777777" w:rsidTr="004B3D94">
        <w:tc>
          <w:tcPr>
            <w:tcW w:w="1574" w:type="pct"/>
          </w:tcPr>
          <w:p w14:paraId="0A997377" w14:textId="77777777" w:rsidR="002F62A8" w:rsidRDefault="002F62A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Koordinatsystem</w:t>
            </w:r>
          </w:p>
        </w:tc>
        <w:tc>
          <w:tcPr>
            <w:tcW w:w="3426" w:type="pct"/>
          </w:tcPr>
          <w:p w14:paraId="3BEF58B3" w14:textId="77777777" w:rsidR="002F62A8" w:rsidRDefault="002F62A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C361C" w:rsidRPr="00CC361C">
              <w:rPr>
                <w:rFonts w:ascii="Verdana" w:hAnsi="Verdana"/>
                <w:noProof/>
              </w:rPr>
              <w:t>SWEREF99_13_30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49F65DE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3213CA78" w14:textId="77777777" w:rsidR="0050734C" w:rsidRPr="00FF12EA" w:rsidRDefault="0050734C" w:rsidP="0050734C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Licens</w:t>
      </w:r>
      <w:r w:rsidR="00A16FCF">
        <w:rPr>
          <w:rFonts w:ascii="Verdana" w:hAnsi="Verdana"/>
          <w:b/>
          <w:noProof/>
        </w:rPr>
        <w:t>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50734C" w:rsidRPr="004B3D94" w14:paraId="2503A107" w14:textId="77777777" w:rsidTr="004B3D94">
        <w:tc>
          <w:tcPr>
            <w:tcW w:w="1574" w:type="pct"/>
          </w:tcPr>
          <w:p w14:paraId="3C4B28BF" w14:textId="77777777" w:rsidR="0050734C" w:rsidRPr="004B3D94" w:rsidRDefault="002A374B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ArcGIS</w:t>
            </w:r>
            <w:r w:rsidR="0050734C" w:rsidRPr="004B3D94">
              <w:rPr>
                <w:rFonts w:ascii="Verdana" w:hAnsi="Verdana"/>
                <w:noProof/>
              </w:rPr>
              <w:t>, Server (IP)</w:t>
            </w:r>
          </w:p>
        </w:tc>
        <w:tc>
          <w:tcPr>
            <w:tcW w:w="3426" w:type="pct"/>
          </w:tcPr>
          <w:p w14:paraId="2A670858" w14:textId="77777777" w:rsidR="002140F1" w:rsidRPr="002140F1" w:rsidRDefault="0050734C" w:rsidP="002140F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2140F1" w:rsidRPr="002140F1">
              <w:rPr>
                <w:rFonts w:ascii="Verdana" w:hAnsi="Verdana"/>
                <w:noProof/>
              </w:rPr>
              <w:t>ARCGISLICENS (A001249, 10.96.4.49)</w:t>
            </w:r>
          </w:p>
          <w:p w14:paraId="4DB7F375" w14:textId="77777777" w:rsidR="0050734C" w:rsidRPr="004B3D94" w:rsidRDefault="002140F1" w:rsidP="002140F1">
            <w:pPr>
              <w:rPr>
                <w:rFonts w:ascii="Verdana" w:hAnsi="Verdana"/>
                <w:noProof/>
              </w:rPr>
            </w:pPr>
            <w:r w:rsidRPr="002140F1">
              <w:rPr>
                <w:rFonts w:ascii="Verdana" w:hAnsi="Verdana"/>
                <w:noProof/>
              </w:rPr>
              <w:t>Använder portarna 27000 och 27010</w:t>
            </w:r>
            <w:r w:rsidR="0050734C" w:rsidRPr="004B3D94"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7455500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59DA911A" w14:textId="77777777" w:rsidR="00855734" w:rsidRPr="00FF12EA" w:rsidRDefault="00A16FCF" w:rsidP="00770FA3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Databasserver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CE2468" w:rsidRPr="004B3D94" w14:paraId="5F9558DB" w14:textId="77777777" w:rsidTr="004B3D94">
        <w:tc>
          <w:tcPr>
            <w:tcW w:w="1574" w:type="pct"/>
          </w:tcPr>
          <w:p w14:paraId="30FD83D0" w14:textId="77777777" w:rsidR="00CE2468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CE2468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CE2468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08B69596" w14:textId="77777777" w:rsidR="00CE2468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bookmarkStart w:id="1" w:name="OLE_LINK43"/>
            <w:r w:rsidR="00C57901" w:rsidRPr="00C57901">
              <w:rPr>
                <w:rFonts w:ascii="Verdana" w:hAnsi="Verdana"/>
                <w:noProof/>
              </w:rPr>
              <w:t>A001116</w:t>
            </w:r>
            <w:r w:rsidR="008B564A">
              <w:rPr>
                <w:rFonts w:ascii="Verdana" w:hAnsi="Verdana"/>
                <w:noProof/>
              </w:rPr>
              <w:t xml:space="preserve"> </w:t>
            </w:r>
            <w:bookmarkEnd w:id="1"/>
            <w:r w:rsidR="008B564A">
              <w:rPr>
                <w:rFonts w:ascii="Verdana" w:hAnsi="Verdana"/>
                <w:noProof/>
              </w:rPr>
              <w:t>(10.96.4.216)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438AE149" w14:textId="77777777" w:rsidTr="004B3D94">
        <w:tc>
          <w:tcPr>
            <w:tcW w:w="1574" w:type="pct"/>
          </w:tcPr>
          <w:p w14:paraId="7F7EC0B1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3CB33F29" w14:textId="77777777" w:rsidR="00CE2468" w:rsidRPr="004B3D94" w:rsidRDefault="0092475C" w:rsidP="00FB3D4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  <w:listEntry w:val="Windows 2012"/>
                    <w:listEntry w:val="Windows 2008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x64  </w:t>
            </w:r>
            <w:r w:rsidR="00FB3D4D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FB3D4D"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FB3D4D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CE2468" w:rsidRPr="004B3D94" w14:paraId="7268A30D" w14:textId="77777777" w:rsidTr="004B3D94">
        <w:tc>
          <w:tcPr>
            <w:tcW w:w="1574" w:type="pct"/>
          </w:tcPr>
          <w:p w14:paraId="41F17BBF" w14:textId="77777777" w:rsidR="00CE2468" w:rsidRPr="004B3D94" w:rsidRDefault="00CE2468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68251A23" w14:textId="77777777" w:rsidR="00CE2468" w:rsidRPr="004B3D94" w:rsidRDefault="0092475C" w:rsidP="00845F6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2016"/>
                    <w:listEntry w:val="2014"/>
                    <w:listEntry w:val="2012"/>
                    <w:listEntry w:val="Oracle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DD1425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</w:t>
            </w:r>
            <w:r w:rsidR="00DD1425" w:rsidRPr="004B3D94">
              <w:rPr>
                <w:rFonts w:ascii="Verdana" w:hAnsi="Verdana"/>
                <w:noProof/>
              </w:rPr>
              <w:t xml:space="preserve">64  </w:t>
            </w:r>
            <w:r w:rsidR="00845F6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SP 1"/>
                    <w:listEntry w:val="SP 2"/>
                    <w:listEntry w:val="SP 3"/>
                    <w:listEntry w:val="SP 4"/>
                    <w:listEntry w:val="10G"/>
                    <w:listEntry w:val="11G"/>
                  </w:ddList>
                </w:ffData>
              </w:fldChar>
            </w:r>
            <w:r w:rsidR="00845F64"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845F64">
              <w:rPr>
                <w:rFonts w:ascii="Verdana" w:hAnsi="Verdana"/>
                <w:noProof/>
              </w:rPr>
              <w:fldChar w:fldCharType="end"/>
            </w:r>
          </w:p>
        </w:tc>
      </w:tr>
      <w:tr w:rsidR="003F32AE" w:rsidRPr="004B3D94" w14:paraId="4FFE328C" w14:textId="77777777" w:rsidTr="00227AE6">
        <w:tc>
          <w:tcPr>
            <w:tcW w:w="1574" w:type="pct"/>
          </w:tcPr>
          <w:p w14:paraId="334430F8" w14:textId="77777777" w:rsidR="003F32AE" w:rsidRPr="004B3D94" w:rsidRDefault="00262B98" w:rsidP="00262B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sa</w:t>
            </w:r>
          </w:p>
        </w:tc>
        <w:tc>
          <w:tcPr>
            <w:tcW w:w="3426" w:type="pct"/>
          </w:tcPr>
          <w:p w14:paraId="5A176EB0" w14:textId="77777777" w:rsidR="003F32AE" w:rsidRPr="004B3D94" w:rsidRDefault="003F32AE" w:rsidP="00227AE6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2A8439FE" w14:textId="77777777" w:rsidTr="004B3D94">
        <w:tc>
          <w:tcPr>
            <w:tcW w:w="1574" w:type="pct"/>
          </w:tcPr>
          <w:p w14:paraId="65E6122E" w14:textId="77777777" w:rsidR="0050734C" w:rsidRPr="004B3D94" w:rsidRDefault="003F32AE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Lösen </w:t>
            </w:r>
            <w:r w:rsidR="0050734C" w:rsidRPr="004B3D94">
              <w:rPr>
                <w:rFonts w:ascii="Verdana" w:hAnsi="Verdana"/>
                <w:noProof/>
              </w:rPr>
              <w:t>sde</w:t>
            </w:r>
          </w:p>
        </w:tc>
        <w:tc>
          <w:tcPr>
            <w:tcW w:w="3426" w:type="pct"/>
          </w:tcPr>
          <w:p w14:paraId="46544913" w14:textId="72B647DA" w:rsidR="0050734C" w:rsidRPr="004B3D94" w:rsidRDefault="0050734C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50734C" w:rsidRPr="004B3D94" w14:paraId="32DA2865" w14:textId="77777777" w:rsidTr="004B3D94">
        <w:tc>
          <w:tcPr>
            <w:tcW w:w="1574" w:type="pct"/>
          </w:tcPr>
          <w:p w14:paraId="2DB181D1" w14:textId="77777777" w:rsidR="0050734C" w:rsidRPr="004B3D94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Systemdatabas</w:t>
            </w:r>
          </w:p>
        </w:tc>
        <w:tc>
          <w:tcPr>
            <w:tcW w:w="3426" w:type="pct"/>
          </w:tcPr>
          <w:p w14:paraId="0DCDFFC7" w14:textId="5BBB3A1D" w:rsidR="0050734C" w:rsidRPr="004955C0" w:rsidRDefault="0071392C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_SystemDatabas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0A2B5E70" w14:textId="77777777" w:rsidTr="004B3D94">
        <w:tc>
          <w:tcPr>
            <w:tcW w:w="1574" w:type="pct"/>
          </w:tcPr>
          <w:p w14:paraId="764C7FE2" w14:textId="77777777" w:rsidR="0071392C" w:rsidRPr="0071392C" w:rsidRDefault="0071392C" w:rsidP="003F32A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Systemanvändare - Lösen</w:t>
            </w:r>
          </w:p>
        </w:tc>
        <w:tc>
          <w:tcPr>
            <w:tcW w:w="3426" w:type="pct"/>
          </w:tcPr>
          <w:p w14:paraId="6FD2EF18" w14:textId="04EBFD39" w:rsidR="0071392C" w:rsidRPr="0071392C" w:rsidRDefault="0071392C" w:rsidP="0071392C">
            <w:pPr>
              <w:rPr>
                <w:rFonts w:ascii="Verdana" w:hAnsi="Verdana"/>
                <w:noProof/>
              </w:rPr>
            </w:pPr>
            <w:r w:rsidRPr="0071392C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ngsys"/>
                  </w:textInput>
                </w:ffData>
              </w:fldChar>
            </w:r>
            <w:r w:rsidRPr="0071392C">
              <w:rPr>
                <w:rFonts w:ascii="Verdana" w:hAnsi="Verdana"/>
                <w:noProof/>
              </w:rPr>
              <w:instrText xml:space="preserve"> FORMTEXT </w:instrText>
            </w:r>
            <w:r w:rsidRPr="0071392C">
              <w:rPr>
                <w:rFonts w:ascii="Verdana" w:hAnsi="Verdana"/>
                <w:noProof/>
              </w:rPr>
            </w:r>
            <w:r w:rsidRPr="0071392C"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Pr="0071392C"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1392C" w:rsidRPr="004B3D94" w14:paraId="1578BC9B" w14:textId="77777777" w:rsidTr="000365ED">
        <w:tc>
          <w:tcPr>
            <w:tcW w:w="1574" w:type="pct"/>
          </w:tcPr>
          <w:p w14:paraId="3CD2A5C3" w14:textId="77777777" w:rsidR="0071392C" w:rsidRDefault="0071392C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Lösen gng</w:t>
            </w:r>
          </w:p>
        </w:tc>
        <w:tc>
          <w:tcPr>
            <w:tcW w:w="3426" w:type="pct"/>
          </w:tcPr>
          <w:p w14:paraId="782DF0B8" w14:textId="708B44D7" w:rsidR="0071392C" w:rsidRPr="004955C0" w:rsidRDefault="0071392C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2468" w:rsidRPr="004B3D94" w14:paraId="3F71E34A" w14:textId="77777777" w:rsidTr="004B3D94">
        <w:tc>
          <w:tcPr>
            <w:tcW w:w="1574" w:type="pct"/>
          </w:tcPr>
          <w:p w14:paraId="53E8403A" w14:textId="77777777" w:rsidR="00CE2468" w:rsidRPr="004B3D94" w:rsidRDefault="003F32AE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Databaser</w:t>
            </w:r>
          </w:p>
        </w:tc>
        <w:tc>
          <w:tcPr>
            <w:tcW w:w="3426" w:type="pct"/>
          </w:tcPr>
          <w:p w14:paraId="0FF4DA93" w14:textId="77777777" w:rsidR="00CE2468" w:rsidRPr="004B3D94" w:rsidRDefault="003F32AE" w:rsidP="00770FA3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Beskrivning</w:t>
            </w:r>
          </w:p>
        </w:tc>
      </w:tr>
      <w:tr w:rsidR="00CE2468" w:rsidRPr="004B3D94" w14:paraId="560A0A30" w14:textId="77777777" w:rsidTr="004B3D94">
        <w:tc>
          <w:tcPr>
            <w:tcW w:w="1574" w:type="pct"/>
          </w:tcPr>
          <w:p w14:paraId="0F2955F8" w14:textId="77777777" w:rsidR="00CC361C" w:rsidRPr="00CC361C" w:rsidRDefault="00751289" w:rsidP="00CC361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CC361C" w:rsidRPr="00CC361C">
              <w:rPr>
                <w:rFonts w:ascii="Verdana" w:hAnsi="Verdana"/>
                <w:noProof/>
              </w:rPr>
              <w:t>sde_geofir</w:t>
            </w:r>
          </w:p>
          <w:p w14:paraId="3FD3B488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sde_geolocator</w:t>
            </w:r>
          </w:p>
          <w:p w14:paraId="37C18A0B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sde_geoltf</w:t>
            </w:r>
          </w:p>
          <w:p w14:paraId="16D98A29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sde_geopark</w:t>
            </w:r>
          </w:p>
          <w:p w14:paraId="32960948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sde_geopermit</w:t>
            </w:r>
          </w:p>
          <w:p w14:paraId="40EEE673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sde_geoplan</w:t>
            </w:r>
            <w:r w:rsidR="008B564A">
              <w:rPr>
                <w:rFonts w:ascii="Verdana" w:hAnsi="Verdana"/>
                <w:noProof/>
              </w:rPr>
              <w:t>_helsingborg</w:t>
            </w:r>
          </w:p>
          <w:p w14:paraId="280B94B5" w14:textId="77777777" w:rsidR="00CC361C" w:rsidRPr="003D55FB" w:rsidRDefault="00CC361C" w:rsidP="00CC361C">
            <w:pPr>
              <w:rPr>
                <w:rFonts w:ascii="Verdana" w:hAnsi="Verdana"/>
                <w:noProof/>
                <w:lang w:val="en-US"/>
              </w:rPr>
            </w:pPr>
            <w:r w:rsidRPr="003D55FB">
              <w:rPr>
                <w:rFonts w:ascii="Verdana" w:hAnsi="Verdana"/>
                <w:noProof/>
                <w:lang w:val="en-US"/>
              </w:rPr>
              <w:t>sde_geopri</w:t>
            </w:r>
          </w:p>
          <w:p w14:paraId="5F54AFCE" w14:textId="77777777" w:rsidR="00CC361C" w:rsidRPr="003D55FB" w:rsidRDefault="00CC361C" w:rsidP="00CC361C">
            <w:pPr>
              <w:rPr>
                <w:rFonts w:ascii="Verdana" w:hAnsi="Verdana"/>
                <w:noProof/>
                <w:lang w:val="en-US"/>
              </w:rPr>
            </w:pPr>
            <w:r w:rsidRPr="003D55FB">
              <w:rPr>
                <w:rFonts w:ascii="Verdana" w:hAnsi="Verdana"/>
                <w:noProof/>
                <w:lang w:val="en-US"/>
              </w:rPr>
              <w:t>sde_geostreet</w:t>
            </w:r>
          </w:p>
          <w:p w14:paraId="3FD1ACEB" w14:textId="77777777" w:rsidR="00CE2468" w:rsidRPr="003D55FB" w:rsidRDefault="00CC361C" w:rsidP="00CC361C">
            <w:pPr>
              <w:rPr>
                <w:rFonts w:ascii="Verdana" w:hAnsi="Verdana"/>
                <w:noProof/>
                <w:lang w:val="en-US"/>
              </w:rPr>
            </w:pPr>
            <w:r w:rsidRPr="003D55FB">
              <w:rPr>
                <w:rFonts w:ascii="Verdana" w:hAnsi="Verdana"/>
                <w:noProof/>
                <w:lang w:val="en-US"/>
              </w:rPr>
              <w:t>sde_geostreet_region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  <w:p w14:paraId="4EE959B0" w14:textId="25699184" w:rsidR="003E74BE" w:rsidRPr="003D55FB" w:rsidRDefault="003E74BE" w:rsidP="00CC361C">
            <w:pPr>
              <w:rPr>
                <w:rFonts w:ascii="Verdana" w:hAnsi="Verdana"/>
                <w:noProof/>
                <w:lang w:val="en-US"/>
              </w:rPr>
            </w:pPr>
            <w:r w:rsidRPr="003D55FB">
              <w:rPr>
                <w:rFonts w:ascii="Verdana" w:hAnsi="Verdana"/>
                <w:noProof/>
                <w:lang w:val="en-US"/>
              </w:rPr>
              <w:t>sde_geostreet_edit</w:t>
            </w:r>
          </w:p>
        </w:tc>
        <w:tc>
          <w:tcPr>
            <w:tcW w:w="3426" w:type="pct"/>
          </w:tcPr>
          <w:p w14:paraId="69228555" w14:textId="77777777" w:rsidR="00CC361C" w:rsidRPr="00CC361C" w:rsidRDefault="00751289" w:rsidP="00CC361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enter för ny rad)"/>
                  </w:textInput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CC361C" w:rsidRPr="00CC361C">
              <w:rPr>
                <w:rFonts w:ascii="Verdana" w:hAnsi="Verdana"/>
                <w:noProof/>
              </w:rPr>
              <w:t>GEOSECMA Fastighetsdata</w:t>
            </w:r>
          </w:p>
          <w:p w14:paraId="6C620A42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Platsdata</w:t>
            </w:r>
          </w:p>
          <w:p w14:paraId="083073E6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Trafikdata</w:t>
            </w:r>
          </w:p>
          <w:p w14:paraId="45DB0403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Parkdata</w:t>
            </w:r>
          </w:p>
          <w:p w14:paraId="7E35CF89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 xml:space="preserve">GEOSECMA </w:t>
            </w:r>
            <w:r w:rsidR="008B564A">
              <w:rPr>
                <w:rFonts w:ascii="Verdana" w:hAnsi="Verdana"/>
                <w:noProof/>
              </w:rPr>
              <w:t>Tillståndsdata</w:t>
            </w:r>
          </w:p>
          <w:p w14:paraId="7167C2E9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Plandata</w:t>
            </w:r>
          </w:p>
          <w:p w14:paraId="34AD667F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Kartdata</w:t>
            </w:r>
          </w:p>
          <w:p w14:paraId="7B41E7BB" w14:textId="77777777" w:rsidR="00CC361C" w:rsidRPr="00CC361C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Gatudata (belysning, vägmärken, rutt)</w:t>
            </w:r>
          </w:p>
          <w:p w14:paraId="49663B40" w14:textId="77777777" w:rsidR="00CE2468" w:rsidRDefault="00CC361C" w:rsidP="00CC361C">
            <w:pPr>
              <w:rPr>
                <w:rFonts w:ascii="Verdana" w:hAnsi="Verdana"/>
                <w:noProof/>
              </w:rPr>
            </w:pPr>
            <w:r w:rsidRPr="00CC361C">
              <w:rPr>
                <w:rFonts w:ascii="Verdana" w:hAnsi="Verdana"/>
                <w:noProof/>
              </w:rPr>
              <w:t>GEOSECMA Gatudata</w:t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</w:p>
          <w:p w14:paraId="2A63E9B8" w14:textId="2E925C38" w:rsidR="003E74BE" w:rsidRPr="004B3D94" w:rsidRDefault="003E74BE" w:rsidP="00CC361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GEOSECMA NVDB Export</w:t>
            </w:r>
          </w:p>
        </w:tc>
      </w:tr>
      <w:tr w:rsidR="003A3EAA" w:rsidRPr="004B3D94" w14:paraId="5F9DF7BD" w14:textId="77777777" w:rsidTr="004B3D94">
        <w:tc>
          <w:tcPr>
            <w:tcW w:w="1574" w:type="pct"/>
          </w:tcPr>
          <w:p w14:paraId="5A35C52D" w14:textId="77777777" w:rsidR="003A3EAA" w:rsidRPr="00611BE6" w:rsidRDefault="003A3EAA" w:rsidP="003F32AE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Fastighetsdatavyer</w:t>
            </w:r>
          </w:p>
        </w:tc>
        <w:tc>
          <w:tcPr>
            <w:tcW w:w="3426" w:type="pct"/>
          </w:tcPr>
          <w:p w14:paraId="5BDA4535" w14:textId="77777777" w:rsidR="003A3EAA" w:rsidRDefault="003A3EAA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1E4B32" w:rsidRPr="004B3D94" w14:paraId="50FCE2E4" w14:textId="77777777" w:rsidTr="004B3D94">
        <w:tc>
          <w:tcPr>
            <w:tcW w:w="1574" w:type="pct"/>
          </w:tcPr>
          <w:p w14:paraId="4A3606AB" w14:textId="77777777" w:rsidR="001E4B32" w:rsidRPr="00611BE6" w:rsidRDefault="003F32AE" w:rsidP="003F32AE">
            <w:pPr>
              <w:rPr>
                <w:rFonts w:ascii="Verdana" w:hAnsi="Verdana"/>
                <w:b/>
                <w:noProof/>
              </w:rPr>
            </w:pPr>
            <w:r w:rsidRPr="00611BE6">
              <w:rPr>
                <w:rFonts w:ascii="Verdana" w:hAnsi="Verdana"/>
                <w:b/>
                <w:noProof/>
              </w:rPr>
              <w:t>Backup</w:t>
            </w:r>
          </w:p>
        </w:tc>
        <w:tc>
          <w:tcPr>
            <w:tcW w:w="3426" w:type="pct"/>
          </w:tcPr>
          <w:p w14:paraId="15AAB560" w14:textId="77777777" w:rsidR="001E4B32" w:rsidRPr="004B3D94" w:rsidRDefault="0083259F" w:rsidP="0083259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teras av I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Hanteras av 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10991574" w14:textId="77777777" w:rsidR="001E4B32" w:rsidRPr="00FF12EA" w:rsidRDefault="001E4B32" w:rsidP="00770FA3">
      <w:pPr>
        <w:rPr>
          <w:rFonts w:ascii="Verdana" w:hAnsi="Verdana"/>
          <w:b/>
          <w:noProof/>
        </w:rPr>
      </w:pPr>
    </w:p>
    <w:p w14:paraId="5BD8C7B3" w14:textId="77777777" w:rsidR="00855734" w:rsidRPr="00FF12EA" w:rsidRDefault="001E4B32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ArcGIS</w:t>
      </w:r>
      <w:r w:rsidR="00C27753" w:rsidRPr="00FF12EA">
        <w:rPr>
          <w:rFonts w:ascii="Verdana" w:hAnsi="Verdana"/>
          <w:b/>
          <w:noProof/>
        </w:rPr>
        <w:t xml:space="preserve">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DD1425" w:rsidRPr="004B3D94" w14:paraId="4C45AAEB" w14:textId="77777777" w:rsidTr="004B3D94">
        <w:tc>
          <w:tcPr>
            <w:tcW w:w="1574" w:type="pct"/>
          </w:tcPr>
          <w:p w14:paraId="2671FF96" w14:textId="77777777" w:rsidR="00DD1425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DD1425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DD1425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7E66E3FF" w14:textId="77777777" w:rsidR="00DD1425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C57901" w:rsidRPr="00C57901">
              <w:rPr>
                <w:rFonts w:ascii="Verdana" w:hAnsi="Verdana"/>
                <w:noProof/>
              </w:rPr>
              <w:t>A001115</w:t>
            </w:r>
            <w:r w:rsidR="008B564A">
              <w:rPr>
                <w:rFonts w:ascii="Verdana" w:hAnsi="Verdana"/>
                <w:noProof/>
              </w:rPr>
              <w:t xml:space="preserve">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1289" w:rsidRPr="004B3D94" w14:paraId="1EEE60E5" w14:textId="77777777" w:rsidTr="004B3D94">
        <w:tc>
          <w:tcPr>
            <w:tcW w:w="1574" w:type="pct"/>
          </w:tcPr>
          <w:p w14:paraId="27BAC7D3" w14:textId="77777777" w:rsidR="00751289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4390A3F2" w14:textId="77777777" w:rsidR="00751289" w:rsidRPr="004B3D94" w:rsidRDefault="0092475C" w:rsidP="00A445B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     "/>
                    <w:listEntry w:val="Windows 2016"/>
                    <w:listEntry w:val="Windows 2012 R2"/>
                    <w:listEntry w:val="Windows 2012"/>
                    <w:listEntry w:val="Windows 2008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x64  </w:t>
            </w:r>
            <w:r w:rsidR="00A445B8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A445B8"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A445B8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0B31B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1B7">
              <w:rPr>
                <w:rFonts w:ascii="Verdana" w:hAnsi="Verdana"/>
                <w:noProof/>
              </w:rPr>
              <w:instrText xml:space="preserve"> FORMCHECKBOX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 w:rsidR="000B31B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642FC" w:rsidRPr="004B3D94" w14:paraId="20696C38" w14:textId="77777777" w:rsidTr="004B3D94">
        <w:tc>
          <w:tcPr>
            <w:tcW w:w="1574" w:type="pct"/>
          </w:tcPr>
          <w:p w14:paraId="3A07ECD6" w14:textId="77777777" w:rsidR="009642FC" w:rsidRPr="004B3D94" w:rsidRDefault="000B610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5D1597B2" w14:textId="77777777" w:rsidR="009642FC" w:rsidRPr="004B3D94" w:rsidRDefault="000B6108" w:rsidP="0075128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C361C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0D5CB81E" w14:textId="77777777" w:rsidTr="00AC6884">
        <w:tc>
          <w:tcPr>
            <w:tcW w:w="1574" w:type="pct"/>
          </w:tcPr>
          <w:p w14:paraId="0769710C" w14:textId="77777777" w:rsidR="00AC6884" w:rsidRPr="004B3D94" w:rsidRDefault="00E13B3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Serverkonto</w:t>
            </w:r>
            <w:r w:rsidR="00AC6884">
              <w:rPr>
                <w:rFonts w:ascii="Verdana" w:hAnsi="Verdana"/>
                <w:noProof/>
              </w:rPr>
              <w:t xml:space="preserve"> – </w:t>
            </w:r>
            <w:r w:rsidR="00AC6884"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73227E85" w14:textId="35F0ABA9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E351D" w:rsidRPr="004B3D94" w14:paraId="18391DD3" w14:textId="77777777" w:rsidTr="004B3D94">
        <w:tc>
          <w:tcPr>
            <w:tcW w:w="1574" w:type="pct"/>
          </w:tcPr>
          <w:p w14:paraId="39101DDB" w14:textId="77777777" w:rsidR="00CE351D" w:rsidRPr="004B3D94" w:rsidRDefault="00D23FF3" w:rsidP="00D23FF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3A5634EC" w14:textId="4083E3B6" w:rsidR="00CE351D" w:rsidRPr="004B3D94" w:rsidRDefault="00262B98" w:rsidP="0075128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6080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6DF0038D" w14:textId="77777777" w:rsidTr="00AC6884">
        <w:tc>
          <w:tcPr>
            <w:tcW w:w="1574" w:type="pct"/>
          </w:tcPr>
          <w:p w14:paraId="6239E431" w14:textId="77777777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61F42303" w14:textId="28B4E758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539E8E1B" w14:textId="77777777" w:rsidTr="00AC6884">
        <w:tc>
          <w:tcPr>
            <w:tcW w:w="1574" w:type="pct"/>
          </w:tcPr>
          <w:p w14:paraId="2BC533C8" w14:textId="77777777" w:rsidR="00AC688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4760475D" w14:textId="77777777" w:rsidR="00AC6884" w:rsidRPr="004B3D94" w:rsidRDefault="00D85BAE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built-in users and roles"/>
                    <w:listEntry w:val="ASP.NET"/>
                    <w:listEntry w:val="Windows users and roles"/>
                    <w:listEntry w:val="Windows users and built-in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F63FD4" w:rsidRPr="004B3D94" w14:paraId="3D53E116" w14:textId="77777777" w:rsidTr="004B3D94">
        <w:tc>
          <w:tcPr>
            <w:tcW w:w="1574" w:type="pct"/>
          </w:tcPr>
          <w:p w14:paraId="04BE7B0D" w14:textId="77777777" w:rsidR="00F63FD4" w:rsidRPr="004B3D94" w:rsidRDefault="00774FC1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Dokumentk</w:t>
            </w:r>
            <w:r w:rsidR="00200E64" w:rsidRPr="004B3D94">
              <w:rPr>
                <w:rFonts w:ascii="Verdana" w:hAnsi="Verdana"/>
                <w:noProof/>
              </w:rPr>
              <w:t xml:space="preserve">atalog - </w:t>
            </w:r>
            <w:r w:rsidR="00CB3EF5">
              <w:rPr>
                <w:rFonts w:ascii="Verdana" w:hAnsi="Verdana"/>
                <w:noProof/>
              </w:rPr>
              <w:t>D</w:t>
            </w:r>
            <w:r w:rsidR="00F63FD4" w:rsidRPr="004B3D94">
              <w:rPr>
                <w:rFonts w:ascii="Verdana" w:hAnsi="Verdana"/>
                <w:noProof/>
              </w:rPr>
              <w:t>elning</w:t>
            </w:r>
          </w:p>
        </w:tc>
        <w:tc>
          <w:tcPr>
            <w:tcW w:w="3426" w:type="pct"/>
          </w:tcPr>
          <w:p w14:paraId="1A836204" w14:textId="77777777" w:rsidR="00F63FD4" w:rsidRPr="004B3D94" w:rsidRDefault="002B722A" w:rsidP="002B722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B564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:\arcgisdata</w:t>
            </w:r>
            <w:r>
              <w:rPr>
                <w:rFonts w:ascii="Verdana" w:hAnsi="Verdana"/>
                <w:noProof/>
              </w:rPr>
              <w:fldChar w:fldCharType="end"/>
            </w:r>
            <w:r w:rsidR="00200E64"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\\SERVER\arcgisdat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\\</w:t>
            </w:r>
            <w:r w:rsidR="008B564A">
              <w:rPr>
                <w:rFonts w:ascii="Verdana" w:hAnsi="Verdana"/>
                <w:noProof/>
              </w:rPr>
              <w:t>A001115</w:t>
            </w:r>
            <w:r>
              <w:rPr>
                <w:rFonts w:ascii="Verdana" w:hAnsi="Verdana"/>
                <w:noProof/>
              </w:rPr>
              <w:t>\arcgisdata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B31C0" w:rsidRPr="00F70E51" w14:paraId="12243E70" w14:textId="77777777" w:rsidTr="004B3D94">
        <w:tc>
          <w:tcPr>
            <w:tcW w:w="1574" w:type="pct"/>
          </w:tcPr>
          <w:p w14:paraId="55EED438" w14:textId="77777777" w:rsidR="008B31C0" w:rsidRDefault="008B31C0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 WA</w:t>
            </w:r>
          </w:p>
        </w:tc>
        <w:tc>
          <w:tcPr>
            <w:tcW w:w="3426" w:type="pct"/>
          </w:tcPr>
          <w:p w14:paraId="46505045" w14:textId="77777777" w:rsidR="008B31C0" w:rsidRDefault="008B31C0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B564A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37C3D" w:rsidRPr="00F70E51" w14:paraId="75F96970" w14:textId="77777777" w:rsidTr="004B3D94">
        <w:tc>
          <w:tcPr>
            <w:tcW w:w="1574" w:type="pct"/>
          </w:tcPr>
          <w:p w14:paraId="137BFA39" w14:textId="77777777" w:rsidR="00637C3D" w:rsidRDefault="00637C3D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 WA</w:t>
            </w:r>
          </w:p>
        </w:tc>
        <w:tc>
          <w:tcPr>
            <w:tcW w:w="3426" w:type="pct"/>
          </w:tcPr>
          <w:p w14:paraId="163B24A4" w14:textId="77777777" w:rsidR="00637C3D" w:rsidRDefault="00637C3D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arcgi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</w:t>
            </w:r>
            <w:r w:rsidR="00604908">
              <w:rPr>
                <w:rFonts w:ascii="Verdana" w:hAnsi="Verdana"/>
                <w:noProof/>
              </w:rPr>
              <w:t>a001115</w:t>
            </w:r>
            <w:r>
              <w:rPr>
                <w:rFonts w:ascii="Verdana" w:hAnsi="Verdana"/>
                <w:noProof/>
              </w:rPr>
              <w:t>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5788E" w:rsidRPr="00B01C07" w14:paraId="20FAD9A0" w14:textId="77777777" w:rsidTr="004B3D94">
        <w:tc>
          <w:tcPr>
            <w:tcW w:w="1574" w:type="pct"/>
          </w:tcPr>
          <w:p w14:paraId="7C4EE0ED" w14:textId="77777777" w:rsidR="00E5788E" w:rsidRDefault="00E5788E" w:rsidP="00E5788E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Databaskomprimering</w:t>
            </w:r>
          </w:p>
        </w:tc>
        <w:tc>
          <w:tcPr>
            <w:tcW w:w="3426" w:type="pct"/>
          </w:tcPr>
          <w:p w14:paraId="7917CC05" w14:textId="77777777" w:rsidR="00E5788E" w:rsidRPr="00E5788E" w:rsidRDefault="0092475C" w:rsidP="00E5788E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scheduler\DatabaseCompress.cmd"/>
                  </w:textInput>
                </w:ffData>
              </w:fldChar>
            </w:r>
            <w:r w:rsidRPr="008B564A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B564A" w:rsidRPr="008B564A">
              <w:rPr>
                <w:rFonts w:ascii="Verdana" w:hAnsi="Verdana"/>
                <w:noProof/>
                <w:lang w:val="en-US"/>
              </w:rPr>
              <w:t>D</w:t>
            </w:r>
            <w:r w:rsidRPr="008B564A">
              <w:rPr>
                <w:rFonts w:ascii="Verdana" w:hAnsi="Verdana"/>
                <w:noProof/>
                <w:lang w:val="en-US"/>
              </w:rPr>
              <w:t>:\scheduler\</w:t>
            </w:r>
            <w:r w:rsidR="008B564A" w:rsidRPr="008B564A">
              <w:rPr>
                <w:rFonts w:ascii="Verdana" w:hAnsi="Verdana"/>
                <w:noProof/>
                <w:lang w:val="en-US"/>
              </w:rPr>
              <w:t>sde_compress</w:t>
            </w:r>
            <w:r w:rsidRPr="008B564A">
              <w:rPr>
                <w:rFonts w:ascii="Verdana" w:hAnsi="Verdana"/>
                <w:noProof/>
                <w:lang w:val="en-US"/>
              </w:rPr>
              <w:t>.cmd</w:t>
            </w:r>
            <w:r>
              <w:rPr>
                <w:rFonts w:ascii="Verdana" w:hAnsi="Verdana"/>
                <w:noProof/>
              </w:rPr>
              <w:fldChar w:fldCharType="end"/>
            </w:r>
            <w:r w:rsidR="00E5788E" w:rsidRPr="00E5788E">
              <w:rPr>
                <w:rFonts w:ascii="Verdana" w:hAnsi="Verdana"/>
                <w:noProof/>
                <w:lang w:val="en-US"/>
              </w:rPr>
              <w:t xml:space="preserve"> @ </w:t>
            </w:r>
            <w:r w:rsidR="00E5788E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:00"/>
                  </w:textInput>
                </w:ffData>
              </w:fldChar>
            </w:r>
            <w:r w:rsidR="00E5788E" w:rsidRPr="00E5788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 w:rsidR="00E5788E">
              <w:rPr>
                <w:rFonts w:ascii="Verdana" w:hAnsi="Verdana"/>
                <w:noProof/>
              </w:rPr>
            </w:r>
            <w:r w:rsidR="00E5788E">
              <w:rPr>
                <w:rFonts w:ascii="Verdana" w:hAnsi="Verdana"/>
                <w:noProof/>
              </w:rPr>
              <w:fldChar w:fldCharType="separate"/>
            </w:r>
            <w:r w:rsidR="00E5788E" w:rsidRPr="00E5788E">
              <w:rPr>
                <w:rFonts w:ascii="Verdana" w:hAnsi="Verdana"/>
                <w:noProof/>
                <w:lang w:val="en-US"/>
              </w:rPr>
              <w:t>20:00</w:t>
            </w:r>
            <w:r w:rsidR="00E5788E"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27B81B3" w14:textId="77777777" w:rsidR="00DD1425" w:rsidRPr="00E5788E" w:rsidRDefault="00DD1425" w:rsidP="00770FA3">
      <w:pPr>
        <w:rPr>
          <w:rFonts w:ascii="Verdana" w:hAnsi="Verdana"/>
          <w:noProof/>
          <w:lang w:val="en-US"/>
        </w:rPr>
      </w:pPr>
    </w:p>
    <w:p w14:paraId="672BA12B" w14:textId="77777777" w:rsidR="00517007" w:rsidRPr="00FF12EA" w:rsidRDefault="00517007" w:rsidP="00517007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tj</w:t>
      </w:r>
      <w:r w:rsidR="006479CA">
        <w:rPr>
          <w:rFonts w:ascii="Verdana" w:hAnsi="Verdana"/>
          <w:b/>
          <w:noProof/>
        </w:rPr>
        <w:t>änstekonto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517007" w:rsidRPr="004B3D94" w14:paraId="696BCBFF" w14:textId="77777777" w:rsidTr="00F70E51">
        <w:tc>
          <w:tcPr>
            <w:tcW w:w="1574" w:type="pct"/>
          </w:tcPr>
          <w:p w14:paraId="0FD2D31A" w14:textId="77777777" w:rsidR="00517007" w:rsidRPr="004B3D94" w:rsidRDefault="00517007" w:rsidP="00F70E5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</w:t>
            </w:r>
            <w:r w:rsidRPr="004B3D94">
              <w:rPr>
                <w:rFonts w:ascii="Verdana" w:hAnsi="Verdana"/>
                <w:noProof/>
              </w:rPr>
              <w:t xml:space="preserve">onto </w:t>
            </w:r>
            <w:r w:rsidR="006479CA">
              <w:rPr>
                <w:rFonts w:ascii="Verdana" w:hAnsi="Verdana"/>
                <w:noProof/>
              </w:rPr>
              <w:t>–</w:t>
            </w:r>
            <w:r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L</w:t>
            </w:r>
            <w:r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3426" w:type="pct"/>
          </w:tcPr>
          <w:p w14:paraId="25F9562D" w14:textId="6CDC7457" w:rsidR="00517007" w:rsidRPr="004B3D94" w:rsidRDefault="00517007" w:rsidP="00F70E5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77DD2B2" w14:textId="77777777" w:rsidR="00517007" w:rsidRPr="00FF12EA" w:rsidRDefault="00517007" w:rsidP="00517007">
      <w:pPr>
        <w:rPr>
          <w:rFonts w:ascii="Verdana" w:hAnsi="Verdana"/>
          <w:noProof/>
        </w:rPr>
      </w:pPr>
    </w:p>
    <w:p w14:paraId="6108E76E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>
        <w:rPr>
          <w:rFonts w:ascii="Verdana" w:hAnsi="Verdana"/>
          <w:b/>
          <w:noProof/>
        </w:rPr>
        <w:t>ebbtjänst: Identity 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BD6A74" w:rsidRPr="004B3D94" w14:paraId="75C8F42A" w14:textId="77777777" w:rsidTr="00BD6A74">
        <w:tc>
          <w:tcPr>
            <w:tcW w:w="1574" w:type="pct"/>
          </w:tcPr>
          <w:p w14:paraId="2DA34EF6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D1911B3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0254D" w:rsidRPr="0030254D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B01C07" w14:paraId="697A97C2" w14:textId="77777777" w:rsidTr="00BD6A74">
        <w:tc>
          <w:tcPr>
            <w:tcW w:w="1574" w:type="pct"/>
          </w:tcPr>
          <w:p w14:paraId="394BDE14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2E93719E" w14:textId="77777777" w:rsidR="00BD6A74" w:rsidRPr="00BD6A74" w:rsidRDefault="00BD6A74" w:rsidP="00BD6A74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Identity Provider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BD6A74">
              <w:rPr>
                <w:rFonts w:ascii="Verdana" w:hAnsi="Verdana"/>
                <w:noProof/>
                <w:lang w:val="en-US"/>
              </w:rPr>
              <w:t>:\inetpub\GEOSECMA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4EAB8252" w14:textId="77777777" w:rsidTr="00BD6A74">
        <w:tc>
          <w:tcPr>
            <w:tcW w:w="1574" w:type="pct"/>
          </w:tcPr>
          <w:p w14:paraId="1F1CD3C2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2FF46AA1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GEOSECMA Identity Provider"/>
                  </w:textInput>
                </w:ffData>
              </w:fldChar>
            </w:r>
            <w:bookmarkStart w:id="2" w:name="Text7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Identity Provider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2"/>
          </w:p>
        </w:tc>
      </w:tr>
      <w:tr w:rsidR="00BD6A74" w:rsidRPr="004B3D94" w14:paraId="49BD5976" w14:textId="77777777" w:rsidTr="00BD6A74">
        <w:tc>
          <w:tcPr>
            <w:tcW w:w="1574" w:type="pct"/>
          </w:tcPr>
          <w:p w14:paraId="24B369D8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11F04615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login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/login/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01DE8CD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1678A74A" w14:textId="77777777" w:rsidR="007576DA" w:rsidRPr="00BD6A74" w:rsidRDefault="007576DA" w:rsidP="007576DA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="00BD6A74" w:rsidRPr="00BD6A74">
        <w:rPr>
          <w:rFonts w:ascii="Verdana" w:hAnsi="Verdana"/>
          <w:b/>
          <w:noProof/>
          <w:lang w:val="en-US"/>
        </w:rPr>
        <w:t xml:space="preserve">ebbtjänst: Business </w:t>
      </w:r>
      <w:r w:rsidR="00BD6A74">
        <w:rPr>
          <w:rFonts w:ascii="Verdana" w:hAnsi="Verdana"/>
          <w:b/>
          <w:noProof/>
          <w:lang w:val="en-US"/>
        </w:rPr>
        <w:t>Logic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BD6A74" w:rsidRPr="004B3D94" w14:paraId="1D2DD44D" w14:textId="77777777" w:rsidTr="00BD6A74">
        <w:tc>
          <w:tcPr>
            <w:tcW w:w="1574" w:type="pct"/>
          </w:tcPr>
          <w:p w14:paraId="2DB678CF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4C456483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B01C07" w14:paraId="282A95EF" w14:textId="77777777" w:rsidTr="003A3EAA">
        <w:tc>
          <w:tcPr>
            <w:tcW w:w="1574" w:type="pct"/>
          </w:tcPr>
          <w:p w14:paraId="0236583B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79E38322" w14:textId="77777777" w:rsidR="007576DA" w:rsidRPr="00BD6A74" w:rsidRDefault="00BD6A74" w:rsidP="003A3EAA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Logic"/>
                  </w:textInput>
                </w:ffData>
              </w:fldChar>
            </w:r>
            <w:r w:rsidRPr="00BD6A74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BD6A74">
              <w:rPr>
                <w:rFonts w:ascii="Verdana" w:hAnsi="Verdana"/>
                <w:noProof/>
                <w:lang w:val="en-US"/>
              </w:rPr>
              <w:t>:\inetpub\GEOSECMA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28B17076" w14:textId="77777777" w:rsidTr="00E13B34">
        <w:tc>
          <w:tcPr>
            <w:tcW w:w="1574" w:type="pct"/>
          </w:tcPr>
          <w:p w14:paraId="04C6AF7F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55473B0E" w14:textId="77777777" w:rsidR="00E13B34" w:rsidRPr="004B3D94" w:rsidRDefault="00BD6A7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Logic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Logic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76DA" w:rsidRPr="004B3D94" w14:paraId="08511492" w14:textId="77777777" w:rsidTr="003A3EAA">
        <w:tc>
          <w:tcPr>
            <w:tcW w:w="1574" w:type="pct"/>
          </w:tcPr>
          <w:p w14:paraId="3A3439AE" w14:textId="77777777" w:rsidR="007576DA" w:rsidRPr="004B3D94" w:rsidRDefault="007576DA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0095A7C0" w14:textId="77777777" w:rsidR="007576DA" w:rsidRPr="004B3D94" w:rsidRDefault="00BD6A74" w:rsidP="003A3EA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bl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/bl/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98ED1C6" w14:textId="77777777" w:rsidR="007576DA" w:rsidRPr="00FF12EA" w:rsidRDefault="007576DA" w:rsidP="007576DA">
      <w:pPr>
        <w:rPr>
          <w:rFonts w:ascii="Verdana" w:hAnsi="Verdana"/>
          <w:noProof/>
        </w:rPr>
      </w:pPr>
    </w:p>
    <w:p w14:paraId="671268C4" w14:textId="77777777" w:rsidR="006E11D3" w:rsidRPr="00BD6A74" w:rsidRDefault="006E11D3" w:rsidP="006E11D3">
      <w:pPr>
        <w:rPr>
          <w:rFonts w:ascii="Verdana" w:hAnsi="Verdana"/>
          <w:b/>
          <w:noProof/>
          <w:lang w:val="en-US"/>
        </w:rPr>
      </w:pPr>
      <w:r w:rsidRPr="00BD6A74">
        <w:rPr>
          <w:rFonts w:ascii="Verdana" w:hAnsi="Verdana"/>
          <w:b/>
          <w:noProof/>
          <w:lang w:val="en-US"/>
        </w:rPr>
        <w:t>G</w:t>
      </w:r>
      <w:r w:rsidR="00466689">
        <w:rPr>
          <w:rFonts w:ascii="Verdana" w:hAnsi="Verdana"/>
          <w:b/>
          <w:noProof/>
          <w:lang w:val="en-US"/>
        </w:rPr>
        <w:t>EOSECMA</w:t>
      </w:r>
      <w:r w:rsidRPr="00BD6A74">
        <w:rPr>
          <w:rFonts w:ascii="Verdana" w:hAnsi="Verdana"/>
          <w:b/>
          <w:noProof/>
          <w:lang w:val="en-US"/>
        </w:rPr>
        <w:t xml:space="preserve"> </w:t>
      </w:r>
      <w:r w:rsidR="00466689">
        <w:rPr>
          <w:rFonts w:ascii="Verdana" w:hAnsi="Verdana"/>
          <w:b/>
          <w:noProof/>
          <w:lang w:val="en-US"/>
        </w:rPr>
        <w:t>w</w:t>
      </w:r>
      <w:r w:rsidRPr="00BD6A74">
        <w:rPr>
          <w:rFonts w:ascii="Verdana" w:hAnsi="Verdana"/>
          <w:b/>
          <w:noProof/>
          <w:lang w:val="en-US"/>
        </w:rPr>
        <w:t xml:space="preserve">ebbtjänst: Business </w:t>
      </w:r>
      <w:r>
        <w:rPr>
          <w:rFonts w:ascii="Verdana" w:hAnsi="Verdana"/>
          <w:b/>
          <w:noProof/>
          <w:lang w:val="en-US"/>
        </w:rPr>
        <w:t>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6E11D3" w:rsidRPr="004B3D94" w14:paraId="1F47FE51" w14:textId="77777777" w:rsidTr="0092475C">
        <w:tc>
          <w:tcPr>
            <w:tcW w:w="1574" w:type="pct"/>
          </w:tcPr>
          <w:p w14:paraId="484A0281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5A4EE22F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B01C07" w14:paraId="2A37848D" w14:textId="77777777" w:rsidTr="0092475C">
        <w:tc>
          <w:tcPr>
            <w:tcW w:w="1574" w:type="pct"/>
          </w:tcPr>
          <w:p w14:paraId="27F429B7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5CF12579" w14:textId="77777777" w:rsidR="006E11D3" w:rsidRPr="00BD6A74" w:rsidRDefault="006E11D3" w:rsidP="0092475C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Business Services"/>
                  </w:textInput>
                </w:ffData>
              </w:fldChar>
            </w:r>
            <w:r w:rsidRPr="006E11D3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6E11D3">
              <w:rPr>
                <w:rFonts w:ascii="Verdana" w:hAnsi="Verdana"/>
                <w:noProof/>
                <w:lang w:val="en-US"/>
              </w:rPr>
              <w:t>:\inetpub\GEOSECMA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47E50BDC" w14:textId="77777777" w:rsidTr="0092475C">
        <w:tc>
          <w:tcPr>
            <w:tcW w:w="1574" w:type="pct"/>
          </w:tcPr>
          <w:p w14:paraId="2EE4D6C9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1C10B463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Business Service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Business Services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E11D3" w:rsidRPr="004B3D94" w14:paraId="52505921" w14:textId="77777777" w:rsidTr="0092475C">
        <w:tc>
          <w:tcPr>
            <w:tcW w:w="1574" w:type="pct"/>
          </w:tcPr>
          <w:p w14:paraId="3904E538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0BDA5736" w14:textId="77777777" w:rsidR="006E11D3" w:rsidRPr="004B3D94" w:rsidRDefault="006E11D3" w:rsidP="0092475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service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/services/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F782EC3" w14:textId="77777777" w:rsidR="006E11D3" w:rsidRPr="00FF12EA" w:rsidRDefault="006E11D3" w:rsidP="006E11D3">
      <w:pPr>
        <w:rPr>
          <w:rFonts w:ascii="Verdana" w:hAnsi="Verdana"/>
          <w:noProof/>
        </w:rPr>
      </w:pPr>
    </w:p>
    <w:p w14:paraId="70A6DEA1" w14:textId="77777777" w:rsidR="0061527F" w:rsidRPr="00FF12EA" w:rsidRDefault="0061527F" w:rsidP="0061527F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Manager webbapplikation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53012" w:rsidRPr="004B3D94" w14:paraId="2BFBC248" w14:textId="77777777" w:rsidTr="000365ED">
        <w:tc>
          <w:tcPr>
            <w:tcW w:w="1574" w:type="pct"/>
          </w:tcPr>
          <w:p w14:paraId="4CB7C6FD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4159C588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7EF0C5DC" w14:textId="77777777" w:rsidTr="004B3D94">
        <w:tc>
          <w:tcPr>
            <w:tcW w:w="1574" w:type="pct"/>
          </w:tcPr>
          <w:p w14:paraId="74590FC2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17BE69E2" w14:textId="77777777" w:rsidR="00774FC1" w:rsidRPr="004B3D94" w:rsidRDefault="00BD6A74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6C5615AB" w14:textId="77777777" w:rsidTr="008B31C0">
        <w:tc>
          <w:tcPr>
            <w:tcW w:w="1574" w:type="pct"/>
          </w:tcPr>
          <w:p w14:paraId="75E3830D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34278CEC" w14:textId="77777777" w:rsidR="000D53A1" w:rsidRPr="004B3D94" w:rsidRDefault="00BD6A74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Manag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Manager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41DBE" w:rsidRPr="004B3D94" w14:paraId="15ADFAE5" w14:textId="77777777" w:rsidTr="004B3D94">
        <w:tc>
          <w:tcPr>
            <w:tcW w:w="1574" w:type="pct"/>
          </w:tcPr>
          <w:p w14:paraId="3D8A3C74" w14:textId="77777777" w:rsidR="00641DBE" w:rsidRPr="004B3D94" w:rsidRDefault="00641DBE" w:rsidP="00823C8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7B3E0760" w14:textId="77777777" w:rsidR="00641DBE" w:rsidRPr="004B3D94" w:rsidRDefault="00854186" w:rsidP="00823C8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nager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/manager/?lang=sv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91A18" w:rsidRPr="004B3D94" w14:paraId="5F94E872" w14:textId="77777777" w:rsidTr="007C5F8D">
        <w:tc>
          <w:tcPr>
            <w:tcW w:w="1574" w:type="pct"/>
          </w:tcPr>
          <w:p w14:paraId="4E7ED0F9" w14:textId="77777777" w:rsidR="00891A18" w:rsidRPr="004B3D94" w:rsidRDefault="00891A18" w:rsidP="007C5F8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Systemadministratörsgrupp</w:t>
            </w:r>
          </w:p>
        </w:tc>
        <w:tc>
          <w:tcPr>
            <w:tcW w:w="3426" w:type="pct"/>
          </w:tcPr>
          <w:p w14:paraId="7223B99E" w14:textId="17563416" w:rsidR="00891A18" w:rsidRPr="004B3D94" w:rsidRDefault="00891A18" w:rsidP="007C5F8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E13B34" w:rsidRPr="004B3D94" w14:paraId="7192D250" w14:textId="77777777" w:rsidTr="00E13B3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359A" w14:textId="77777777" w:rsidR="00E13B3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4D21" w14:textId="77777777" w:rsidR="00E13B34" w:rsidRPr="004B3D94" w:rsidRDefault="00E13B34" w:rsidP="00E13B3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89B337C" w14:textId="77777777" w:rsidR="0061527F" w:rsidRPr="00FF12EA" w:rsidRDefault="0061527F" w:rsidP="0061527F">
      <w:pPr>
        <w:rPr>
          <w:rFonts w:ascii="Verdana" w:hAnsi="Verdana"/>
          <w:noProof/>
        </w:rPr>
      </w:pPr>
    </w:p>
    <w:p w14:paraId="6512EF97" w14:textId="77777777" w:rsidR="00BD6A74" w:rsidRPr="00FF12EA" w:rsidRDefault="00BD6A74" w:rsidP="00BD6A7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 w</w:t>
      </w:r>
      <w:r w:rsidR="00753012">
        <w:rPr>
          <w:rFonts w:ascii="Verdana" w:hAnsi="Verdana"/>
          <w:b/>
          <w:noProof/>
        </w:rPr>
        <w:t>eb</w:t>
      </w:r>
      <w:r w:rsidR="000365ED">
        <w:rPr>
          <w:rFonts w:ascii="Verdana" w:hAnsi="Verdana"/>
          <w:b/>
          <w:noProof/>
        </w:rPr>
        <w:t>bapplikation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53012" w:rsidRPr="004B3D94" w14:paraId="58B41000" w14:textId="77777777" w:rsidTr="000365ED">
        <w:tc>
          <w:tcPr>
            <w:tcW w:w="1574" w:type="pct"/>
          </w:tcPr>
          <w:p w14:paraId="227E6201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5827449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B01C07" w14:paraId="32956E71" w14:textId="77777777" w:rsidTr="00BD6A74">
        <w:tc>
          <w:tcPr>
            <w:tcW w:w="1574" w:type="pct"/>
          </w:tcPr>
          <w:p w14:paraId="0ED6B708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5E385804" w14:textId="77777777" w:rsidR="00BD6A74" w:rsidRPr="00753012" w:rsidRDefault="00753012" w:rsidP="00BD6A74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SSO)"/>
                  </w:textInput>
                </w:ffData>
              </w:fldChar>
            </w:r>
            <w:r w:rsidRPr="00753012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753012">
              <w:rPr>
                <w:rFonts w:ascii="Verdana" w:hAnsi="Verdana"/>
                <w:noProof/>
                <w:lang w:val="en-US"/>
              </w:rPr>
              <w:t>:\inetpub\GEOSECMA Web Application (SSO)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0C411496" w14:textId="77777777" w:rsidTr="00BD6A74">
        <w:tc>
          <w:tcPr>
            <w:tcW w:w="1574" w:type="pct"/>
          </w:tcPr>
          <w:p w14:paraId="29BAA87D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78DE892A" w14:textId="77777777" w:rsidR="00BD6A74" w:rsidRPr="004B3D94" w:rsidRDefault="00753012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1382CCD7" w14:textId="77777777" w:rsidTr="00BD6A74">
        <w:tc>
          <w:tcPr>
            <w:tcW w:w="1574" w:type="pct"/>
          </w:tcPr>
          <w:p w14:paraId="37BF6994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45421740" w14:textId="77777777" w:rsidR="00BD6A74" w:rsidRPr="004B3D94" w:rsidRDefault="00854186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map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/map/?lang=sv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BD6A74" w:rsidRPr="004B3D94" w14:paraId="531D5214" w14:textId="77777777" w:rsidTr="00BD6A74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1EBD" w14:textId="77777777" w:rsidR="00BD6A7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D7" w14:textId="77777777" w:rsidR="00BD6A74" w:rsidRPr="004B3D94" w:rsidRDefault="00BD6A74" w:rsidP="00BD6A7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042E280A" w14:textId="77777777" w:rsidTr="000365ED">
        <w:tc>
          <w:tcPr>
            <w:tcW w:w="1574" w:type="pct"/>
          </w:tcPr>
          <w:p w14:paraId="26E2982B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5DF4675C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B01C07" w14:paraId="39FCA0BC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C585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80DE" w14:textId="77777777" w:rsidR="00753012" w:rsidRPr="00753012" w:rsidRDefault="000365ED" w:rsidP="000365E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Web Application (FED)"/>
                  </w:textInput>
                </w:ffData>
              </w:fldChar>
            </w:r>
            <w:r w:rsidRPr="000365ED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0365ED">
              <w:rPr>
                <w:rFonts w:ascii="Verdana" w:hAnsi="Verdana"/>
                <w:noProof/>
                <w:lang w:val="en-US"/>
              </w:rPr>
              <w:t>:\inetpub\GEOSECMA Web Application (FED)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33E66220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2F34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AEBC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Web Applicatio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Web Application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52306ADE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3AF8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11AA" w14:textId="77777777" w:rsidR="00753012" w:rsidRPr="004B3D94" w:rsidRDefault="00854186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/tmap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/tmap/?lang=sv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4B3D94" w14:paraId="46B1E415" w14:textId="77777777" w:rsidTr="00753012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A4C3" w14:textId="77777777" w:rsidR="00753012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9CB7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orms"/>
                    <w:listEntry w:val="SSO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3187DE09" w14:textId="77777777" w:rsidR="00BD6A74" w:rsidRPr="00FF12EA" w:rsidRDefault="00BD6A74" w:rsidP="00BD6A74">
      <w:pPr>
        <w:rPr>
          <w:rFonts w:ascii="Verdana" w:hAnsi="Verdana"/>
          <w:noProof/>
        </w:rPr>
      </w:pPr>
    </w:p>
    <w:p w14:paraId="445DC208" w14:textId="77777777" w:rsidR="00B61B1E" w:rsidRPr="00FF12EA" w:rsidRDefault="00845F64" w:rsidP="00845F64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T</w:t>
      </w:r>
      <w:r w:rsidR="001E2ED8">
        <w:rPr>
          <w:rFonts w:ascii="Verdana" w:hAnsi="Verdana"/>
          <w:b/>
          <w:noProof/>
        </w:rPr>
        <w:t xml:space="preserve">rafik </w:t>
      </w:r>
      <w:r w:rsidR="00466689">
        <w:rPr>
          <w:rFonts w:ascii="Verdana" w:hAnsi="Verdana"/>
          <w:b/>
          <w:noProof/>
        </w:rPr>
        <w:t xml:space="preserve">webbapplikation </w:t>
      </w:r>
      <w:r w:rsidR="001E2ED8">
        <w:rPr>
          <w:rFonts w:ascii="Verdana" w:hAnsi="Verdana"/>
          <w:b/>
          <w:noProof/>
        </w:rPr>
        <w:t>(</w:t>
      </w:r>
      <w:r w:rsidR="00BE09C0">
        <w:rPr>
          <w:rFonts w:ascii="Verdana" w:hAnsi="Verdana"/>
          <w:b/>
          <w:noProof/>
        </w:rPr>
        <w:t>Silverlight</w:t>
      </w:r>
      <w:r w:rsidR="001E2ED8">
        <w:rPr>
          <w:rFonts w:ascii="Verdana" w:hAnsi="Verdana"/>
          <w:b/>
          <w:noProof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53012" w:rsidRPr="004B3D94" w14:paraId="47E3DAB2" w14:textId="77777777" w:rsidTr="000365ED">
        <w:tc>
          <w:tcPr>
            <w:tcW w:w="1574" w:type="pct"/>
          </w:tcPr>
          <w:p w14:paraId="5BE980AD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27FA4989" w14:textId="77777777" w:rsidR="00753012" w:rsidRPr="004B3D94" w:rsidRDefault="00753012" w:rsidP="000365ED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FORMTEXT </w:instrText>
            </w:r>
            <w:r w:rsidRPr="004B3D94">
              <w:rPr>
                <w:rFonts w:ascii="Verdana" w:hAnsi="Verdana"/>
                <w:noProof/>
              </w:rPr>
            </w:r>
            <w:r w:rsidRPr="004B3D94"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 w:rsidRPr="004B3D94">
              <w:rPr>
                <w:rFonts w:ascii="Verdana" w:hAnsi="Verdana"/>
                <w:noProof/>
              </w:rPr>
              <w:fldChar w:fldCharType="end"/>
            </w:r>
          </w:p>
        </w:tc>
      </w:tr>
      <w:tr w:rsidR="00845F64" w:rsidRPr="004B3D94" w14:paraId="1FF8CC69" w14:textId="77777777" w:rsidTr="003A3EAA">
        <w:tc>
          <w:tcPr>
            <w:tcW w:w="1574" w:type="pct"/>
          </w:tcPr>
          <w:p w14:paraId="0B49B4E9" w14:textId="77777777" w:rsidR="00845F64" w:rsidRPr="004B3D94" w:rsidRDefault="00845F64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25AE04BF" w14:textId="77777777" w:rsidR="00845F64" w:rsidRPr="004B3D94" w:rsidRDefault="007021C2" w:rsidP="003A3EA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099BF4ED" w14:textId="77777777" w:rsidTr="008B31C0">
        <w:tc>
          <w:tcPr>
            <w:tcW w:w="1574" w:type="pct"/>
          </w:tcPr>
          <w:p w14:paraId="26C69464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2B37754E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la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geosla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845F64" w:rsidRPr="004B3D94" w14:paraId="6D828F41" w14:textId="77777777" w:rsidTr="003A3EAA">
        <w:tc>
          <w:tcPr>
            <w:tcW w:w="1574" w:type="pct"/>
          </w:tcPr>
          <w:p w14:paraId="3F0FD56E" w14:textId="77777777" w:rsidR="00845F64" w:rsidRPr="004B3D94" w:rsidRDefault="00845F64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5D7BB2AD" w14:textId="77777777" w:rsidR="00845F64" w:rsidRPr="004B3D94" w:rsidRDefault="00854186" w:rsidP="003A3EA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94/?lang=sv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:94/?lang=sv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44788182" w14:textId="77777777" w:rsidTr="000D53A1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CD8" w14:textId="77777777" w:rsidR="000D53A1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Användarautensiering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BA9A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SO"/>
                    <w:listEntry w:val="Form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C0476F">
              <w:rPr>
                <w:rFonts w:ascii="Verdana" w:hAnsi="Verdana"/>
                <w:noProof/>
              </w:rPr>
            </w:r>
            <w:r w:rsidR="00C0476F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E0D30B7" w14:textId="77777777" w:rsidR="000D0ED1" w:rsidRDefault="000D0ED1" w:rsidP="007021C2">
      <w:pPr>
        <w:rPr>
          <w:rFonts w:ascii="Verdana" w:hAnsi="Verdana"/>
          <w:b/>
          <w:noProof/>
        </w:rPr>
      </w:pPr>
    </w:p>
    <w:p w14:paraId="3B12CA2D" w14:textId="77777777" w:rsidR="00A43000" w:rsidRPr="00FF12EA" w:rsidRDefault="00A43000" w:rsidP="00A43000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>
        <w:rPr>
          <w:rFonts w:ascii="Verdana" w:hAnsi="Verdana"/>
          <w:b/>
          <w:noProof/>
        </w:rPr>
        <w:t>EOSECMA webbapplikation: Grävtillstånd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A43000" w:rsidRPr="004B3D94" w14:paraId="238FE0F0" w14:textId="77777777" w:rsidTr="0092475C">
        <w:tc>
          <w:tcPr>
            <w:tcW w:w="1574" w:type="pct"/>
          </w:tcPr>
          <w:p w14:paraId="5AE2F730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5031DA48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43000" w:rsidRPr="00B01C07" w14:paraId="1DDE5F30" w14:textId="77777777" w:rsidTr="0092475C">
        <w:tc>
          <w:tcPr>
            <w:tcW w:w="1574" w:type="pct"/>
          </w:tcPr>
          <w:p w14:paraId="61B5166D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7B2A391F" w14:textId="77777777" w:rsidR="00A43000" w:rsidRPr="00753012" w:rsidRDefault="00A43000" w:rsidP="0092475C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SECMA Digging Permit"/>
                  </w:textInput>
                </w:ffData>
              </w:fldChar>
            </w:r>
            <w:r w:rsidRPr="00A43000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  <w:lang w:val="en-US"/>
              </w:rPr>
              <w:t>D</w:t>
            </w:r>
            <w:r w:rsidRPr="00A43000">
              <w:rPr>
                <w:rFonts w:ascii="Verdana" w:hAnsi="Verdana"/>
                <w:noProof/>
                <w:lang w:val="en-US"/>
              </w:rPr>
              <w:t>:\inetpub\GEOSECMA Digging Permit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43000" w:rsidRPr="004B3D94" w14:paraId="729B88A1" w14:textId="77777777" w:rsidTr="0092475C">
        <w:tc>
          <w:tcPr>
            <w:tcW w:w="1574" w:type="pct"/>
          </w:tcPr>
          <w:p w14:paraId="76F670E7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3426" w:type="pct"/>
          </w:tcPr>
          <w:p w14:paraId="67563E29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SECMA Digging Permi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GEOSECMA Digging Permit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43000" w:rsidRPr="004B3D94" w14:paraId="7563BD8E" w14:textId="77777777" w:rsidTr="0092475C">
        <w:tc>
          <w:tcPr>
            <w:tcW w:w="1574" w:type="pct"/>
          </w:tcPr>
          <w:p w14:paraId="53D56B3E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3D8012F3" w14:textId="77777777" w:rsidR="00A43000" w:rsidRPr="004B3D94" w:rsidRDefault="00A43000" w:rsidP="0092475C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/permits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https://a</w:t>
            </w:r>
            <w:r w:rsidR="00860AF0">
              <w:rPr>
                <w:rFonts w:ascii="Verdana" w:hAnsi="Verdana"/>
                <w:noProof/>
              </w:rPr>
              <w:t>001115</w:t>
            </w:r>
            <w:r>
              <w:rPr>
                <w:rFonts w:ascii="Verdana" w:hAnsi="Verdana"/>
                <w:noProof/>
              </w:rPr>
              <w:t>/permits/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E6BE328" w14:textId="77777777" w:rsidR="00A43000" w:rsidRDefault="00A43000" w:rsidP="00A43000">
      <w:pPr>
        <w:rPr>
          <w:rFonts w:ascii="Verdana" w:hAnsi="Verdana"/>
          <w:b/>
          <w:noProof/>
        </w:rPr>
      </w:pPr>
    </w:p>
    <w:p w14:paraId="5BF61EAA" w14:textId="77777777" w:rsidR="00A02512" w:rsidRPr="00FF12EA" w:rsidRDefault="00A02512" w:rsidP="00A02512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 w:rsidRPr="00FF12EA">
        <w:rPr>
          <w:rFonts w:ascii="Verdana" w:hAnsi="Verdana"/>
          <w:b/>
          <w:noProof/>
        </w:rPr>
        <w:t>ebbtjänst</w:t>
      </w:r>
      <w:r w:rsidR="000365ED">
        <w:rPr>
          <w:rFonts w:ascii="Verdana" w:hAnsi="Verdana"/>
          <w:b/>
          <w:noProof/>
        </w:rPr>
        <w:t>:</w:t>
      </w:r>
      <w:r w:rsidRPr="00FF12EA">
        <w:rPr>
          <w:rFonts w:ascii="Verdana" w:hAnsi="Verdana"/>
          <w:b/>
          <w:noProof/>
        </w:rPr>
        <w:t xml:space="preserve"> Befolkning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48"/>
      </w:tblGrid>
      <w:tr w:rsidR="00A02512" w:rsidRPr="004B3D94" w14:paraId="0F885CA9" w14:textId="77777777" w:rsidTr="004B3D94">
        <w:tc>
          <w:tcPr>
            <w:tcW w:w="3228" w:type="dxa"/>
          </w:tcPr>
          <w:p w14:paraId="0C035540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8" w:type="dxa"/>
          </w:tcPr>
          <w:p w14:paraId="76EA2488" w14:textId="77777777" w:rsidR="00A02512" w:rsidRPr="004B3D94" w:rsidRDefault="004955C0" w:rsidP="00A0251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74FC1" w:rsidRPr="004B3D94" w14:paraId="1195E80F" w14:textId="77777777" w:rsidTr="004B3D94">
        <w:tc>
          <w:tcPr>
            <w:tcW w:w="3228" w:type="dxa"/>
          </w:tcPr>
          <w:p w14:paraId="7D577E8E" w14:textId="77777777" w:rsidR="00774FC1" w:rsidRPr="004B3D94" w:rsidRDefault="00774FC1" w:rsidP="009C0F9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6948" w:type="dxa"/>
          </w:tcPr>
          <w:p w14:paraId="209F1283" w14:textId="77777777" w:rsidR="00774FC1" w:rsidRPr="004B3D94" w:rsidRDefault="007021C2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D53A1" w:rsidRPr="004B3D94" w14:paraId="77287743" w14:textId="77777777" w:rsidTr="008B31C0">
        <w:tc>
          <w:tcPr>
            <w:tcW w:w="3228" w:type="dxa"/>
          </w:tcPr>
          <w:p w14:paraId="3EF45154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6948" w:type="dxa"/>
          </w:tcPr>
          <w:p w14:paraId="3DE0E11A" w14:textId="77777777" w:rsidR="000D53A1" w:rsidRPr="004B3D94" w:rsidRDefault="000D53A1" w:rsidP="008B31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ki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geokir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02512" w:rsidRPr="004B3D94" w14:paraId="4A459350" w14:textId="77777777" w:rsidTr="004B3D94">
        <w:tc>
          <w:tcPr>
            <w:tcW w:w="3228" w:type="dxa"/>
          </w:tcPr>
          <w:p w14:paraId="667436DB" w14:textId="77777777" w:rsidR="00A02512" w:rsidRPr="004B3D94" w:rsidRDefault="00A02512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bookmarkStart w:id="3" w:name="Text5"/>
        <w:tc>
          <w:tcPr>
            <w:tcW w:w="6948" w:type="dxa"/>
          </w:tcPr>
          <w:p w14:paraId="13695098" w14:textId="16593C0C" w:rsidR="00A02512" w:rsidRPr="004B3D94" w:rsidRDefault="00392D9F" w:rsidP="00FF12E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http://adress:84/partner.asmx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3"/>
          </w:p>
        </w:tc>
      </w:tr>
      <w:tr w:rsidR="00A6189F" w:rsidRPr="004B3D94" w14:paraId="41E20865" w14:textId="77777777" w:rsidTr="004B3D94">
        <w:tc>
          <w:tcPr>
            <w:tcW w:w="3228" w:type="dxa"/>
          </w:tcPr>
          <w:p w14:paraId="6A313176" w14:textId="77777777" w:rsidR="00A6189F" w:rsidRPr="004B3D94" w:rsidRDefault="00A6189F" w:rsidP="00A02512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KIR-server (IP)</w:t>
            </w:r>
          </w:p>
        </w:tc>
        <w:tc>
          <w:tcPr>
            <w:tcW w:w="6948" w:type="dxa"/>
          </w:tcPr>
          <w:p w14:paraId="7C436E0E" w14:textId="4AFCDC01" w:rsidR="00A6189F" w:rsidRPr="004B3D94" w:rsidRDefault="004955C0" w:rsidP="00A0251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69442C" w:rsidRPr="004B3D94" w14:paraId="0C60EF49" w14:textId="77777777" w:rsidTr="004B3D94">
        <w:tc>
          <w:tcPr>
            <w:tcW w:w="3228" w:type="dxa"/>
          </w:tcPr>
          <w:p w14:paraId="1768E788" w14:textId="77777777" w:rsidR="0069442C" w:rsidRDefault="0069442C" w:rsidP="00CB3EF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Domän</w:t>
            </w:r>
          </w:p>
        </w:tc>
        <w:tc>
          <w:tcPr>
            <w:tcW w:w="6948" w:type="dxa"/>
          </w:tcPr>
          <w:p w14:paraId="2E8701E8" w14:textId="1040D2E0" w:rsidR="0069442C" w:rsidRDefault="0069442C" w:rsidP="004955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4"/>
          </w:p>
        </w:tc>
      </w:tr>
      <w:tr w:rsidR="00A6189F" w:rsidRPr="004B3D94" w14:paraId="3DB5DB3E" w14:textId="77777777" w:rsidTr="004B3D94">
        <w:tc>
          <w:tcPr>
            <w:tcW w:w="3228" w:type="dxa"/>
          </w:tcPr>
          <w:p w14:paraId="7DC87A5D" w14:textId="77777777" w:rsidR="00A6189F" w:rsidRPr="004B3D94" w:rsidRDefault="00A6189F" w:rsidP="00CB3EF5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KIR-användare</w:t>
            </w:r>
            <w:r w:rsidR="00787A8A" w:rsidRPr="004B3D94">
              <w:rPr>
                <w:rFonts w:ascii="Verdana" w:hAnsi="Verdana"/>
                <w:noProof/>
              </w:rPr>
              <w:t xml:space="preserve"> </w:t>
            </w:r>
            <w:r w:rsidR="003F32AE">
              <w:rPr>
                <w:rFonts w:ascii="Verdana" w:hAnsi="Verdana"/>
                <w:noProof/>
              </w:rPr>
              <w:t>–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 w:rsidR="00CB3EF5">
              <w:rPr>
                <w:rFonts w:ascii="Verdana" w:hAnsi="Verdana"/>
                <w:noProof/>
              </w:rPr>
              <w:t>L</w:t>
            </w:r>
            <w:r w:rsidR="00A20445" w:rsidRPr="004B3D94">
              <w:rPr>
                <w:rFonts w:ascii="Verdana" w:hAnsi="Verdana"/>
                <w:noProof/>
              </w:rPr>
              <w:t>ösen</w:t>
            </w:r>
          </w:p>
        </w:tc>
        <w:tc>
          <w:tcPr>
            <w:tcW w:w="6948" w:type="dxa"/>
          </w:tcPr>
          <w:p w14:paraId="0F0B407E" w14:textId="4EE85107" w:rsidR="00A6189F" w:rsidRPr="004B3D94" w:rsidRDefault="004955C0" w:rsidP="004955C0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787A8A" w:rsidRPr="004B3D94">
              <w:rPr>
                <w:rFonts w:ascii="Verdana" w:hAnsi="Verdana"/>
                <w:noProof/>
              </w:rPr>
              <w:t xml:space="preserve"> -</w:t>
            </w:r>
            <w:r w:rsidR="00A20445" w:rsidRPr="004B3D9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 w:rsidR="003D55FB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4A8BF94" w14:textId="77777777" w:rsidR="00753012" w:rsidRPr="00FF12EA" w:rsidRDefault="00A02512" w:rsidP="00753012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753012" w:rsidRPr="00FF12EA">
        <w:rPr>
          <w:rFonts w:ascii="Verdana" w:hAnsi="Verdana"/>
          <w:b/>
          <w:noProof/>
        </w:rPr>
        <w:t>G</w:t>
      </w:r>
      <w:r w:rsidR="00466689">
        <w:rPr>
          <w:rFonts w:ascii="Verdana" w:hAnsi="Verdana"/>
          <w:b/>
          <w:noProof/>
        </w:rPr>
        <w:t>EOSECMA</w:t>
      </w:r>
      <w:r w:rsidR="00753012" w:rsidRPr="00FF12EA">
        <w:rPr>
          <w:rFonts w:ascii="Verdana" w:hAnsi="Verdana"/>
          <w:b/>
          <w:noProof/>
        </w:rPr>
        <w:t xml:space="preserve"> </w:t>
      </w:r>
      <w:r w:rsidR="00466689">
        <w:rPr>
          <w:rFonts w:ascii="Verdana" w:hAnsi="Verdana"/>
          <w:b/>
          <w:noProof/>
        </w:rPr>
        <w:t>w</w:t>
      </w:r>
      <w:r w:rsidR="00753012" w:rsidRPr="00FF12EA">
        <w:rPr>
          <w:rFonts w:ascii="Verdana" w:hAnsi="Verdana"/>
          <w:b/>
          <w:noProof/>
        </w:rPr>
        <w:t>ebbtjänst</w:t>
      </w:r>
      <w:r w:rsidR="000365ED">
        <w:rPr>
          <w:rFonts w:ascii="Verdana" w:hAnsi="Verdana"/>
          <w:b/>
          <w:noProof/>
        </w:rPr>
        <w:t>:</w:t>
      </w:r>
      <w:r w:rsidR="00753012" w:rsidRPr="00FF12EA">
        <w:rPr>
          <w:rFonts w:ascii="Verdana" w:hAnsi="Verdana"/>
          <w:b/>
          <w:noProof/>
        </w:rPr>
        <w:t xml:space="preserve"> </w:t>
      </w:r>
      <w:r w:rsidR="00753012">
        <w:rPr>
          <w:rFonts w:ascii="Verdana" w:hAnsi="Verdana"/>
          <w:b/>
          <w:noProof/>
        </w:rPr>
        <w:t>Fastighetsdata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48"/>
      </w:tblGrid>
      <w:tr w:rsidR="00753012" w:rsidRPr="00FF12EA" w14:paraId="04D77579" w14:textId="77777777" w:rsidTr="000365ED">
        <w:tc>
          <w:tcPr>
            <w:tcW w:w="3228" w:type="dxa"/>
          </w:tcPr>
          <w:p w14:paraId="58CA5360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6948" w:type="dxa"/>
          </w:tcPr>
          <w:p w14:paraId="64ED7612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A001115 (10.96.4.215)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5B8F7581" w14:textId="77777777" w:rsidTr="000365ED">
        <w:tc>
          <w:tcPr>
            <w:tcW w:w="3228" w:type="dxa"/>
          </w:tcPr>
          <w:p w14:paraId="58C249C5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lastRenderedPageBreak/>
              <w:t>Installationskatalog</w:t>
            </w:r>
          </w:p>
        </w:tc>
        <w:tc>
          <w:tcPr>
            <w:tcW w:w="6948" w:type="dxa"/>
          </w:tcPr>
          <w:p w14:paraId="3094E7DA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geored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:\inetpub\geored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63AF5293" w14:textId="77777777" w:rsidTr="000365ED">
        <w:tc>
          <w:tcPr>
            <w:tcW w:w="3228" w:type="dxa"/>
          </w:tcPr>
          <w:p w14:paraId="299BB181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Programpool</w:t>
            </w:r>
          </w:p>
        </w:tc>
        <w:tc>
          <w:tcPr>
            <w:tcW w:w="6948" w:type="dxa"/>
          </w:tcPr>
          <w:p w14:paraId="54F55AF5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ored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geored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3012" w:rsidRPr="00FF12EA" w14:paraId="21741467" w14:textId="77777777" w:rsidTr="000365ED">
        <w:tc>
          <w:tcPr>
            <w:tcW w:w="3228" w:type="dxa"/>
          </w:tcPr>
          <w:p w14:paraId="57FFCEFB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 w:rsidRPr="00FF12EA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6948" w:type="dxa"/>
          </w:tcPr>
          <w:p w14:paraId="0BB45D83" w14:textId="77777777" w:rsidR="00753012" w:rsidRPr="00FF12EA" w:rsidRDefault="00753012" w:rsidP="000365ED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85/realestatedata.asmx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http://a001115:85/realestatedata.asmx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7D3F7487" w14:textId="77777777" w:rsidR="00F86057" w:rsidRPr="00FF12EA" w:rsidRDefault="00753012" w:rsidP="00F86057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F86057">
        <w:rPr>
          <w:rFonts w:ascii="Verdana" w:hAnsi="Verdana"/>
          <w:b/>
          <w:noProof/>
        </w:rPr>
        <w:t>Arken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47"/>
      </w:tblGrid>
      <w:tr w:rsidR="00F86057" w:rsidRPr="004B3D94" w14:paraId="33CD2AFA" w14:textId="77777777" w:rsidTr="00680847">
        <w:tc>
          <w:tcPr>
            <w:tcW w:w="3228" w:type="dxa"/>
          </w:tcPr>
          <w:p w14:paraId="06665954" w14:textId="77777777" w:rsidR="00F86057" w:rsidRPr="004B3D94" w:rsidRDefault="00F86057" w:rsidP="003A3EAA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6947" w:type="dxa"/>
          </w:tcPr>
          <w:p w14:paraId="1F7DAFC7" w14:textId="77777777" w:rsidR="00F86057" w:rsidRPr="004B3D94" w:rsidRDefault="00F86057" w:rsidP="003A3EA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://adress:8080/arkenproxyclient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860AF0" w:rsidRPr="00860AF0">
              <w:rPr>
                <w:rFonts w:ascii="Verdana" w:hAnsi="Verdana"/>
                <w:noProof/>
              </w:rPr>
              <w:t>http://arcgissql:8080/arkenproxyclient/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60F68FCF" w14:textId="77777777" w:rsidR="0050734C" w:rsidRPr="00FF12EA" w:rsidRDefault="00F86057" w:rsidP="0050734C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noProof/>
        </w:rPr>
        <w:br/>
      </w:r>
      <w:r w:rsidR="005107D2">
        <w:rPr>
          <w:rFonts w:ascii="Verdana" w:hAnsi="Verdana"/>
          <w:b/>
          <w:noProof/>
        </w:rPr>
        <w:t>Installationsfiler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641DBE" w:rsidRPr="004B3D94" w14:paraId="5C57C0B8" w14:textId="77777777" w:rsidTr="00E45704">
        <w:tc>
          <w:tcPr>
            <w:tcW w:w="5000" w:type="pct"/>
          </w:tcPr>
          <w:p w14:paraId="6DF7F3FA" w14:textId="77777777" w:rsidR="00641DBE" w:rsidRPr="004B3D94" w:rsidRDefault="00E5788E" w:rsidP="009C0F92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043F3">
              <w:rPr>
                <w:rFonts w:ascii="Verdana" w:hAnsi="Verdana"/>
                <w:noProof/>
              </w:rPr>
              <w:t>G:\Install på server A001249 utdelad som Install</w:t>
            </w:r>
            <w:r w:rsidR="003043F3">
              <w:rPr>
                <w:rFonts w:ascii="Verdana" w:hAnsi="Verdana"/>
                <w:noProof/>
              </w:rPr>
              <w:t> </w:t>
            </w:r>
            <w:r w:rsidR="003043F3">
              <w:rPr>
                <w:rFonts w:ascii="Verdana" w:hAnsi="Verdana"/>
                <w:noProof/>
              </w:rPr>
              <w:t> </w:t>
            </w:r>
            <w:r w:rsidR="003043F3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D893946" w14:textId="77777777" w:rsidR="0050734C" w:rsidRPr="00FF12EA" w:rsidRDefault="0050734C" w:rsidP="00770FA3">
      <w:pPr>
        <w:rPr>
          <w:rFonts w:ascii="Verdana" w:hAnsi="Verdana"/>
          <w:noProof/>
        </w:rPr>
      </w:pPr>
    </w:p>
    <w:p w14:paraId="0466F186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Övrigt</w:t>
      </w:r>
    </w:p>
    <w:p w14:paraId="7C4C52E7" w14:textId="77777777" w:rsidR="00751289" w:rsidRPr="00FF12EA" w:rsidRDefault="00751289" w:rsidP="00770FA3">
      <w:pPr>
        <w:rPr>
          <w:rFonts w:ascii="Verdana" w:hAnsi="Verdana"/>
          <w:noProof/>
        </w:rPr>
      </w:pPr>
    </w:p>
    <w:p w14:paraId="17157516" w14:textId="68695249" w:rsidR="00751289" w:rsidRPr="00FF12EA" w:rsidRDefault="00E5788E" w:rsidP="00770FA3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fldChar w:fldCharType="begin">
          <w:ffData>
            <w:name w:val=""/>
            <w:enabled/>
            <w:calcOnExit w:val="0"/>
            <w:textInput>
              <w:default w:val="(enter för ny rad)"/>
            </w:textInput>
          </w:ffData>
        </w:fldChar>
      </w:r>
      <w:r>
        <w:rPr>
          <w:rFonts w:ascii="Verdana" w:hAnsi="Verdana"/>
          <w:noProof/>
        </w:rPr>
        <w:instrText xml:space="preserve"> FORMTEXT </w:instrText>
      </w:r>
      <w:r>
        <w:rPr>
          <w:rFonts w:ascii="Verdana" w:hAnsi="Verdana"/>
          <w:noProof/>
        </w:rPr>
      </w:r>
      <w:r>
        <w:rPr>
          <w:rFonts w:ascii="Verdana" w:hAnsi="Verdana"/>
          <w:noProof/>
        </w:rPr>
        <w:fldChar w:fldCharType="separate"/>
      </w:r>
      <w:r w:rsidR="003D55FB">
        <w:rPr>
          <w:rFonts w:ascii="Verdana" w:hAnsi="Verdana"/>
          <w:noProof/>
        </w:rPr>
        <w:t> </w:t>
      </w:r>
      <w:r w:rsidR="003D55FB">
        <w:rPr>
          <w:rFonts w:ascii="Verdana" w:hAnsi="Verdana"/>
          <w:noProof/>
        </w:rPr>
        <w:t> </w:t>
      </w:r>
      <w:r w:rsidR="003D55FB">
        <w:rPr>
          <w:rFonts w:ascii="Verdana" w:hAnsi="Verdana"/>
          <w:noProof/>
        </w:rPr>
        <w:t> </w:t>
      </w:r>
      <w:r w:rsidR="003D55FB">
        <w:rPr>
          <w:rFonts w:ascii="Verdana" w:hAnsi="Verdana"/>
          <w:noProof/>
        </w:rPr>
        <w:t> </w:t>
      </w:r>
      <w:r w:rsidR="003D55FB"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fldChar w:fldCharType="end"/>
      </w:r>
    </w:p>
    <w:sectPr w:rsidR="00751289" w:rsidRPr="00FF12EA">
      <w:headerReference w:type="first" r:id="rId10"/>
      <w:pgSz w:w="11907" w:h="16840" w:code="9"/>
      <w:pgMar w:top="1524" w:right="680" w:bottom="851" w:left="1191" w:header="482" w:footer="4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8E023" w14:textId="77777777" w:rsidR="00C0476F" w:rsidRDefault="00C0476F">
      <w:r>
        <w:separator/>
      </w:r>
    </w:p>
  </w:endnote>
  <w:endnote w:type="continuationSeparator" w:id="0">
    <w:p w14:paraId="270E53CF" w14:textId="77777777" w:rsidR="00C0476F" w:rsidRDefault="00C0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87C8" w14:textId="77777777" w:rsidR="00C0476F" w:rsidRDefault="00C0476F">
      <w:r>
        <w:separator/>
      </w:r>
    </w:p>
  </w:footnote>
  <w:footnote w:type="continuationSeparator" w:id="0">
    <w:p w14:paraId="37DB25DB" w14:textId="77777777" w:rsidR="00C0476F" w:rsidRDefault="00C04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88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05"/>
      <w:gridCol w:w="7133"/>
      <w:gridCol w:w="974"/>
    </w:tblGrid>
    <w:tr w:rsidR="002140F1" w:rsidRPr="00994BCF" w14:paraId="1D5D40F6" w14:textId="77777777" w:rsidTr="007C5F8D">
      <w:trPr>
        <w:cantSplit/>
        <w:trHeight w:val="345"/>
      </w:trPr>
      <w:tc>
        <w:tcPr>
          <w:tcW w:w="1754" w:type="pct"/>
          <w:vMerge w:val="restart"/>
        </w:tcPr>
        <w:p w14:paraId="1338BF4D" w14:textId="77777777" w:rsidR="002140F1" w:rsidRPr="00994BCF" w:rsidRDefault="00B01C07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>
            <w:rPr>
              <w:rFonts w:ascii="Arial" w:hAnsi="Arial" w:cs="Arial"/>
              <w:noProof/>
              <w:szCs w:val="24"/>
              <w:lang w:eastAsia="sv-SE"/>
            </w:rPr>
            <w:pict w14:anchorId="6D078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in;height:35pt">
                <v:imagedata r:id="rId1" o:title="S-GROUP Solutions"/>
              </v:shape>
            </w:pict>
          </w:r>
        </w:p>
      </w:tc>
      <w:tc>
        <w:tcPr>
          <w:tcW w:w="2722" w:type="pct"/>
        </w:tcPr>
        <w:p w14:paraId="05D15486" w14:textId="77777777" w:rsidR="002140F1" w:rsidRPr="00994BCF" w:rsidRDefault="002140F1" w:rsidP="00E13B34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Cs w:val="24"/>
              <w:lang w:eastAsia="sv-SE"/>
            </w:rPr>
            <w:t>Installation GEOSECMA</w:t>
          </w:r>
        </w:p>
      </w:tc>
      <w:tc>
        <w:tcPr>
          <w:tcW w:w="524" w:type="pct"/>
        </w:tcPr>
        <w:p w14:paraId="4AA454FD" w14:textId="77777777" w:rsidR="002140F1" w:rsidRPr="00994BCF" w:rsidRDefault="002140F1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  <w:tr w:rsidR="002140F1" w:rsidRPr="00994BCF" w14:paraId="11136EAA" w14:textId="77777777" w:rsidTr="007C5F8D">
      <w:trPr>
        <w:cantSplit/>
        <w:trHeight w:val="345"/>
      </w:trPr>
      <w:tc>
        <w:tcPr>
          <w:tcW w:w="1754" w:type="pct"/>
          <w:vMerge/>
          <w:tcBorders>
            <w:bottom w:val="single" w:sz="4" w:space="0" w:color="auto"/>
          </w:tcBorders>
        </w:tcPr>
        <w:p w14:paraId="1D91E227" w14:textId="77777777" w:rsidR="002140F1" w:rsidRPr="00994BCF" w:rsidRDefault="002140F1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</w:p>
      </w:tc>
      <w:tc>
        <w:tcPr>
          <w:tcW w:w="2722" w:type="pct"/>
          <w:tcBorders>
            <w:bottom w:val="single" w:sz="4" w:space="0" w:color="auto"/>
          </w:tcBorders>
        </w:tcPr>
        <w:p w14:paraId="009DC245" w14:textId="77777777" w:rsidR="002140F1" w:rsidRPr="00994BCF" w:rsidRDefault="002140F1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begin"/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instrText xml:space="preserve"> AUTHOR   \* MERGEFORMAT </w:instrTex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separate"/>
          </w:r>
          <w:r>
            <w:rPr>
              <w:rFonts w:ascii="Verdana" w:hAnsi="Verdana"/>
              <w:noProof/>
              <w:sz w:val="16"/>
              <w:szCs w:val="24"/>
              <w:lang w:eastAsia="sv-SE"/>
            </w:rPr>
            <w:t>Peter Rydqvist</w: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end"/>
          </w:r>
        </w:p>
      </w:tc>
      <w:tc>
        <w:tcPr>
          <w:tcW w:w="524" w:type="pct"/>
          <w:tcBorders>
            <w:bottom w:val="single" w:sz="4" w:space="0" w:color="auto"/>
          </w:tcBorders>
        </w:tcPr>
        <w:p w14:paraId="3F328B36" w14:textId="77777777" w:rsidR="002140F1" w:rsidRPr="00994BCF" w:rsidRDefault="002140F1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507" w:hanging="507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</w:tbl>
  <w:p w14:paraId="318918BF" w14:textId="77777777" w:rsidR="002140F1" w:rsidRPr="00994BCF" w:rsidRDefault="002140F1" w:rsidP="00770FA3">
    <w:pPr>
      <w:tabs>
        <w:tab w:val="center" w:pos="4536"/>
        <w:tab w:val="right" w:pos="9072"/>
      </w:tabs>
      <w:overflowPunct/>
      <w:autoSpaceDE/>
      <w:autoSpaceDN/>
      <w:adjustRightInd/>
      <w:textAlignment w:val="auto"/>
      <w:rPr>
        <w:noProof/>
        <w:lang w:eastAsia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901"/>
    <w:rsid w:val="00010D85"/>
    <w:rsid w:val="00034E2C"/>
    <w:rsid w:val="000365ED"/>
    <w:rsid w:val="00075E31"/>
    <w:rsid w:val="00081761"/>
    <w:rsid w:val="00097B64"/>
    <w:rsid w:val="000A6571"/>
    <w:rsid w:val="000B1905"/>
    <w:rsid w:val="000B31B7"/>
    <w:rsid w:val="000B6108"/>
    <w:rsid w:val="000B7B0B"/>
    <w:rsid w:val="000D0ED1"/>
    <w:rsid w:val="000D53A1"/>
    <w:rsid w:val="000F6AE0"/>
    <w:rsid w:val="001265CC"/>
    <w:rsid w:val="001272CD"/>
    <w:rsid w:val="00182C73"/>
    <w:rsid w:val="001C6507"/>
    <w:rsid w:val="001E0C4E"/>
    <w:rsid w:val="001E2ED8"/>
    <w:rsid w:val="001E4B32"/>
    <w:rsid w:val="001F6DEF"/>
    <w:rsid w:val="00200466"/>
    <w:rsid w:val="00200E64"/>
    <w:rsid w:val="0021205B"/>
    <w:rsid w:val="002140F1"/>
    <w:rsid w:val="00227AE6"/>
    <w:rsid w:val="002524EB"/>
    <w:rsid w:val="00262B98"/>
    <w:rsid w:val="00270741"/>
    <w:rsid w:val="0028528C"/>
    <w:rsid w:val="002A0FA1"/>
    <w:rsid w:val="002A374B"/>
    <w:rsid w:val="002B0830"/>
    <w:rsid w:val="002B722A"/>
    <w:rsid w:val="002E26EB"/>
    <w:rsid w:val="002F1C2F"/>
    <w:rsid w:val="002F62A8"/>
    <w:rsid w:val="002F70B9"/>
    <w:rsid w:val="00301DD7"/>
    <w:rsid w:val="0030254D"/>
    <w:rsid w:val="003043F3"/>
    <w:rsid w:val="00306D77"/>
    <w:rsid w:val="00326361"/>
    <w:rsid w:val="0033471D"/>
    <w:rsid w:val="003371BF"/>
    <w:rsid w:val="003622A4"/>
    <w:rsid w:val="0037396A"/>
    <w:rsid w:val="00392D9F"/>
    <w:rsid w:val="00393B8E"/>
    <w:rsid w:val="00394F2A"/>
    <w:rsid w:val="003A3EAA"/>
    <w:rsid w:val="003D55FB"/>
    <w:rsid w:val="003E74BE"/>
    <w:rsid w:val="003F0D6D"/>
    <w:rsid w:val="003F32AE"/>
    <w:rsid w:val="0040152B"/>
    <w:rsid w:val="00405647"/>
    <w:rsid w:val="004439F6"/>
    <w:rsid w:val="00445E5B"/>
    <w:rsid w:val="004555C6"/>
    <w:rsid w:val="00466689"/>
    <w:rsid w:val="0047132D"/>
    <w:rsid w:val="004955C0"/>
    <w:rsid w:val="004A3A2B"/>
    <w:rsid w:val="004B3D94"/>
    <w:rsid w:val="004C11EA"/>
    <w:rsid w:val="004E6187"/>
    <w:rsid w:val="004F2660"/>
    <w:rsid w:val="00500579"/>
    <w:rsid w:val="0050734C"/>
    <w:rsid w:val="005107D2"/>
    <w:rsid w:val="00510C64"/>
    <w:rsid w:val="00517007"/>
    <w:rsid w:val="0052335B"/>
    <w:rsid w:val="005240F6"/>
    <w:rsid w:val="00536204"/>
    <w:rsid w:val="00565DDE"/>
    <w:rsid w:val="00593501"/>
    <w:rsid w:val="005960BC"/>
    <w:rsid w:val="005C3D65"/>
    <w:rsid w:val="005D1030"/>
    <w:rsid w:val="00604908"/>
    <w:rsid w:val="00611BE6"/>
    <w:rsid w:val="0061527F"/>
    <w:rsid w:val="00632C28"/>
    <w:rsid w:val="006377FB"/>
    <w:rsid w:val="00637C3D"/>
    <w:rsid w:val="00641DBE"/>
    <w:rsid w:val="006479CA"/>
    <w:rsid w:val="00680847"/>
    <w:rsid w:val="006936F0"/>
    <w:rsid w:val="0069442C"/>
    <w:rsid w:val="006963E7"/>
    <w:rsid w:val="006D74FF"/>
    <w:rsid w:val="006E11D3"/>
    <w:rsid w:val="006F5D6C"/>
    <w:rsid w:val="006F6D09"/>
    <w:rsid w:val="007021C2"/>
    <w:rsid w:val="0071392C"/>
    <w:rsid w:val="00721B18"/>
    <w:rsid w:val="00726EAE"/>
    <w:rsid w:val="007341C6"/>
    <w:rsid w:val="00750E91"/>
    <w:rsid w:val="00751289"/>
    <w:rsid w:val="00753012"/>
    <w:rsid w:val="00756A1F"/>
    <w:rsid w:val="007576DA"/>
    <w:rsid w:val="00760B38"/>
    <w:rsid w:val="00770FA3"/>
    <w:rsid w:val="00774FC1"/>
    <w:rsid w:val="00785186"/>
    <w:rsid w:val="00787A8A"/>
    <w:rsid w:val="007A64C4"/>
    <w:rsid w:val="007C5F8D"/>
    <w:rsid w:val="007D22DC"/>
    <w:rsid w:val="007D53A3"/>
    <w:rsid w:val="00823C85"/>
    <w:rsid w:val="0083259F"/>
    <w:rsid w:val="00843839"/>
    <w:rsid w:val="00845F64"/>
    <w:rsid w:val="00854186"/>
    <w:rsid w:val="00855734"/>
    <w:rsid w:val="00860AF0"/>
    <w:rsid w:val="00860CD5"/>
    <w:rsid w:val="00891A18"/>
    <w:rsid w:val="008A24AB"/>
    <w:rsid w:val="008B31C0"/>
    <w:rsid w:val="008B564A"/>
    <w:rsid w:val="008D1044"/>
    <w:rsid w:val="008D4145"/>
    <w:rsid w:val="009054A7"/>
    <w:rsid w:val="00914CF5"/>
    <w:rsid w:val="0092475C"/>
    <w:rsid w:val="00947E1A"/>
    <w:rsid w:val="009642FC"/>
    <w:rsid w:val="0097438B"/>
    <w:rsid w:val="00994BCF"/>
    <w:rsid w:val="00997555"/>
    <w:rsid w:val="009C0F92"/>
    <w:rsid w:val="009C1EBA"/>
    <w:rsid w:val="009C3A6F"/>
    <w:rsid w:val="009F66C3"/>
    <w:rsid w:val="00A0095A"/>
    <w:rsid w:val="00A02512"/>
    <w:rsid w:val="00A0601F"/>
    <w:rsid w:val="00A067D2"/>
    <w:rsid w:val="00A06E13"/>
    <w:rsid w:val="00A12F35"/>
    <w:rsid w:val="00A16FCF"/>
    <w:rsid w:val="00A20445"/>
    <w:rsid w:val="00A233CD"/>
    <w:rsid w:val="00A300FF"/>
    <w:rsid w:val="00A43000"/>
    <w:rsid w:val="00A4304F"/>
    <w:rsid w:val="00A445B8"/>
    <w:rsid w:val="00A6189F"/>
    <w:rsid w:val="00A64F4D"/>
    <w:rsid w:val="00A90B60"/>
    <w:rsid w:val="00AB12C4"/>
    <w:rsid w:val="00AC6884"/>
    <w:rsid w:val="00AF57B0"/>
    <w:rsid w:val="00B01C07"/>
    <w:rsid w:val="00B3007F"/>
    <w:rsid w:val="00B31EA8"/>
    <w:rsid w:val="00B56939"/>
    <w:rsid w:val="00B5798E"/>
    <w:rsid w:val="00B61B1E"/>
    <w:rsid w:val="00B9259E"/>
    <w:rsid w:val="00B970A6"/>
    <w:rsid w:val="00BD41D1"/>
    <w:rsid w:val="00BD4A69"/>
    <w:rsid w:val="00BD6A74"/>
    <w:rsid w:val="00BE09C0"/>
    <w:rsid w:val="00C0476F"/>
    <w:rsid w:val="00C20B03"/>
    <w:rsid w:val="00C20CD9"/>
    <w:rsid w:val="00C266A0"/>
    <w:rsid w:val="00C27753"/>
    <w:rsid w:val="00C47CD9"/>
    <w:rsid w:val="00C523DD"/>
    <w:rsid w:val="00C57901"/>
    <w:rsid w:val="00C63ED0"/>
    <w:rsid w:val="00C64A7D"/>
    <w:rsid w:val="00CB07CA"/>
    <w:rsid w:val="00CB29FB"/>
    <w:rsid w:val="00CB3EF5"/>
    <w:rsid w:val="00CC361C"/>
    <w:rsid w:val="00CD428E"/>
    <w:rsid w:val="00CE2468"/>
    <w:rsid w:val="00CE351D"/>
    <w:rsid w:val="00CE47EA"/>
    <w:rsid w:val="00CF1CFE"/>
    <w:rsid w:val="00D115D9"/>
    <w:rsid w:val="00D23FF3"/>
    <w:rsid w:val="00D85BAE"/>
    <w:rsid w:val="00D971DE"/>
    <w:rsid w:val="00D97AE6"/>
    <w:rsid w:val="00DB02B2"/>
    <w:rsid w:val="00DD1425"/>
    <w:rsid w:val="00DD761D"/>
    <w:rsid w:val="00DF1DF5"/>
    <w:rsid w:val="00E13B34"/>
    <w:rsid w:val="00E44A30"/>
    <w:rsid w:val="00E45704"/>
    <w:rsid w:val="00E51898"/>
    <w:rsid w:val="00E559A4"/>
    <w:rsid w:val="00E5788E"/>
    <w:rsid w:val="00E65976"/>
    <w:rsid w:val="00ED3053"/>
    <w:rsid w:val="00EF53EF"/>
    <w:rsid w:val="00EF7E61"/>
    <w:rsid w:val="00F56032"/>
    <w:rsid w:val="00F567E1"/>
    <w:rsid w:val="00F61672"/>
    <w:rsid w:val="00F63FD4"/>
    <w:rsid w:val="00F709D9"/>
    <w:rsid w:val="00F70E51"/>
    <w:rsid w:val="00F86057"/>
    <w:rsid w:val="00FA078C"/>
    <w:rsid w:val="00FB3D4D"/>
    <w:rsid w:val="00FD3A87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848FB"/>
  <w15:docId w15:val="{5F6AA621-C7D9-451F-88A6-282ED1BD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0847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26E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3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y\OneDrive%20for%20Business\Documents\Delivery\GEOSECMA_Installation_10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 xmlns="77c7fc3f-1cda-42a6-81a4-b9ed36ee3b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CE83D8853E244BB2DC2263275766B" ma:contentTypeVersion="0" ma:contentTypeDescription="Create a new document." ma:contentTypeScope="" ma:versionID="17c72301de3fc8a42f721851dbde738d">
  <xsd:schema xmlns:xsd="http://www.w3.org/2001/XMLSchema" xmlns:xs="http://www.w3.org/2001/XMLSchema" xmlns:p="http://schemas.microsoft.com/office/2006/metadata/properties" xmlns:ns2="77c7fc3f-1cda-42a6-81a4-b9ed36ee3b25" targetNamespace="http://schemas.microsoft.com/office/2006/metadata/properties" ma:root="true" ma:fieldsID="a47f25d592f5db1fff852f8cc5e6a86a" ns2:_="">
    <xsd:import namespace="77c7fc3f-1cda-42a6-81a4-b9ed36ee3b25"/>
    <xsd:element name="properties">
      <xsd:complexType>
        <xsd:sequence>
          <xsd:element name="documentManagement">
            <xsd:complexType>
              <xsd:all>
                <xsd:element ref="ns2:T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7fc3f-1cda-42a6-81a4-b9ed36ee3b25" elementFormDefault="qualified">
    <xsd:import namespace="http://schemas.microsoft.com/office/2006/documentManagement/types"/>
    <xsd:import namespace="http://schemas.microsoft.com/office/infopath/2007/PartnerControls"/>
    <xsd:element name="Team" ma:index="8" nillable="true" ma:displayName="Team" ma:format="Dropdown" ma:internalName="Team">
      <xsd:simpleType>
        <xsd:restriction base="dms:Choice">
          <xsd:enumeration value="Delivery"/>
          <xsd:enumeration value="Support"/>
          <xsd:enumeration value="Esri Sälj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10E25-E7F4-46A3-A669-92F4398F2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D35B0-8072-44E1-8ECC-21657ECE797F}">
  <ds:schemaRefs>
    <ds:schemaRef ds:uri="http://schemas.microsoft.com/office/2006/metadata/properties"/>
    <ds:schemaRef ds:uri="http://schemas.microsoft.com/office/infopath/2007/PartnerControls"/>
    <ds:schemaRef ds:uri="77c7fc3f-1cda-42a6-81a4-b9ed36ee3b25"/>
  </ds:schemaRefs>
</ds:datastoreItem>
</file>

<file path=customXml/itemProps3.xml><?xml version="1.0" encoding="utf-8"?>
<ds:datastoreItem xmlns:ds="http://schemas.openxmlformats.org/officeDocument/2006/customXml" ds:itemID="{427CEE45-97D7-49D0-89FC-298966A60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7fc3f-1cda-42a6-81a4-b9ed36ee3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12325C-FAB3-421E-8252-39F09015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GEOSECMA_Installation_1041.dotx</Template>
  <TotalTime>0</TotalTime>
  <Pages>3</Pages>
  <Words>805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av GEOSECMA</vt:lpstr>
    </vt:vector>
  </TitlesOfParts>
  <Company>S-GROUP Solutions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av GEOSECMA</dc:title>
  <dc:subject>Dokumentation av GEOSECMA installation</dc:subject>
  <dc:creator>Peter Rydqvist</dc:creator>
  <cp:lastModifiedBy>Patrik Grahn</cp:lastModifiedBy>
  <cp:revision>3</cp:revision>
  <cp:lastPrinted>2008-07-09T13:08:00Z</cp:lastPrinted>
  <dcterms:created xsi:type="dcterms:W3CDTF">2018-09-17T11:45:00Z</dcterms:created>
  <dcterms:modified xsi:type="dcterms:W3CDTF">2018-09-17T14:06:00Z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0x010100F10CE83D8853E244BB2DC2263275766B</vt:lpwstr>
  </property>
  <property fmtid="{D5CDD505-2E9C-101B-9397-08002B2CF9AE}" pid="3" name="IsMyDocuments">
    <vt:bool>true</vt:bool>
  </property>
</Properties>
</file>