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9FA9" w14:textId="77777777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Kunduppgifter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726EAE" w:rsidRPr="004B3D94" w14:paraId="38232B4F" w14:textId="77777777" w:rsidTr="004B3D94">
        <w:tc>
          <w:tcPr>
            <w:tcW w:w="1574" w:type="pct"/>
          </w:tcPr>
          <w:p w14:paraId="2D27CA52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Kund</w:t>
            </w:r>
          </w:p>
        </w:tc>
        <w:tc>
          <w:tcPr>
            <w:tcW w:w="3426" w:type="pct"/>
          </w:tcPr>
          <w:p w14:paraId="6A8980E8" w14:textId="7D5CC7C4" w:rsidR="00726EAE" w:rsidRPr="004B3D94" w:rsidRDefault="000138A2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564B97">
              <w:rPr>
                <w:rFonts w:ascii="Verdana" w:hAnsi="Verdana"/>
                <w:noProof/>
              </w:rPr>
              <w:t>Borgholm</w:t>
            </w:r>
            <w:r w:rsidR="00397375" w:rsidRPr="00397375">
              <w:rPr>
                <w:rFonts w:ascii="Verdana" w:hAnsi="Verdana"/>
                <w:noProof/>
              </w:rPr>
              <w:t xml:space="preserve"> kommun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1B184A" w14:paraId="6A692DE4" w14:textId="77777777" w:rsidTr="004B3D94">
        <w:tc>
          <w:tcPr>
            <w:tcW w:w="1574" w:type="pct"/>
          </w:tcPr>
          <w:p w14:paraId="3841462C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Kontaktperson</w:t>
            </w:r>
          </w:p>
        </w:tc>
        <w:tc>
          <w:tcPr>
            <w:tcW w:w="3426" w:type="pct"/>
          </w:tcPr>
          <w:p w14:paraId="3B2DE2F9" w14:textId="15509836" w:rsidR="00726EAE" w:rsidRPr="00CB2B75" w:rsidRDefault="000138A2" w:rsidP="00CB2B75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97375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bookmarkStart w:id="0" w:name="_GoBack"/>
            <w:bookmarkEnd w:id="0"/>
            <w:r w:rsidR="00100395">
              <w:rPr>
                <w:rFonts w:ascii="Verdana" w:hAnsi="Verdana"/>
                <w:noProof/>
              </w:rPr>
              <w:t> </w:t>
            </w:r>
            <w:r w:rsidR="00100395">
              <w:rPr>
                <w:rFonts w:ascii="Verdana" w:hAnsi="Verdana"/>
                <w:noProof/>
              </w:rPr>
              <w:t> </w:t>
            </w:r>
            <w:r w:rsidR="00100395">
              <w:rPr>
                <w:rFonts w:ascii="Verdana" w:hAnsi="Verdana"/>
                <w:noProof/>
              </w:rPr>
              <w:t> </w:t>
            </w:r>
            <w:r w:rsidR="00100395">
              <w:rPr>
                <w:rFonts w:ascii="Verdana" w:hAnsi="Verdana"/>
                <w:noProof/>
              </w:rPr>
              <w:t> </w:t>
            </w:r>
            <w:r w:rsidR="00100395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28194476" w14:textId="77777777" w:rsidTr="004B3D94">
        <w:tc>
          <w:tcPr>
            <w:tcW w:w="1574" w:type="pct"/>
          </w:tcPr>
          <w:p w14:paraId="60126FF3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Tekniker</w:t>
            </w:r>
          </w:p>
        </w:tc>
        <w:tc>
          <w:tcPr>
            <w:tcW w:w="3426" w:type="pct"/>
          </w:tcPr>
          <w:p w14:paraId="3E5D9B3D" w14:textId="3E8D923B" w:rsidR="00726EAE" w:rsidRPr="004B3D94" w:rsidRDefault="000138A2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ter Rydqvis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52872">
              <w:rPr>
                <w:rFonts w:ascii="Verdana" w:hAnsi="Verdana"/>
                <w:noProof/>
              </w:rPr>
              <w:t>Lars Magnusson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26EAE" w:rsidRPr="004B3D94" w14:paraId="61D8058F" w14:textId="77777777" w:rsidTr="004B3D94">
        <w:tc>
          <w:tcPr>
            <w:tcW w:w="1574" w:type="pct"/>
          </w:tcPr>
          <w:p w14:paraId="6C64196A" w14:textId="77777777" w:rsidR="00726EAE" w:rsidRPr="004B3D94" w:rsidRDefault="00726EAE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Datum</w:t>
            </w:r>
          </w:p>
        </w:tc>
        <w:tc>
          <w:tcPr>
            <w:tcW w:w="3426" w:type="pct"/>
          </w:tcPr>
          <w:p w14:paraId="572FDA56" w14:textId="391F35DA" w:rsidR="00726EAE" w:rsidRPr="004B3D94" w:rsidRDefault="000138A2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97375">
              <w:rPr>
                <w:rFonts w:ascii="Verdana" w:hAnsi="Verdana"/>
                <w:noProof/>
              </w:rPr>
              <w:t>2018-05-0</w:t>
            </w:r>
            <w:r w:rsidR="00252872">
              <w:rPr>
                <w:rFonts w:ascii="Verdana" w:hAnsi="Verdana"/>
                <w:noProof/>
              </w:rPr>
              <w:t>8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2900E3" w:rsidRPr="004B3D94" w14:paraId="59EA4BD7" w14:textId="77777777" w:rsidTr="004B3D94">
        <w:tc>
          <w:tcPr>
            <w:tcW w:w="1574" w:type="pct"/>
          </w:tcPr>
          <w:p w14:paraId="375A2381" w14:textId="77777777" w:rsidR="002900E3" w:rsidRPr="004B3D94" w:rsidRDefault="002900E3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Version</w:t>
            </w:r>
          </w:p>
        </w:tc>
        <w:tc>
          <w:tcPr>
            <w:tcW w:w="3426" w:type="pct"/>
          </w:tcPr>
          <w:p w14:paraId="1810DC90" w14:textId="77777777" w:rsidR="002900E3" w:rsidRPr="004B3D94" w:rsidRDefault="000138A2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397375">
              <w:rPr>
                <w:rFonts w:ascii="Verdana" w:hAnsi="Verdana"/>
                <w:noProof/>
              </w:rPr>
              <w:t>10.5.1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0C6C548B" w14:textId="77777777" w:rsidR="0050734C" w:rsidRPr="00FF12EA" w:rsidRDefault="0050734C" w:rsidP="0050734C">
      <w:pPr>
        <w:rPr>
          <w:rFonts w:ascii="Verdana" w:hAnsi="Verdana"/>
          <w:noProof/>
        </w:rPr>
      </w:pPr>
    </w:p>
    <w:p w14:paraId="32F41F61" w14:textId="77777777" w:rsidR="00754BE3" w:rsidRPr="00FF12EA" w:rsidRDefault="00754BE3" w:rsidP="00754BE3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Installationsfiler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754BE3" w:rsidRPr="00100395" w14:paraId="614CEA0F" w14:textId="77777777" w:rsidTr="00100D01">
        <w:tc>
          <w:tcPr>
            <w:tcW w:w="5000" w:type="pct"/>
          </w:tcPr>
          <w:p w14:paraId="5A649FA2" w14:textId="14EBFBAE" w:rsidR="00754BE3" w:rsidRPr="0028162A" w:rsidRDefault="00754BE3" w:rsidP="00100D01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8162A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52872" w:rsidRPr="0028162A">
              <w:rPr>
                <w:rFonts w:ascii="Verdana" w:hAnsi="Verdana"/>
                <w:noProof/>
                <w:lang w:val="en-US"/>
              </w:rPr>
              <w:t>\\common-files\groups\gis\geosecma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5EBC23FA" w14:textId="77777777" w:rsidR="00754BE3" w:rsidRPr="0028162A" w:rsidRDefault="00754BE3" w:rsidP="00754BE3">
      <w:pPr>
        <w:rPr>
          <w:rFonts w:ascii="Verdana" w:hAnsi="Verdana"/>
          <w:noProof/>
          <w:lang w:val="en-US"/>
        </w:rPr>
      </w:pPr>
    </w:p>
    <w:p w14:paraId="72BD288D" w14:textId="77777777" w:rsidR="00CB1606" w:rsidRPr="00FF12EA" w:rsidRDefault="000138A2" w:rsidP="00CB1606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 xml:space="preserve">ArcGIS </w:t>
      </w:r>
      <w:r w:rsidR="00CB1606">
        <w:rPr>
          <w:rFonts w:ascii="Verdana" w:hAnsi="Verdana"/>
          <w:b/>
          <w:noProof/>
        </w:rPr>
        <w:t>Portal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CB1606" w:rsidRPr="004B3D94" w14:paraId="2605D2CA" w14:textId="77777777" w:rsidTr="00197298">
        <w:tc>
          <w:tcPr>
            <w:tcW w:w="1574" w:type="pct"/>
          </w:tcPr>
          <w:p w14:paraId="5DC9974A" w14:textId="77777777" w:rsidR="00CB1606" w:rsidRPr="004B3D94" w:rsidRDefault="00CB1606" w:rsidP="00197298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19BDEBA5" w14:textId="5C3E5DC1" w:rsidR="00CB1606" w:rsidRPr="004B3D94" w:rsidRDefault="000138A2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bookmarkStart w:id="1" w:name="OLE_LINK16"/>
            <w:bookmarkStart w:id="2" w:name="OLE_LINK15"/>
            <w:bookmarkStart w:id="3" w:name="OLE_LINK14"/>
            <w:r w:rsidR="00397375">
              <w:rPr>
                <w:rFonts w:ascii="Verdana" w:hAnsi="Verdana"/>
                <w:noProof/>
              </w:rPr>
              <w:t>AGSENT-A</w:t>
            </w:r>
            <w:r w:rsidR="00F81569">
              <w:rPr>
                <w:rFonts w:ascii="Verdana" w:hAnsi="Verdana"/>
                <w:noProof/>
              </w:rPr>
              <w:t>.BORGHOLM.IT</w:t>
            </w:r>
            <w:r w:rsidR="00397375">
              <w:rPr>
                <w:rFonts w:ascii="Verdana" w:hAnsi="Verdana"/>
                <w:noProof/>
              </w:rPr>
              <w:t xml:space="preserve"> (</w:t>
            </w:r>
            <w:r w:rsidR="0028162A" w:rsidRPr="0028162A">
              <w:rPr>
                <w:rFonts w:ascii="Verdana" w:hAnsi="Verdana"/>
                <w:noProof/>
              </w:rPr>
              <w:t>10.6.1.112</w:t>
            </w:r>
            <w:r w:rsidR="0028162A">
              <w:rPr>
                <w:rFonts w:ascii="Verdana" w:hAnsi="Verdana"/>
                <w:noProof/>
              </w:rPr>
              <w:t>)</w:t>
            </w:r>
            <w:bookmarkEnd w:id="1"/>
            <w:bookmarkEnd w:id="2"/>
            <w:bookmarkEnd w:id="3"/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1606" w:rsidRPr="004B3D94" w14:paraId="348572ED" w14:textId="77777777" w:rsidTr="00197298">
        <w:tc>
          <w:tcPr>
            <w:tcW w:w="1574" w:type="pct"/>
          </w:tcPr>
          <w:p w14:paraId="48744B8D" w14:textId="77777777" w:rsidR="00CB1606" w:rsidRPr="004B3D94" w:rsidRDefault="00CB1606" w:rsidP="00197298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30833498" w14:textId="77777777" w:rsidR="00CB1606" w:rsidRPr="004B3D94" w:rsidRDefault="000138A2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6"/>
                    <w:listEntry w:val="Windows 2012 R2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CB1606" w:rsidRPr="004B3D94">
              <w:rPr>
                <w:rFonts w:ascii="Verdana" w:hAnsi="Verdana"/>
                <w:noProof/>
              </w:rPr>
              <w:t xml:space="preserve">  </w:t>
            </w:r>
            <w:r w:rsidR="00CB1606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B1606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CB1606" w:rsidRPr="004B3D94">
              <w:rPr>
                <w:rFonts w:ascii="Verdana" w:hAnsi="Verdana"/>
                <w:noProof/>
              </w:rPr>
              <w:fldChar w:fldCharType="end"/>
            </w:r>
            <w:r w:rsidR="00CB1606" w:rsidRPr="004B3D94">
              <w:rPr>
                <w:rFonts w:ascii="Verdana" w:hAnsi="Verdana"/>
                <w:noProof/>
              </w:rPr>
              <w:t xml:space="preserve"> x64  </w:t>
            </w:r>
            <w:r w:rsidR="00CB1606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CB1606"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CB1606">
              <w:rPr>
                <w:rFonts w:ascii="Verdana" w:hAnsi="Verdana"/>
                <w:noProof/>
              </w:rPr>
              <w:fldChar w:fldCharType="end"/>
            </w:r>
            <w:r w:rsidR="00CB1606">
              <w:rPr>
                <w:rFonts w:ascii="Verdana" w:hAnsi="Verdana"/>
                <w:noProof/>
              </w:rPr>
              <w:t xml:space="preserve"> </w:t>
            </w:r>
            <w:r w:rsidR="00CB1606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B1606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CB1606">
              <w:rPr>
                <w:rFonts w:ascii="Verdana" w:hAnsi="Verdana"/>
                <w:noProof/>
              </w:rPr>
              <w:fldChar w:fldCharType="end"/>
            </w:r>
            <w:r w:rsidR="00CB1606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CB1606" w:rsidRPr="004B3D94" w14:paraId="6DF5BBE5" w14:textId="77777777" w:rsidTr="00197298">
        <w:tc>
          <w:tcPr>
            <w:tcW w:w="1574" w:type="pct"/>
          </w:tcPr>
          <w:p w14:paraId="7E96C16A" w14:textId="77777777" w:rsidR="00CB1606" w:rsidRPr="004B3D94" w:rsidRDefault="00CB1606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Serverkatalog</w:t>
            </w:r>
          </w:p>
        </w:tc>
        <w:tc>
          <w:tcPr>
            <w:tcW w:w="3426" w:type="pct"/>
          </w:tcPr>
          <w:p w14:paraId="7886FF1C" w14:textId="77777777" w:rsidR="00CB1606" w:rsidRPr="004B3D94" w:rsidRDefault="000138A2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portal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C:\arcgisportal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1606" w:rsidRPr="004B3D94" w14:paraId="75BC2B4B" w14:textId="77777777" w:rsidTr="00197298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4199" w14:textId="77777777" w:rsidR="00CB1606" w:rsidRPr="004B3D94" w:rsidRDefault="00CB1606" w:rsidP="00197298">
            <w:pPr>
              <w:rPr>
                <w:rFonts w:ascii="Verdana" w:hAnsi="Verdana"/>
                <w:noProof/>
              </w:rPr>
            </w:pPr>
            <w:bookmarkStart w:id="4" w:name="OLE_LINK6"/>
            <w:bookmarkStart w:id="5" w:name="OLE_LINK7"/>
            <w:r>
              <w:rPr>
                <w:rFonts w:ascii="Verdana" w:hAnsi="Verdana"/>
                <w:noProof/>
              </w:rPr>
              <w:t xml:space="preserve">Serverkonto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325E" w14:textId="02C2F645" w:rsidR="00CB1606" w:rsidRPr="004B3D94" w:rsidRDefault="000138A2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="00CB1606">
              <w:rPr>
                <w:rFonts w:ascii="Verdana" w:hAnsi="Verdana"/>
                <w:noProof/>
              </w:rPr>
              <w:t xml:space="preserve"> –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E63AF" w:rsidRPr="00556D57" w14:paraId="588DA440" w14:textId="77777777" w:rsidTr="00100D01">
        <w:tc>
          <w:tcPr>
            <w:tcW w:w="1574" w:type="pct"/>
          </w:tcPr>
          <w:p w14:paraId="4ED5D2B5" w14:textId="77777777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bookmarkStart w:id="6" w:name="_Hlk510080865"/>
            <w:bookmarkEnd w:id="4"/>
            <w:bookmarkEnd w:id="5"/>
            <w:r>
              <w:rPr>
                <w:rFonts w:ascii="Verdana" w:hAnsi="Verdana"/>
                <w:noProof/>
              </w:rPr>
              <w:t xml:space="preserve">Portal </w:t>
            </w:r>
            <w:r w:rsidR="00FE4A08">
              <w:rPr>
                <w:rFonts w:ascii="Verdana" w:hAnsi="Verdana"/>
                <w:noProof/>
              </w:rPr>
              <w:t>Admin</w:t>
            </w:r>
          </w:p>
        </w:tc>
        <w:tc>
          <w:tcPr>
            <w:tcW w:w="3426" w:type="pct"/>
          </w:tcPr>
          <w:p w14:paraId="7C014A55" w14:textId="0370E561" w:rsidR="009E63AF" w:rsidRPr="00556D57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:7443/arcgis/portaladmin"/>
                  </w:textInput>
                </w:ffData>
              </w:fldChar>
            </w:r>
            <w:r w:rsidRPr="00556D57"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bookmarkEnd w:id="6"/>
      <w:tr w:rsidR="00CB1606" w:rsidRPr="00556D57" w14:paraId="331A5D01" w14:textId="77777777" w:rsidTr="00197298">
        <w:tc>
          <w:tcPr>
            <w:tcW w:w="1574" w:type="pct"/>
          </w:tcPr>
          <w:p w14:paraId="4CE31160" w14:textId="77777777" w:rsidR="00CB1606" w:rsidRPr="00556D57" w:rsidRDefault="00CB1606" w:rsidP="00197298">
            <w:pPr>
              <w:rPr>
                <w:rFonts w:ascii="Verdana" w:hAnsi="Verdana"/>
                <w:noProof/>
                <w:lang w:val="en-US"/>
              </w:rPr>
            </w:pPr>
            <w:r w:rsidRPr="00556D57">
              <w:rPr>
                <w:rFonts w:ascii="Verdana" w:hAnsi="Verdana"/>
                <w:noProof/>
                <w:lang w:val="en-US"/>
              </w:rPr>
              <w:t>Administratör – Lösen</w:t>
            </w:r>
          </w:p>
        </w:tc>
        <w:bookmarkStart w:id="7" w:name="OLE_LINK3"/>
        <w:tc>
          <w:tcPr>
            <w:tcW w:w="3426" w:type="pct"/>
          </w:tcPr>
          <w:p w14:paraId="3E1E7FD1" w14:textId="2D179789" w:rsidR="00CB1606" w:rsidRPr="00556D57" w:rsidRDefault="00CB1606" w:rsidP="00197298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min"/>
                  </w:textInput>
                </w:ffData>
              </w:fldChar>
            </w:r>
            <w:r w:rsidRPr="00556D57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bookmarkEnd w:id="7"/>
            <w:r w:rsidRPr="00556D57">
              <w:rPr>
                <w:rFonts w:ascii="Verdana" w:hAnsi="Verdana"/>
                <w:noProof/>
                <w:lang w:val="en-US"/>
              </w:rPr>
              <w:t xml:space="preserve"> – </w:t>
            </w:r>
            <w:r w:rsidR="000138A2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138A2" w:rsidRPr="00556D57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 w:rsidR="000138A2">
              <w:rPr>
                <w:rFonts w:ascii="Verdana" w:hAnsi="Verdana"/>
                <w:noProof/>
              </w:rPr>
            </w:r>
            <w:r w:rsidR="000138A2"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0138A2">
              <w:rPr>
                <w:rFonts w:ascii="Verdana" w:hAnsi="Verdana"/>
                <w:noProof/>
              </w:rPr>
              <w:fldChar w:fldCharType="end"/>
            </w:r>
          </w:p>
        </w:tc>
      </w:tr>
      <w:tr w:rsidR="00CB1606" w:rsidRPr="004B3D94" w14:paraId="71696BF4" w14:textId="77777777" w:rsidTr="00197298">
        <w:tc>
          <w:tcPr>
            <w:tcW w:w="1574" w:type="pct"/>
          </w:tcPr>
          <w:p w14:paraId="156EAE4E" w14:textId="77777777" w:rsidR="00CB1606" w:rsidRPr="00556D57" w:rsidRDefault="00CB1606" w:rsidP="00197298">
            <w:pPr>
              <w:rPr>
                <w:rFonts w:ascii="Verdana" w:hAnsi="Verdana"/>
                <w:noProof/>
                <w:lang w:val="en-US"/>
              </w:rPr>
            </w:pPr>
            <w:r w:rsidRPr="00556D57">
              <w:rPr>
                <w:rFonts w:ascii="Verdana" w:hAnsi="Verdana"/>
                <w:noProof/>
                <w:lang w:val="en-US"/>
              </w:rPr>
              <w:t>First and Last Name</w:t>
            </w:r>
          </w:p>
        </w:tc>
        <w:tc>
          <w:tcPr>
            <w:tcW w:w="3426" w:type="pct"/>
          </w:tcPr>
          <w:p w14:paraId="5221AFFD" w14:textId="63EA9284" w:rsidR="00CB1606" w:rsidRDefault="000138A2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56D57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1606" w:rsidRPr="004B3D94" w14:paraId="7EA176AD" w14:textId="77777777" w:rsidTr="00197298">
        <w:tc>
          <w:tcPr>
            <w:tcW w:w="1574" w:type="pct"/>
          </w:tcPr>
          <w:p w14:paraId="745F50D2" w14:textId="77777777" w:rsidR="00CB1606" w:rsidRDefault="00CB1606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E-mail</w:t>
            </w:r>
          </w:p>
        </w:tc>
        <w:tc>
          <w:tcPr>
            <w:tcW w:w="3426" w:type="pct"/>
          </w:tcPr>
          <w:p w14:paraId="07AC78C3" w14:textId="61322AC1" w:rsidR="00CB1606" w:rsidRDefault="000138A2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1606" w:rsidRPr="00C722C1" w14:paraId="01361448" w14:textId="77777777" w:rsidTr="00197298">
        <w:tc>
          <w:tcPr>
            <w:tcW w:w="1574" w:type="pct"/>
          </w:tcPr>
          <w:p w14:paraId="1352C0A3" w14:textId="77777777" w:rsidR="00CB1606" w:rsidRDefault="00CB1606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Security Question</w:t>
            </w:r>
          </w:p>
        </w:tc>
        <w:tc>
          <w:tcPr>
            <w:tcW w:w="3426" w:type="pct"/>
          </w:tcPr>
          <w:p w14:paraId="68B4F55E" w14:textId="603F7C6D" w:rsidR="00CB1606" w:rsidRPr="001A6DD3" w:rsidRDefault="000138A2" w:rsidP="00197298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17E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1606" w:rsidRPr="004B3D94" w14:paraId="0E6F338D" w14:textId="77777777" w:rsidTr="00197298">
        <w:tc>
          <w:tcPr>
            <w:tcW w:w="1574" w:type="pct"/>
          </w:tcPr>
          <w:p w14:paraId="12B4CEAC" w14:textId="77777777" w:rsidR="00CB1606" w:rsidRDefault="00CB1606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Answer</w:t>
            </w:r>
          </w:p>
        </w:tc>
        <w:tc>
          <w:tcPr>
            <w:tcW w:w="3426" w:type="pct"/>
          </w:tcPr>
          <w:p w14:paraId="3D695F06" w14:textId="40497003" w:rsidR="00CB1606" w:rsidRDefault="000138A2" w:rsidP="0019729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0628DE" w:rsidRPr="004B3D94" w14:paraId="51E8F5C5" w14:textId="77777777" w:rsidTr="003C30DA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533B" w14:textId="77777777" w:rsidR="000628DE" w:rsidRDefault="000628DE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Innehållskatalog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E24F" w14:textId="77777777" w:rsidR="000628DE" w:rsidRDefault="000628DE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portal\content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C:\arcgisportal\content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30DA" w:rsidRPr="004B3D94" w14:paraId="24B3C572" w14:textId="77777777" w:rsidTr="003C30DA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72E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Användarkatalog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2023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Built-in"/>
                    <w:listEntry w:val="Active Directory"/>
                    <w:listEntry w:val="LDAP"/>
                    <w:listEntry w:val="Företagsinloggning via SAML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30DA" w:rsidRPr="004B3D94" w14:paraId="722EA93F" w14:textId="77777777" w:rsidTr="003C30DA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5B04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Gruppkatalog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6F8F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Built-In"/>
                    <w:listEntry w:val="Active Directory"/>
                    <w:listEntry w:val="LDAP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30DA" w:rsidRPr="004B3D94" w14:paraId="030D688E" w14:textId="77777777" w:rsidTr="003C30DA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019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Federerade Servrar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0C72" w14:textId="575B758A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/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</w:t>
            </w:r>
            <w:r w:rsidR="003977D5">
              <w:rPr>
                <w:rFonts w:ascii="Verdana" w:hAnsi="Verdana"/>
                <w:noProof/>
              </w:rPr>
              <w:t>portal.</w:t>
            </w:r>
            <w:r w:rsidR="004A283A">
              <w:rPr>
                <w:rFonts w:ascii="Verdana" w:hAnsi="Verdana"/>
                <w:noProof/>
              </w:rPr>
              <w:t>borgholm</w:t>
            </w:r>
            <w:r w:rsidR="003977D5">
              <w:rPr>
                <w:rFonts w:ascii="Verdana" w:hAnsi="Verdana"/>
                <w:noProof/>
              </w:rPr>
              <w:t>.se</w:t>
            </w:r>
            <w:r>
              <w:rPr>
                <w:rFonts w:ascii="Verdana" w:hAnsi="Verdana"/>
                <w:noProof/>
              </w:rPr>
              <w:t>/arcgis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30DA" w:rsidRPr="004B3D94" w14:paraId="1113787B" w14:textId="77777777" w:rsidTr="003C30DA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D2CC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Värdserver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354" w14:textId="68EE0524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/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</w:t>
            </w:r>
            <w:r w:rsidR="003977D5">
              <w:rPr>
                <w:rFonts w:ascii="Verdana" w:hAnsi="Verdana"/>
                <w:noProof/>
              </w:rPr>
              <w:t>portal.</w:t>
            </w:r>
            <w:r w:rsidR="004A283A">
              <w:rPr>
                <w:rFonts w:ascii="Verdana" w:hAnsi="Verdana"/>
                <w:noProof/>
              </w:rPr>
              <w:t>borgholm</w:t>
            </w:r>
            <w:r w:rsidR="003977D5">
              <w:rPr>
                <w:rFonts w:ascii="Verdana" w:hAnsi="Verdana"/>
                <w:noProof/>
              </w:rPr>
              <w:t>.se</w:t>
            </w:r>
            <w:r>
              <w:rPr>
                <w:rFonts w:ascii="Verdana" w:hAnsi="Verdana"/>
                <w:noProof/>
              </w:rPr>
              <w:t>/arcgis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3301CDCB" w14:textId="77777777" w:rsidR="00CB1606" w:rsidRPr="00CB2B75" w:rsidRDefault="00CB1606" w:rsidP="00CB1606">
      <w:pPr>
        <w:rPr>
          <w:rFonts w:ascii="Verdana" w:hAnsi="Verdana"/>
          <w:noProof/>
        </w:rPr>
      </w:pPr>
    </w:p>
    <w:p w14:paraId="6740A6AE" w14:textId="77777777" w:rsidR="009E63AF" w:rsidRPr="00FF12EA" w:rsidRDefault="009E63AF" w:rsidP="009E63AF">
      <w:pPr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Web Adaptor Portal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9E63AF" w:rsidRPr="004B3D94" w14:paraId="70E033D8" w14:textId="77777777" w:rsidTr="00100D01">
        <w:tc>
          <w:tcPr>
            <w:tcW w:w="1574" w:type="pct"/>
          </w:tcPr>
          <w:p w14:paraId="36475B6B" w14:textId="77777777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6A8AFB86" w14:textId="257BCB25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bookmarkStart w:id="8" w:name="OLE_LINK19"/>
            <w:bookmarkStart w:id="9" w:name="OLE_LINK18"/>
            <w:bookmarkStart w:id="10" w:name="OLE_LINK17"/>
            <w:r w:rsidR="00397375">
              <w:rPr>
                <w:rFonts w:ascii="Verdana" w:hAnsi="Verdana"/>
                <w:noProof/>
              </w:rPr>
              <w:t>AGSENT-W</w:t>
            </w:r>
            <w:r w:rsidR="0012290A">
              <w:rPr>
                <w:rFonts w:ascii="Verdana" w:hAnsi="Verdana"/>
                <w:noProof/>
              </w:rPr>
              <w:t>.BORGHOLM.IT</w:t>
            </w:r>
            <w:r w:rsidR="00397375">
              <w:rPr>
                <w:rFonts w:ascii="Verdana" w:hAnsi="Verdana"/>
                <w:noProof/>
              </w:rPr>
              <w:t xml:space="preserve"> (</w:t>
            </w:r>
            <w:r w:rsidR="00A51C9D" w:rsidRPr="00A51C9D">
              <w:rPr>
                <w:rFonts w:ascii="Verdana" w:hAnsi="Verdana"/>
                <w:noProof/>
              </w:rPr>
              <w:t>194.68.122.98</w:t>
            </w:r>
            <w:r w:rsidR="00397375">
              <w:rPr>
                <w:rFonts w:ascii="Verdana" w:hAnsi="Verdana"/>
                <w:noProof/>
              </w:rPr>
              <w:t>)</w:t>
            </w:r>
            <w:bookmarkEnd w:id="8"/>
            <w:bookmarkEnd w:id="9"/>
            <w:bookmarkEnd w:id="10"/>
            <w:r w:rsidR="00211290">
              <w:rPr>
                <w:rFonts w:ascii="Verdana" w:hAnsi="Verdana"/>
                <w:noProof/>
              </w:rPr>
              <w:t xml:space="preserve"> portal.borgholm.se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E63AF" w:rsidRPr="004B3D94" w14:paraId="091213A0" w14:textId="77777777" w:rsidTr="00100D01">
        <w:tc>
          <w:tcPr>
            <w:tcW w:w="1574" w:type="pct"/>
          </w:tcPr>
          <w:p w14:paraId="6431E272" w14:textId="77777777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68C92EB7" w14:textId="77777777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6"/>
                    <w:listEntry w:val="Windows 2012 R2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 </w:t>
            </w: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Pr="004B3D94"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x64 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 w:rsidR="00A9599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95997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A95997"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9E63AF" w:rsidRPr="00F70E51" w14:paraId="61F2A843" w14:textId="77777777" w:rsidTr="00100D01">
        <w:tc>
          <w:tcPr>
            <w:tcW w:w="1574" w:type="pct"/>
          </w:tcPr>
          <w:p w14:paraId="15879F3E" w14:textId="77777777" w:rsidR="009E63AF" w:rsidRDefault="00A95997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0EF4D742" w14:textId="77777777" w:rsidR="009E63AF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wwwroot\portal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C:\inetpub\wwwroot\portal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E63AF" w:rsidRPr="00F70E51" w14:paraId="2066BC4B" w14:textId="77777777" w:rsidTr="00100D01">
        <w:tc>
          <w:tcPr>
            <w:tcW w:w="1574" w:type="pct"/>
          </w:tcPr>
          <w:p w14:paraId="352DEF67" w14:textId="77777777" w:rsidR="009E63AF" w:rsidRDefault="00A95997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3E460CD2" w14:textId="73A8BC20" w:rsidR="009E63AF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/portal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</w:t>
            </w:r>
            <w:r w:rsidR="003977D5">
              <w:rPr>
                <w:rFonts w:ascii="Verdana" w:hAnsi="Verdana"/>
                <w:noProof/>
              </w:rPr>
              <w:t>portal</w:t>
            </w:r>
            <w:r w:rsidR="00397375">
              <w:rPr>
                <w:rFonts w:ascii="Verdana" w:hAnsi="Verdana"/>
                <w:noProof/>
              </w:rPr>
              <w:t>.</w:t>
            </w:r>
            <w:r w:rsidR="00AF43BE">
              <w:rPr>
                <w:rFonts w:ascii="Verdana" w:hAnsi="Verdana"/>
                <w:noProof/>
              </w:rPr>
              <w:t>borgholm.se</w:t>
            </w:r>
            <w:r>
              <w:rPr>
                <w:rFonts w:ascii="Verdana" w:hAnsi="Verdana"/>
                <w:noProof/>
              </w:rPr>
              <w:t>/portal</w:t>
            </w:r>
            <w:r w:rsidR="003977D5">
              <w:rPr>
                <w:rFonts w:ascii="Verdana" w:hAnsi="Verdana"/>
                <w:noProof/>
              </w:rPr>
              <w:t>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20524138" w14:textId="77777777" w:rsidR="009E63AF" w:rsidRPr="002900E3" w:rsidRDefault="009E63AF" w:rsidP="009E63AF">
      <w:pPr>
        <w:rPr>
          <w:rFonts w:ascii="Verdana" w:hAnsi="Verdana"/>
          <w:noProof/>
        </w:rPr>
      </w:pPr>
    </w:p>
    <w:p w14:paraId="0E9CCF1F" w14:textId="77777777" w:rsidR="00855734" w:rsidRPr="00FF12EA" w:rsidRDefault="001E4B32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ArcGIS</w:t>
      </w:r>
      <w:r w:rsidR="00C27753" w:rsidRPr="00FF12EA">
        <w:rPr>
          <w:rFonts w:ascii="Verdana" w:hAnsi="Verdana"/>
          <w:b/>
          <w:noProof/>
        </w:rPr>
        <w:t xml:space="preserve"> 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DD1425" w:rsidRPr="004B3D94" w14:paraId="7338CADF" w14:textId="77777777" w:rsidTr="004B3D94">
        <w:tc>
          <w:tcPr>
            <w:tcW w:w="1574" w:type="pct"/>
          </w:tcPr>
          <w:p w14:paraId="30C2A092" w14:textId="77777777" w:rsidR="00DD1425" w:rsidRPr="004B3D94" w:rsidRDefault="0050734C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</w:t>
            </w:r>
            <w:r w:rsidR="00DD1425" w:rsidRPr="004B3D94">
              <w:rPr>
                <w:rFonts w:ascii="Verdana" w:hAnsi="Verdana"/>
                <w:noProof/>
              </w:rPr>
              <w:t xml:space="preserve"> </w:t>
            </w:r>
            <w:r w:rsidR="00CF1CFE" w:rsidRPr="004B3D94">
              <w:rPr>
                <w:rFonts w:ascii="Verdana" w:hAnsi="Verdana"/>
                <w:noProof/>
              </w:rPr>
              <w:t>(</w:t>
            </w:r>
            <w:r w:rsidR="00DD1425" w:rsidRPr="004B3D94">
              <w:rPr>
                <w:rFonts w:ascii="Verdana" w:hAnsi="Verdana"/>
                <w:noProof/>
              </w:rPr>
              <w:t>IP</w:t>
            </w:r>
            <w:r w:rsidR="00CF1CFE" w:rsidRPr="004B3D94">
              <w:rPr>
                <w:rFonts w:ascii="Verdana" w:hAnsi="Verdana"/>
                <w:noProof/>
              </w:rPr>
              <w:t>)</w:t>
            </w:r>
          </w:p>
        </w:tc>
        <w:tc>
          <w:tcPr>
            <w:tcW w:w="3426" w:type="pct"/>
          </w:tcPr>
          <w:p w14:paraId="3596BF61" w14:textId="29F1D874" w:rsidR="00DD1425" w:rsidRPr="004B3D94" w:rsidRDefault="009E63AF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bookmarkStart w:id="11" w:name="OLE_LINK21"/>
            <w:bookmarkStart w:id="12" w:name="OLE_LINK20"/>
            <w:r w:rsidR="002351C5" w:rsidRPr="002351C5">
              <w:rPr>
                <w:rFonts w:ascii="Verdana" w:hAnsi="Verdana"/>
                <w:noProof/>
              </w:rPr>
              <w:t>AGSENT-A</w:t>
            </w:r>
            <w:r w:rsidR="00211290">
              <w:rPr>
                <w:rFonts w:ascii="Verdana" w:hAnsi="Verdana"/>
                <w:noProof/>
              </w:rPr>
              <w:t>.BORGHOLM.IT</w:t>
            </w:r>
            <w:r w:rsidR="002351C5" w:rsidRPr="002351C5">
              <w:rPr>
                <w:rFonts w:ascii="Verdana" w:hAnsi="Verdana"/>
                <w:noProof/>
              </w:rPr>
              <w:t xml:space="preserve"> (10.6.1.112)</w:t>
            </w:r>
            <w:bookmarkEnd w:id="11"/>
            <w:bookmarkEnd w:id="12"/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751289" w:rsidRPr="004B3D94" w14:paraId="769E86B5" w14:textId="77777777" w:rsidTr="004B3D94">
        <w:tc>
          <w:tcPr>
            <w:tcW w:w="1574" w:type="pct"/>
          </w:tcPr>
          <w:p w14:paraId="64CBB6A9" w14:textId="77777777" w:rsidR="00751289" w:rsidRPr="004B3D94" w:rsidRDefault="00751289" w:rsidP="00770FA3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762B4FBA" w14:textId="77777777" w:rsidR="00751289" w:rsidRPr="004B3D94" w:rsidRDefault="009E63AF" w:rsidP="00A445B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6"/>
                    <w:listEntry w:val="Windows 2012 R2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 </w:t>
            </w:r>
            <w:r w:rsidR="00751289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1289"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751289" w:rsidRPr="004B3D94">
              <w:rPr>
                <w:rFonts w:ascii="Verdana" w:hAnsi="Verdana"/>
                <w:noProof/>
              </w:rPr>
              <w:fldChar w:fldCharType="end"/>
            </w:r>
            <w:r w:rsidR="00751289" w:rsidRPr="004B3D94">
              <w:rPr>
                <w:rFonts w:ascii="Verdana" w:hAnsi="Verdana"/>
                <w:noProof/>
              </w:rPr>
              <w:t xml:space="preserve"> x64  </w:t>
            </w:r>
            <w:r w:rsidR="00A445B8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A445B8"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A445B8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</w:t>
            </w:r>
            <w:r w:rsidR="00A9599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95997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A95997">
              <w:rPr>
                <w:rFonts w:ascii="Verdana" w:hAnsi="Verdana"/>
                <w:noProof/>
              </w:rPr>
              <w:fldChar w:fldCharType="end"/>
            </w:r>
            <w:r w:rsidR="000B31B7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9642FC" w:rsidRPr="004B3D94" w14:paraId="14B40C7A" w14:textId="77777777" w:rsidTr="004B3D94">
        <w:tc>
          <w:tcPr>
            <w:tcW w:w="1574" w:type="pct"/>
          </w:tcPr>
          <w:p w14:paraId="3AA2BC93" w14:textId="77777777" w:rsidR="009642FC" w:rsidRPr="004B3D94" w:rsidRDefault="000B6108" w:rsidP="00770FA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Serverkatalog</w:t>
            </w:r>
          </w:p>
        </w:tc>
        <w:tc>
          <w:tcPr>
            <w:tcW w:w="3426" w:type="pct"/>
          </w:tcPr>
          <w:p w14:paraId="10291FC2" w14:textId="77777777" w:rsidR="009642FC" w:rsidRPr="004B3D94" w:rsidRDefault="009E63AF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server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C:\arcgisserver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50CEC1E5" w14:textId="77777777" w:rsidTr="00AC6884">
        <w:tc>
          <w:tcPr>
            <w:tcW w:w="1574" w:type="pct"/>
          </w:tcPr>
          <w:p w14:paraId="5A4F643C" w14:textId="77777777" w:rsidR="00AC6884" w:rsidRPr="004B3D94" w:rsidRDefault="00E13B34" w:rsidP="00AC6884">
            <w:pPr>
              <w:rPr>
                <w:rFonts w:ascii="Verdana" w:hAnsi="Verdana"/>
                <w:noProof/>
              </w:rPr>
            </w:pPr>
            <w:bookmarkStart w:id="13" w:name="OLE_LINK1"/>
            <w:bookmarkStart w:id="14" w:name="OLE_LINK2"/>
            <w:r>
              <w:rPr>
                <w:rFonts w:ascii="Verdana" w:hAnsi="Verdana"/>
                <w:noProof/>
              </w:rPr>
              <w:t>Serverkonto</w:t>
            </w:r>
            <w:r w:rsidR="00AC6884">
              <w:rPr>
                <w:rFonts w:ascii="Verdana" w:hAnsi="Verdana"/>
                <w:noProof/>
              </w:rPr>
              <w:t xml:space="preserve"> – </w:t>
            </w:r>
            <w:r w:rsidR="00AC6884"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32C52950" w14:textId="702E15C2" w:rsidR="00AC6884" w:rsidRPr="004B3D94" w:rsidRDefault="009E63AF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="00AC6884">
              <w:rPr>
                <w:rFonts w:ascii="Verdana" w:hAnsi="Verdana"/>
                <w:noProof/>
              </w:rPr>
              <w:t xml:space="preserve"> </w:t>
            </w:r>
            <w:r w:rsidR="00CB2B75">
              <w:rPr>
                <w:rFonts w:ascii="Verdana" w:hAnsi="Verdana"/>
                <w:noProof/>
              </w:rPr>
              <w:t>–</w:t>
            </w:r>
            <w:r w:rsidR="00AC6884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bookmarkEnd w:id="13"/>
      <w:bookmarkEnd w:id="14"/>
      <w:tr w:rsidR="00CE351D" w:rsidRPr="004B3D94" w14:paraId="28416F56" w14:textId="77777777" w:rsidTr="004B3D94">
        <w:tc>
          <w:tcPr>
            <w:tcW w:w="1574" w:type="pct"/>
          </w:tcPr>
          <w:p w14:paraId="26F1543F" w14:textId="77777777" w:rsidR="00CE351D" w:rsidRPr="004B3D94" w:rsidRDefault="00D23FF3" w:rsidP="00D23FF3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 Manager</w:t>
            </w:r>
          </w:p>
        </w:tc>
        <w:tc>
          <w:tcPr>
            <w:tcW w:w="3426" w:type="pct"/>
          </w:tcPr>
          <w:p w14:paraId="1339B780" w14:textId="7A528868" w:rsidR="00CE351D" w:rsidRPr="004B3D94" w:rsidRDefault="009E63AF" w:rsidP="005830F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:6443/arcgis/manager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322E1E50" w14:textId="77777777" w:rsidTr="00AC6884">
        <w:tc>
          <w:tcPr>
            <w:tcW w:w="1574" w:type="pct"/>
          </w:tcPr>
          <w:p w14:paraId="7158F4CE" w14:textId="77777777" w:rsidR="00AC6884" w:rsidRPr="004B3D9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Administratör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</w:tcPr>
          <w:p w14:paraId="7CB4765F" w14:textId="432740D3" w:rsidR="00AC6884" w:rsidRPr="004B3D94" w:rsidRDefault="009E63AF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min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="00AC6884">
              <w:rPr>
                <w:rFonts w:ascii="Verdana" w:hAnsi="Verdana"/>
                <w:noProof/>
              </w:rPr>
              <w:t xml:space="preserve"> -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 w:rsidR="00C722C1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AC6884" w:rsidRPr="004B3D94" w14:paraId="7B5D2CCB" w14:textId="77777777" w:rsidTr="00AC6884">
        <w:tc>
          <w:tcPr>
            <w:tcW w:w="1574" w:type="pct"/>
          </w:tcPr>
          <w:p w14:paraId="2E4DAA05" w14:textId="77777777" w:rsidR="00AC6884" w:rsidRDefault="00AC6884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Användarkatalog</w:t>
            </w:r>
          </w:p>
        </w:tc>
        <w:tc>
          <w:tcPr>
            <w:tcW w:w="3426" w:type="pct"/>
          </w:tcPr>
          <w:p w14:paraId="74805C2D" w14:textId="77777777" w:rsidR="00AC6884" w:rsidRPr="004B3D94" w:rsidRDefault="009E63AF" w:rsidP="00AC6884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ederated with Portal"/>
                    <w:listEntry w:val="built-in users and roles"/>
                    <w:listEntry w:val="ASP.NET"/>
                    <w:listEntry w:val="Windows users and roles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408C7117" w14:textId="77777777" w:rsidR="00DD1425" w:rsidRPr="002900E3" w:rsidRDefault="00DD1425" w:rsidP="00770FA3">
      <w:pPr>
        <w:rPr>
          <w:rFonts w:ascii="Verdana" w:hAnsi="Verdana"/>
          <w:noProof/>
        </w:rPr>
      </w:pPr>
    </w:p>
    <w:p w14:paraId="66DB573F" w14:textId="77777777" w:rsidR="009E63AF" w:rsidRPr="00FF12EA" w:rsidRDefault="009E63AF" w:rsidP="009E63AF">
      <w:pPr>
        <w:rPr>
          <w:rFonts w:ascii="Verdana" w:hAnsi="Verdana"/>
          <w:b/>
          <w:noProof/>
        </w:rPr>
      </w:pPr>
      <w:bookmarkStart w:id="15" w:name="_Hlk510439528"/>
      <w:r>
        <w:rPr>
          <w:rFonts w:ascii="Verdana" w:hAnsi="Verdana"/>
          <w:b/>
          <w:noProof/>
        </w:rPr>
        <w:t>Web Adaptor 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9E63AF" w:rsidRPr="004B3D94" w14:paraId="3C9AE44E" w14:textId="77777777" w:rsidTr="00100D01">
        <w:tc>
          <w:tcPr>
            <w:tcW w:w="1574" w:type="pct"/>
          </w:tcPr>
          <w:p w14:paraId="07AEE834" w14:textId="77777777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Server (IP)</w:t>
            </w:r>
          </w:p>
        </w:tc>
        <w:tc>
          <w:tcPr>
            <w:tcW w:w="3426" w:type="pct"/>
          </w:tcPr>
          <w:p w14:paraId="5C0EBDF9" w14:textId="688FEDEC" w:rsidR="009E63AF" w:rsidRPr="004B3D94" w:rsidRDefault="009E63AF" w:rsidP="0087027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F63638" w:rsidRPr="00F63638">
              <w:rPr>
                <w:rFonts w:ascii="Verdana" w:hAnsi="Verdana"/>
                <w:noProof/>
              </w:rPr>
              <w:t>AGSENT-W</w:t>
            </w:r>
            <w:r w:rsidR="0087027F">
              <w:rPr>
                <w:rFonts w:ascii="Verdana" w:hAnsi="Verdana"/>
                <w:noProof/>
              </w:rPr>
              <w:t>.BORGHOLM.IT</w:t>
            </w:r>
            <w:r w:rsidR="00F63638" w:rsidRPr="00F63638">
              <w:rPr>
                <w:rFonts w:ascii="Verdana" w:hAnsi="Verdana"/>
                <w:noProof/>
              </w:rPr>
              <w:t xml:space="preserve"> (194.68.122.98)</w:t>
            </w:r>
            <w:r w:rsidR="0087027F">
              <w:rPr>
                <w:rFonts w:ascii="Verdana" w:hAnsi="Verdana"/>
                <w:noProof/>
              </w:rPr>
              <w:t xml:space="preserve"> portal.borgholm.se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E63AF" w:rsidRPr="004B3D94" w14:paraId="1E95DA1D" w14:textId="77777777" w:rsidTr="00100D01">
        <w:tc>
          <w:tcPr>
            <w:tcW w:w="1574" w:type="pct"/>
          </w:tcPr>
          <w:p w14:paraId="1D355EED" w14:textId="77777777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r w:rsidRPr="004B3D94">
              <w:rPr>
                <w:rFonts w:ascii="Verdana" w:hAnsi="Verdana"/>
                <w:noProof/>
              </w:rPr>
              <w:t>Operativsystem</w:t>
            </w:r>
          </w:p>
        </w:tc>
        <w:tc>
          <w:tcPr>
            <w:tcW w:w="3426" w:type="pct"/>
          </w:tcPr>
          <w:p w14:paraId="238774BA" w14:textId="77777777" w:rsidR="009E63AF" w:rsidRPr="004B3D94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6"/>
                    <w:listEntry w:val="Windows 2012 R2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 </w:t>
            </w:r>
            <w:r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B3D94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Pr="004B3D94">
              <w:rPr>
                <w:rFonts w:ascii="Verdana" w:hAnsi="Verdana"/>
                <w:noProof/>
              </w:rPr>
              <w:fldChar w:fldCharType="end"/>
            </w:r>
            <w:r w:rsidRPr="004B3D94">
              <w:rPr>
                <w:rFonts w:ascii="Verdana" w:hAnsi="Verdana"/>
                <w:noProof/>
              </w:rPr>
              <w:t xml:space="preserve"> x64 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 w:rsidR="00A9599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95997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A95997"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9E63AF" w:rsidRPr="00F70E51" w14:paraId="5C81CDCD" w14:textId="77777777" w:rsidTr="00100D01">
        <w:tc>
          <w:tcPr>
            <w:tcW w:w="1574" w:type="pct"/>
          </w:tcPr>
          <w:p w14:paraId="75DD5C81" w14:textId="77777777" w:rsidR="009E63AF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Installationskatalog</w:t>
            </w:r>
          </w:p>
        </w:tc>
        <w:tc>
          <w:tcPr>
            <w:tcW w:w="3426" w:type="pct"/>
          </w:tcPr>
          <w:p w14:paraId="4832B620" w14:textId="77777777" w:rsidR="009E63AF" w:rsidRDefault="00754BE3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inetpub\wwwroot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C:\inetpub\wwwroot\arcgis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9E63AF" w:rsidRPr="00397375" w14:paraId="7BA340FA" w14:textId="77777777" w:rsidTr="00100D01">
        <w:tc>
          <w:tcPr>
            <w:tcW w:w="1574" w:type="pct"/>
          </w:tcPr>
          <w:p w14:paraId="7AC12C0D" w14:textId="77777777" w:rsidR="009E63AF" w:rsidRDefault="009E63AF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Adress</w:t>
            </w:r>
          </w:p>
        </w:tc>
        <w:tc>
          <w:tcPr>
            <w:tcW w:w="3426" w:type="pct"/>
          </w:tcPr>
          <w:p w14:paraId="5FC3F538" w14:textId="23D49A24" w:rsidR="009E63AF" w:rsidRPr="003977D5" w:rsidRDefault="00754BE3" w:rsidP="00100D0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/arcgis/"/>
                  </w:textInput>
                </w:ffData>
              </w:fldChar>
            </w:r>
            <w:r w:rsidRPr="003977D5"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Pr="003977D5">
              <w:rPr>
                <w:rFonts w:ascii="Verdana" w:hAnsi="Verdana"/>
                <w:noProof/>
              </w:rPr>
              <w:t>https://</w:t>
            </w:r>
            <w:r w:rsidR="003977D5" w:rsidRPr="003977D5">
              <w:rPr>
                <w:rFonts w:ascii="Verdana" w:hAnsi="Verdana"/>
                <w:noProof/>
              </w:rPr>
              <w:t>portal</w:t>
            </w:r>
            <w:r w:rsidR="00397375" w:rsidRPr="003977D5">
              <w:rPr>
                <w:rFonts w:ascii="Verdana" w:hAnsi="Verdana"/>
                <w:noProof/>
              </w:rPr>
              <w:t>.</w:t>
            </w:r>
            <w:r w:rsidR="00EF4134">
              <w:rPr>
                <w:rFonts w:ascii="Verdana" w:hAnsi="Verdana"/>
                <w:noProof/>
              </w:rPr>
              <w:t>borgholm</w:t>
            </w:r>
            <w:r w:rsidR="00397375" w:rsidRPr="003977D5">
              <w:rPr>
                <w:rFonts w:ascii="Verdana" w:hAnsi="Verdana"/>
                <w:noProof/>
              </w:rPr>
              <w:t>.se</w:t>
            </w:r>
            <w:r w:rsidRPr="003977D5">
              <w:rPr>
                <w:rFonts w:ascii="Verdana" w:hAnsi="Verdana"/>
                <w:noProof/>
              </w:rPr>
              <w:t>/arcgis/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</w:tbl>
    <w:p w14:paraId="4100BCA4" w14:textId="77777777" w:rsidR="009E63AF" w:rsidRPr="003977D5" w:rsidRDefault="009E63AF" w:rsidP="009E63AF">
      <w:pPr>
        <w:rPr>
          <w:rFonts w:ascii="Verdana" w:hAnsi="Verdana"/>
          <w:noProof/>
        </w:rPr>
      </w:pPr>
    </w:p>
    <w:bookmarkEnd w:id="15"/>
    <w:p w14:paraId="5451C94D" w14:textId="77777777" w:rsidR="00CB2B75" w:rsidRPr="00397375" w:rsidRDefault="00CB2B75" w:rsidP="00CB2B75">
      <w:pPr>
        <w:rPr>
          <w:rFonts w:ascii="Verdana" w:hAnsi="Verdana"/>
          <w:b/>
          <w:noProof/>
          <w:lang w:val="en-US"/>
        </w:rPr>
      </w:pPr>
      <w:r w:rsidRPr="00397375">
        <w:rPr>
          <w:rFonts w:ascii="Verdana" w:hAnsi="Verdana"/>
          <w:b/>
          <w:noProof/>
          <w:lang w:val="en-US"/>
        </w:rPr>
        <w:t>ArcGIS Data Store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7025"/>
      </w:tblGrid>
      <w:tr w:rsidR="00CB2B75" w:rsidRPr="00397375" w14:paraId="6704DDAD" w14:textId="77777777" w:rsidTr="00C47AC1">
        <w:tc>
          <w:tcPr>
            <w:tcW w:w="1574" w:type="pct"/>
          </w:tcPr>
          <w:p w14:paraId="60A47420" w14:textId="77777777" w:rsidR="00CB2B75" w:rsidRPr="00397375" w:rsidRDefault="00CB2B75" w:rsidP="00C47AC1">
            <w:pPr>
              <w:rPr>
                <w:rFonts w:ascii="Verdana" w:hAnsi="Verdana"/>
                <w:noProof/>
                <w:lang w:val="en-US"/>
              </w:rPr>
            </w:pPr>
            <w:r w:rsidRPr="00397375">
              <w:rPr>
                <w:rFonts w:ascii="Verdana" w:hAnsi="Verdana"/>
                <w:noProof/>
                <w:lang w:val="en-US"/>
              </w:rPr>
              <w:t>Server (IP)</w:t>
            </w:r>
          </w:p>
        </w:tc>
        <w:tc>
          <w:tcPr>
            <w:tcW w:w="3426" w:type="pct"/>
          </w:tcPr>
          <w:p w14:paraId="2007D1B5" w14:textId="10E49552" w:rsidR="00CB2B75" w:rsidRPr="00397375" w:rsidRDefault="00754BE3" w:rsidP="00C47AC1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97375">
              <w:rPr>
                <w:rFonts w:ascii="Verdana" w:hAnsi="Verdana"/>
                <w:noProof/>
                <w:lang w:val="en-US"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2B2ADB" w:rsidRPr="002B2ADB">
              <w:rPr>
                <w:rFonts w:ascii="Verdana" w:hAnsi="Verdana"/>
                <w:noProof/>
              </w:rPr>
              <w:t>AGSENT-A</w:t>
            </w:r>
            <w:r w:rsidR="0087027F">
              <w:rPr>
                <w:rFonts w:ascii="Verdana" w:hAnsi="Verdana"/>
                <w:noProof/>
              </w:rPr>
              <w:t>.BORGHOLM.IT</w:t>
            </w:r>
            <w:r w:rsidR="002B2ADB" w:rsidRPr="002B2ADB">
              <w:rPr>
                <w:rFonts w:ascii="Verdana" w:hAnsi="Verdana"/>
                <w:noProof/>
              </w:rPr>
              <w:t xml:space="preserve"> (10.6.1.112)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2B75" w:rsidRPr="004B3D94" w14:paraId="543B3470" w14:textId="77777777" w:rsidTr="00C47AC1">
        <w:tc>
          <w:tcPr>
            <w:tcW w:w="1574" w:type="pct"/>
          </w:tcPr>
          <w:p w14:paraId="40B91648" w14:textId="77777777" w:rsidR="00CB2B75" w:rsidRPr="00397375" w:rsidRDefault="00CB2B75" w:rsidP="00C47AC1">
            <w:pPr>
              <w:rPr>
                <w:rFonts w:ascii="Verdana" w:hAnsi="Verdana"/>
                <w:noProof/>
                <w:lang w:val="en-US"/>
              </w:rPr>
            </w:pPr>
            <w:r w:rsidRPr="00397375">
              <w:rPr>
                <w:rFonts w:ascii="Verdana" w:hAnsi="Verdana"/>
                <w:noProof/>
                <w:lang w:val="en-US"/>
              </w:rPr>
              <w:t>Operativsystem</w:t>
            </w:r>
          </w:p>
        </w:tc>
        <w:tc>
          <w:tcPr>
            <w:tcW w:w="3426" w:type="pct"/>
          </w:tcPr>
          <w:p w14:paraId="1798993B" w14:textId="77777777" w:rsidR="00CB2B75" w:rsidRPr="004B3D94" w:rsidRDefault="00754BE3" w:rsidP="00C47AC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Windows 2016"/>
                    <w:listEntry w:val="Windows 2012 R2"/>
                  </w:ddList>
                </w:ffData>
              </w:fldChar>
            </w:r>
            <w:r w:rsidRPr="00397375">
              <w:rPr>
                <w:rFonts w:ascii="Verdana" w:hAnsi="Verdana"/>
                <w:noProof/>
                <w:lang w:val="en-US"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 w:rsidR="00CB2B75" w:rsidRPr="00397375">
              <w:rPr>
                <w:rFonts w:ascii="Verdana" w:hAnsi="Verdana"/>
                <w:noProof/>
                <w:lang w:val="en-US"/>
              </w:rPr>
              <w:t xml:space="preserve">  </w:t>
            </w:r>
            <w:r w:rsidR="00CB2B75" w:rsidRPr="004B3D94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B2B75" w:rsidRPr="00397375">
              <w:rPr>
                <w:rFonts w:ascii="Verdana" w:hAnsi="Verdana"/>
                <w:noProof/>
                <w:lang w:val="en-US"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CB2B75" w:rsidRPr="004B3D94">
              <w:rPr>
                <w:rFonts w:ascii="Verdana" w:hAnsi="Verdana"/>
                <w:noProof/>
              </w:rPr>
              <w:fldChar w:fldCharType="end"/>
            </w:r>
            <w:r w:rsidR="00CB2B75" w:rsidRPr="00397375">
              <w:rPr>
                <w:rFonts w:ascii="Verdana" w:hAnsi="Verdana"/>
                <w:noProof/>
                <w:lang w:val="en-US"/>
              </w:rPr>
              <w:t xml:space="preserve"> x64  </w:t>
            </w:r>
            <w:r w:rsidR="00CB2B75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SP 1"/>
                    <w:listEntry w:val="SP 2"/>
                    <w:listEntry w:val="SP 3"/>
                    <w:listEntry w:val="SP 4"/>
                  </w:ddList>
                </w:ffData>
              </w:fldChar>
            </w:r>
            <w:r w:rsidR="00CB2B75" w:rsidRPr="00397375">
              <w:rPr>
                <w:rFonts w:ascii="Verdana" w:hAnsi="Verdana"/>
                <w:noProof/>
                <w:lang w:val="en-US"/>
              </w:rPr>
              <w:instrText xml:space="preserve"> FORMDROPDOWN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CB2B75">
              <w:rPr>
                <w:rFonts w:ascii="Verdana" w:hAnsi="Verdana"/>
                <w:noProof/>
              </w:rPr>
              <w:fldChar w:fldCharType="end"/>
            </w:r>
            <w:r w:rsidR="00CB2B75">
              <w:rPr>
                <w:rFonts w:ascii="Verdana" w:hAnsi="Verdana"/>
                <w:noProof/>
              </w:rPr>
              <w:t xml:space="preserve"> </w:t>
            </w:r>
            <w:r w:rsidR="00A95997"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95997"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 w:rsidR="00A95997">
              <w:rPr>
                <w:rFonts w:ascii="Verdana" w:hAnsi="Verdana"/>
                <w:noProof/>
              </w:rPr>
              <w:fldChar w:fldCharType="end"/>
            </w:r>
            <w:r w:rsidR="00CB2B75">
              <w:rPr>
                <w:rFonts w:ascii="Verdana" w:hAnsi="Verdana"/>
                <w:noProof/>
              </w:rPr>
              <w:t xml:space="preserve"> Virtuell</w:t>
            </w:r>
          </w:p>
        </w:tc>
      </w:tr>
      <w:tr w:rsidR="00CB2B75" w:rsidRPr="004B3D94" w14:paraId="6CFBBAC8" w14:textId="77777777" w:rsidTr="00C47AC1">
        <w:tc>
          <w:tcPr>
            <w:tcW w:w="1574" w:type="pct"/>
          </w:tcPr>
          <w:p w14:paraId="7E579BE1" w14:textId="77777777" w:rsidR="00CB2B75" w:rsidRPr="004B3D94" w:rsidRDefault="00CB2B75" w:rsidP="00C47AC1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Serverkatalog</w:t>
            </w:r>
          </w:p>
        </w:tc>
        <w:tc>
          <w:tcPr>
            <w:tcW w:w="3426" w:type="pct"/>
          </w:tcPr>
          <w:p w14:paraId="0203F5DC" w14:textId="77777777" w:rsidR="00CB2B75" w:rsidRPr="004B3D94" w:rsidRDefault="00754BE3" w:rsidP="00CB2B75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:\arcgisdatastore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C:\arcgisdatastore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1606" w:rsidRPr="004B3D94" w14:paraId="728AC8B0" w14:textId="77777777" w:rsidTr="00CB1606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7DE7" w14:textId="77777777" w:rsidR="00CB1606" w:rsidRPr="004B3D94" w:rsidRDefault="00CB1606" w:rsidP="0013628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Serverkonto – </w:t>
            </w:r>
            <w:r w:rsidRPr="004B3D94">
              <w:rPr>
                <w:rFonts w:ascii="Verdana" w:hAnsi="Verdana"/>
                <w:noProof/>
              </w:rPr>
              <w:t>Lösen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B90C" w14:textId="16844552" w:rsidR="00CB1606" w:rsidRPr="004B3D94" w:rsidRDefault="00754BE3" w:rsidP="0013628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\arcgis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  <w:r w:rsidR="00CB1606">
              <w:rPr>
                <w:rFonts w:ascii="Verdana" w:hAnsi="Verdana"/>
                <w:noProof/>
              </w:rPr>
              <w:t xml:space="preserve"> –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 w:rsidR="001B184A">
              <w:rPr>
                <w:rFonts w:ascii="Verdana" w:hAnsi="Verdana"/>
                <w:noProof/>
              </w:rPr>
              <w:t> 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CB2B75" w:rsidRPr="004B3D94" w14:paraId="6E8DD962" w14:textId="77777777" w:rsidTr="00C47AC1">
        <w:tc>
          <w:tcPr>
            <w:tcW w:w="1574" w:type="pct"/>
          </w:tcPr>
          <w:p w14:paraId="51420524" w14:textId="77777777" w:rsidR="00CB2B75" w:rsidRPr="004B3D94" w:rsidRDefault="00E42028" w:rsidP="00E4202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Konfiguration</w:t>
            </w:r>
          </w:p>
        </w:tc>
        <w:tc>
          <w:tcPr>
            <w:tcW w:w="3426" w:type="pct"/>
          </w:tcPr>
          <w:p w14:paraId="6CCC23FF" w14:textId="6BBDA121" w:rsidR="00CB2B75" w:rsidRPr="004B3D94" w:rsidRDefault="00754BE3" w:rsidP="00E42028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tps://adress:2443/arcgis/datastore/"/>
                  </w:textInput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FORMTEXT </w:instrText>
            </w:r>
            <w:r>
              <w:rPr>
                <w:rFonts w:ascii="Verdana" w:hAnsi="Verdana"/>
                <w:noProof/>
              </w:rPr>
            </w:r>
            <w:r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t>https://</w:t>
            </w:r>
            <w:r w:rsidR="00881F66">
              <w:rPr>
                <w:rFonts w:ascii="Verdana" w:hAnsi="Verdana"/>
                <w:noProof/>
              </w:rPr>
              <w:t>agsent-a.</w:t>
            </w:r>
            <w:r w:rsidR="00505051">
              <w:rPr>
                <w:rFonts w:ascii="Verdana" w:hAnsi="Verdana"/>
                <w:noProof/>
              </w:rPr>
              <w:t>borgholm.it</w:t>
            </w:r>
            <w:r>
              <w:rPr>
                <w:rFonts w:ascii="Verdana" w:hAnsi="Verdana"/>
                <w:noProof/>
              </w:rPr>
              <w:t>:2443/arcgis/datastore/</w:t>
            </w:r>
            <w:r>
              <w:rPr>
                <w:rFonts w:ascii="Verdana" w:hAnsi="Verdana"/>
                <w:noProof/>
              </w:rPr>
              <w:fldChar w:fldCharType="end"/>
            </w:r>
          </w:p>
        </w:tc>
      </w:tr>
      <w:tr w:rsidR="003C30DA" w:rsidRPr="004B3D94" w14:paraId="55260518" w14:textId="77777777" w:rsidTr="003C30DA"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63B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Lagringstyp</w:t>
            </w:r>
          </w:p>
        </w:tc>
        <w:tc>
          <w:tcPr>
            <w:tcW w:w="3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D958" w14:textId="77777777" w:rsidR="003C30DA" w:rsidRDefault="003C30DA" w:rsidP="00906D8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 w:rsidRPr="008E6B63">
              <w:rPr>
                <w:rFonts w:ascii="Verdana" w:hAnsi="Verdana"/>
                <w:noProof/>
              </w:rPr>
              <w:t>relational</w:t>
            </w:r>
            <w:r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noProof/>
              </w:rPr>
              <w:instrText xml:space="preserve"> FORMCHECKBOX </w:instrText>
            </w:r>
            <w:r w:rsidR="00552275">
              <w:rPr>
                <w:rFonts w:ascii="Verdana" w:hAnsi="Verdana"/>
                <w:noProof/>
              </w:rPr>
            </w:r>
            <w:r w:rsidR="00552275">
              <w:rPr>
                <w:rFonts w:ascii="Verdana" w:hAnsi="Verdana"/>
                <w:noProof/>
              </w:rPr>
              <w:fldChar w:fldCharType="separate"/>
            </w:r>
            <w:r>
              <w:rPr>
                <w:rFonts w:ascii="Verdana" w:hAnsi="Verdana"/>
                <w:noProof/>
              </w:rPr>
              <w:fldChar w:fldCharType="end"/>
            </w:r>
            <w:r>
              <w:rPr>
                <w:rFonts w:ascii="Verdana" w:hAnsi="Verdana"/>
                <w:noProof/>
              </w:rPr>
              <w:t xml:space="preserve"> </w:t>
            </w:r>
            <w:r w:rsidRPr="008E6B63">
              <w:rPr>
                <w:rFonts w:ascii="Verdana" w:hAnsi="Verdana"/>
                <w:noProof/>
              </w:rPr>
              <w:t>tileCache</w:t>
            </w:r>
          </w:p>
        </w:tc>
      </w:tr>
    </w:tbl>
    <w:p w14:paraId="2E9E5AF0" w14:textId="77777777" w:rsidR="003C30DA" w:rsidRDefault="003C30DA" w:rsidP="00770FA3">
      <w:pPr>
        <w:rPr>
          <w:rFonts w:ascii="Verdana" w:hAnsi="Verdana"/>
          <w:b/>
          <w:noProof/>
        </w:rPr>
      </w:pPr>
    </w:p>
    <w:p w14:paraId="0C136E46" w14:textId="77777777" w:rsidR="00855734" w:rsidRPr="00FF12EA" w:rsidRDefault="00855734" w:rsidP="00770FA3">
      <w:pPr>
        <w:rPr>
          <w:rFonts w:ascii="Verdana" w:hAnsi="Verdana"/>
          <w:b/>
          <w:noProof/>
        </w:rPr>
      </w:pPr>
      <w:r w:rsidRPr="00FF12EA">
        <w:rPr>
          <w:rFonts w:ascii="Verdana" w:hAnsi="Verdana"/>
          <w:b/>
          <w:noProof/>
        </w:rPr>
        <w:t>Övrigt</w:t>
      </w:r>
    </w:p>
    <w:p w14:paraId="607A3909" w14:textId="77777777" w:rsidR="00751289" w:rsidRPr="00FF12EA" w:rsidRDefault="00751289" w:rsidP="00770FA3">
      <w:pPr>
        <w:rPr>
          <w:rFonts w:ascii="Verdana" w:hAnsi="Verdana"/>
          <w:noProof/>
        </w:rPr>
      </w:pPr>
    </w:p>
    <w:p w14:paraId="4BEB04A8" w14:textId="793EEFF7" w:rsidR="00751289" w:rsidRPr="00FF12EA" w:rsidRDefault="00754BE3" w:rsidP="00770FA3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fldChar w:fldCharType="begin">
          <w:ffData>
            <w:name w:val=""/>
            <w:enabled/>
            <w:calcOnExit w:val="0"/>
            <w:textInput>
              <w:default w:val="(enter för ny rad)"/>
            </w:textInput>
          </w:ffData>
        </w:fldChar>
      </w:r>
      <w:r>
        <w:rPr>
          <w:rFonts w:ascii="Verdana" w:hAnsi="Verdana"/>
          <w:noProof/>
        </w:rPr>
        <w:instrText xml:space="preserve"> FORMTEXT </w:instrText>
      </w:r>
      <w:r>
        <w:rPr>
          <w:rFonts w:ascii="Verdana" w:hAnsi="Verdana"/>
          <w:noProof/>
        </w:rPr>
      </w:r>
      <w:r>
        <w:rPr>
          <w:rFonts w:ascii="Verdana" w:hAnsi="Verdana"/>
          <w:noProof/>
        </w:rPr>
        <w:fldChar w:fldCharType="separate"/>
      </w:r>
      <w:r w:rsidR="001B184A">
        <w:rPr>
          <w:rFonts w:ascii="Verdana" w:hAnsi="Verdana"/>
          <w:noProof/>
        </w:rPr>
        <w:t> </w:t>
      </w:r>
      <w:r w:rsidR="001B184A">
        <w:rPr>
          <w:rFonts w:ascii="Verdana" w:hAnsi="Verdana"/>
          <w:noProof/>
        </w:rPr>
        <w:t> </w:t>
      </w:r>
      <w:r w:rsidR="001B184A">
        <w:rPr>
          <w:rFonts w:ascii="Verdana" w:hAnsi="Verdana"/>
          <w:noProof/>
        </w:rPr>
        <w:t> </w:t>
      </w:r>
      <w:r w:rsidR="001B184A">
        <w:rPr>
          <w:rFonts w:ascii="Verdana" w:hAnsi="Verdana"/>
          <w:noProof/>
        </w:rPr>
        <w:t> </w:t>
      </w:r>
      <w:r w:rsidR="001B184A"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fldChar w:fldCharType="end"/>
      </w:r>
    </w:p>
    <w:sectPr w:rsidR="00751289" w:rsidRPr="00FF12EA">
      <w:headerReference w:type="first" r:id="rId10"/>
      <w:pgSz w:w="11907" w:h="16840" w:code="9"/>
      <w:pgMar w:top="1524" w:right="680" w:bottom="851" w:left="1191" w:header="482" w:footer="4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E8FF1" w14:textId="77777777" w:rsidR="00552275" w:rsidRDefault="00552275">
      <w:r>
        <w:separator/>
      </w:r>
    </w:p>
  </w:endnote>
  <w:endnote w:type="continuationSeparator" w:id="0">
    <w:p w14:paraId="1F4DA384" w14:textId="77777777" w:rsidR="00552275" w:rsidRDefault="0055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0841" w14:textId="77777777" w:rsidR="00552275" w:rsidRDefault="00552275">
      <w:r>
        <w:separator/>
      </w:r>
    </w:p>
  </w:footnote>
  <w:footnote w:type="continuationSeparator" w:id="0">
    <w:p w14:paraId="09E5DC82" w14:textId="77777777" w:rsidR="00552275" w:rsidRDefault="00552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885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905"/>
      <w:gridCol w:w="7133"/>
      <w:gridCol w:w="974"/>
    </w:tblGrid>
    <w:tr w:rsidR="000365ED" w:rsidRPr="00994BCF" w14:paraId="389C5F02" w14:textId="77777777" w:rsidTr="007C5F8D">
      <w:trPr>
        <w:cantSplit/>
        <w:trHeight w:val="345"/>
      </w:trPr>
      <w:tc>
        <w:tcPr>
          <w:tcW w:w="1754" w:type="pct"/>
          <w:vMerge w:val="restart"/>
        </w:tcPr>
        <w:p w14:paraId="36510F34" w14:textId="77777777" w:rsidR="000365ED" w:rsidRPr="00994BCF" w:rsidRDefault="00100395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>
            <w:rPr>
              <w:rFonts w:ascii="Arial" w:hAnsi="Arial" w:cs="Arial"/>
              <w:noProof/>
              <w:szCs w:val="24"/>
              <w:lang w:eastAsia="sv-SE"/>
            </w:rPr>
            <w:pict w14:anchorId="3ED36F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in;height:35pt">
                <v:imagedata r:id="rId1" o:title="S-GROUP Solutions"/>
              </v:shape>
            </w:pict>
          </w:r>
        </w:p>
      </w:tc>
      <w:tc>
        <w:tcPr>
          <w:tcW w:w="2722" w:type="pct"/>
        </w:tcPr>
        <w:p w14:paraId="06C86DD5" w14:textId="77777777" w:rsidR="000365ED" w:rsidRPr="00994BCF" w:rsidRDefault="000365ED" w:rsidP="00E13B34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Cs w:val="24"/>
              <w:lang w:eastAsia="sv-SE"/>
            </w:rPr>
            <w:t xml:space="preserve">Installation </w:t>
          </w:r>
          <w:r w:rsidR="009E63AF">
            <w:rPr>
              <w:rFonts w:ascii="Verdana" w:hAnsi="Verdana"/>
              <w:noProof/>
              <w:szCs w:val="24"/>
              <w:lang w:eastAsia="sv-SE"/>
            </w:rPr>
            <w:t>Portal</w:t>
          </w:r>
        </w:p>
      </w:tc>
      <w:tc>
        <w:tcPr>
          <w:tcW w:w="524" w:type="pct"/>
        </w:tcPr>
        <w:p w14:paraId="522A3767" w14:textId="77777777" w:rsidR="000365ED" w:rsidRPr="00994BCF" w:rsidRDefault="000365ED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  <w:tr w:rsidR="000365ED" w:rsidRPr="00994BCF" w14:paraId="4EEAED50" w14:textId="77777777" w:rsidTr="007C5F8D">
      <w:trPr>
        <w:cantSplit/>
        <w:trHeight w:val="345"/>
      </w:trPr>
      <w:tc>
        <w:tcPr>
          <w:tcW w:w="1754" w:type="pct"/>
          <w:vMerge/>
          <w:tcBorders>
            <w:bottom w:val="single" w:sz="4" w:space="0" w:color="auto"/>
          </w:tcBorders>
        </w:tcPr>
        <w:p w14:paraId="61F59B7A" w14:textId="77777777" w:rsidR="000365ED" w:rsidRPr="00994BCF" w:rsidRDefault="000365ED" w:rsidP="00770FA3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Verdana" w:hAnsi="Verdana"/>
              <w:noProof/>
              <w:szCs w:val="24"/>
              <w:lang w:eastAsia="sv-SE"/>
            </w:rPr>
          </w:pPr>
        </w:p>
      </w:tc>
      <w:tc>
        <w:tcPr>
          <w:tcW w:w="2722" w:type="pct"/>
          <w:tcBorders>
            <w:bottom w:val="single" w:sz="4" w:space="0" w:color="auto"/>
          </w:tcBorders>
        </w:tcPr>
        <w:p w14:paraId="265A89AA" w14:textId="77777777" w:rsidR="000365ED" w:rsidRPr="00994BCF" w:rsidRDefault="000365ED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49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begin"/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instrText xml:space="preserve"> AUTHOR   \* MERGEFORMAT </w:instrTex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separate"/>
          </w:r>
          <w:r w:rsidR="00A94C01">
            <w:rPr>
              <w:rFonts w:ascii="Verdana" w:hAnsi="Verdana"/>
              <w:noProof/>
              <w:sz w:val="16"/>
              <w:szCs w:val="24"/>
              <w:lang w:eastAsia="sv-SE"/>
            </w:rPr>
            <w:t>Peter Rydqvist</w:t>
          </w:r>
          <w:r w:rsidRPr="00994BCF">
            <w:rPr>
              <w:rFonts w:ascii="Verdana" w:hAnsi="Verdana"/>
              <w:noProof/>
              <w:sz w:val="16"/>
              <w:szCs w:val="24"/>
              <w:lang w:eastAsia="sv-SE"/>
            </w:rPr>
            <w:fldChar w:fldCharType="end"/>
          </w:r>
        </w:p>
      </w:tc>
      <w:tc>
        <w:tcPr>
          <w:tcW w:w="524" w:type="pct"/>
          <w:tcBorders>
            <w:bottom w:val="single" w:sz="4" w:space="0" w:color="auto"/>
          </w:tcBorders>
        </w:tcPr>
        <w:p w14:paraId="7A5FF946" w14:textId="77777777" w:rsidR="000365ED" w:rsidRPr="00994BCF" w:rsidRDefault="000365ED" w:rsidP="007C5F8D">
          <w:pPr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spacing w:before="120"/>
            <w:ind w:left="507" w:hanging="507"/>
            <w:textAlignment w:val="auto"/>
            <w:rPr>
              <w:rFonts w:ascii="Verdana" w:hAnsi="Verdana"/>
              <w:noProof/>
              <w:sz w:val="16"/>
              <w:szCs w:val="24"/>
              <w:lang w:eastAsia="sv-SE"/>
            </w:rPr>
          </w:pPr>
        </w:p>
      </w:tc>
    </w:tr>
  </w:tbl>
  <w:p w14:paraId="259EEBB5" w14:textId="77777777" w:rsidR="000365ED" w:rsidRPr="00994BCF" w:rsidRDefault="000365ED" w:rsidP="00770FA3">
    <w:pPr>
      <w:tabs>
        <w:tab w:val="center" w:pos="4536"/>
        <w:tab w:val="right" w:pos="9072"/>
      </w:tabs>
      <w:overflowPunct/>
      <w:autoSpaceDE/>
      <w:autoSpaceDN/>
      <w:adjustRightInd/>
      <w:textAlignment w:val="auto"/>
      <w:rPr>
        <w:noProof/>
        <w:lang w:eastAsia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130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4C01"/>
    <w:rsid w:val="00010D85"/>
    <w:rsid w:val="000138A2"/>
    <w:rsid w:val="00034E2C"/>
    <w:rsid w:val="000365ED"/>
    <w:rsid w:val="000628DE"/>
    <w:rsid w:val="00075E31"/>
    <w:rsid w:val="00081761"/>
    <w:rsid w:val="00097B64"/>
    <w:rsid w:val="000A054F"/>
    <w:rsid w:val="000A6571"/>
    <w:rsid w:val="000B1905"/>
    <w:rsid w:val="000B31B7"/>
    <w:rsid w:val="000B6108"/>
    <w:rsid w:val="000B7B0B"/>
    <w:rsid w:val="000D0ED1"/>
    <w:rsid w:val="000D53A1"/>
    <w:rsid w:val="000F6AE0"/>
    <w:rsid w:val="00100395"/>
    <w:rsid w:val="0012290A"/>
    <w:rsid w:val="001265CC"/>
    <w:rsid w:val="001272CD"/>
    <w:rsid w:val="00164315"/>
    <w:rsid w:val="00182C73"/>
    <w:rsid w:val="001A6DD3"/>
    <w:rsid w:val="001B184A"/>
    <w:rsid w:val="001C3DFD"/>
    <w:rsid w:val="001E0C4E"/>
    <w:rsid w:val="001E2ED8"/>
    <w:rsid w:val="001E4B32"/>
    <w:rsid w:val="001F6DEF"/>
    <w:rsid w:val="00200466"/>
    <w:rsid w:val="00200E64"/>
    <w:rsid w:val="00211290"/>
    <w:rsid w:val="0021205B"/>
    <w:rsid w:val="00217BB0"/>
    <w:rsid w:val="00227AE6"/>
    <w:rsid w:val="002351C5"/>
    <w:rsid w:val="002524EB"/>
    <w:rsid w:val="00252872"/>
    <w:rsid w:val="00262B98"/>
    <w:rsid w:val="00270741"/>
    <w:rsid w:val="0028162A"/>
    <w:rsid w:val="0028528C"/>
    <w:rsid w:val="002900E3"/>
    <w:rsid w:val="00295E5E"/>
    <w:rsid w:val="002A0FA1"/>
    <w:rsid w:val="002A374B"/>
    <w:rsid w:val="002B0830"/>
    <w:rsid w:val="002B2ADB"/>
    <w:rsid w:val="002B722A"/>
    <w:rsid w:val="002C6944"/>
    <w:rsid w:val="002E26EB"/>
    <w:rsid w:val="002F62A8"/>
    <w:rsid w:val="002F70B9"/>
    <w:rsid w:val="00301DD7"/>
    <w:rsid w:val="00306D77"/>
    <w:rsid w:val="00326361"/>
    <w:rsid w:val="003371BF"/>
    <w:rsid w:val="00350D96"/>
    <w:rsid w:val="003622A4"/>
    <w:rsid w:val="00365473"/>
    <w:rsid w:val="0037396A"/>
    <w:rsid w:val="00392D9F"/>
    <w:rsid w:val="00393B8E"/>
    <w:rsid w:val="00394F2A"/>
    <w:rsid w:val="00397375"/>
    <w:rsid w:val="003977D5"/>
    <w:rsid w:val="003A3EAA"/>
    <w:rsid w:val="003C30DA"/>
    <w:rsid w:val="003D3B62"/>
    <w:rsid w:val="003F0D6D"/>
    <w:rsid w:val="003F32AE"/>
    <w:rsid w:val="0040152B"/>
    <w:rsid w:val="00405647"/>
    <w:rsid w:val="004439F6"/>
    <w:rsid w:val="00445E5B"/>
    <w:rsid w:val="004517FB"/>
    <w:rsid w:val="004555C6"/>
    <w:rsid w:val="00466689"/>
    <w:rsid w:val="0047132D"/>
    <w:rsid w:val="00491DC0"/>
    <w:rsid w:val="004955C0"/>
    <w:rsid w:val="004A283A"/>
    <w:rsid w:val="004A3410"/>
    <w:rsid w:val="004A3A2B"/>
    <w:rsid w:val="004B3D94"/>
    <w:rsid w:val="004B6ACF"/>
    <w:rsid w:val="004C11EA"/>
    <w:rsid w:val="004E3309"/>
    <w:rsid w:val="004F2660"/>
    <w:rsid w:val="00500579"/>
    <w:rsid w:val="00502C8B"/>
    <w:rsid w:val="005045BC"/>
    <w:rsid w:val="00505051"/>
    <w:rsid w:val="0050720A"/>
    <w:rsid w:val="0050734C"/>
    <w:rsid w:val="005107D2"/>
    <w:rsid w:val="00510C64"/>
    <w:rsid w:val="00517007"/>
    <w:rsid w:val="0052335B"/>
    <w:rsid w:val="00536204"/>
    <w:rsid w:val="00552275"/>
    <w:rsid w:val="00556D57"/>
    <w:rsid w:val="00564B97"/>
    <w:rsid w:val="00565DDE"/>
    <w:rsid w:val="00570ACE"/>
    <w:rsid w:val="005830FF"/>
    <w:rsid w:val="00593501"/>
    <w:rsid w:val="005D1030"/>
    <w:rsid w:val="005E3A23"/>
    <w:rsid w:val="00611BE6"/>
    <w:rsid w:val="0061527F"/>
    <w:rsid w:val="0062341E"/>
    <w:rsid w:val="006377FB"/>
    <w:rsid w:val="00637C3D"/>
    <w:rsid w:val="00641DBE"/>
    <w:rsid w:val="006479CA"/>
    <w:rsid w:val="00680847"/>
    <w:rsid w:val="006936F0"/>
    <w:rsid w:val="0069442C"/>
    <w:rsid w:val="006963E7"/>
    <w:rsid w:val="006B7185"/>
    <w:rsid w:val="006D558C"/>
    <w:rsid w:val="006D74FF"/>
    <w:rsid w:val="006E11D3"/>
    <w:rsid w:val="006F6D09"/>
    <w:rsid w:val="007021C2"/>
    <w:rsid w:val="0071392C"/>
    <w:rsid w:val="00721B18"/>
    <w:rsid w:val="00726EAE"/>
    <w:rsid w:val="007341C6"/>
    <w:rsid w:val="00741F85"/>
    <w:rsid w:val="00751289"/>
    <w:rsid w:val="00753012"/>
    <w:rsid w:val="00754BE3"/>
    <w:rsid w:val="00756A1F"/>
    <w:rsid w:val="007576DA"/>
    <w:rsid w:val="00760B38"/>
    <w:rsid w:val="00762480"/>
    <w:rsid w:val="00770FA3"/>
    <w:rsid w:val="00774FC1"/>
    <w:rsid w:val="00785186"/>
    <w:rsid w:val="00787A8A"/>
    <w:rsid w:val="007930A3"/>
    <w:rsid w:val="007A64C4"/>
    <w:rsid w:val="007B1618"/>
    <w:rsid w:val="007B617E"/>
    <w:rsid w:val="007C5F8D"/>
    <w:rsid w:val="007D53A3"/>
    <w:rsid w:val="00823C85"/>
    <w:rsid w:val="0082606B"/>
    <w:rsid w:val="0083259F"/>
    <w:rsid w:val="00843839"/>
    <w:rsid w:val="00845F64"/>
    <w:rsid w:val="00854186"/>
    <w:rsid w:val="00855734"/>
    <w:rsid w:val="0086361F"/>
    <w:rsid w:val="0087027F"/>
    <w:rsid w:val="00881F66"/>
    <w:rsid w:val="00891A18"/>
    <w:rsid w:val="008A24AB"/>
    <w:rsid w:val="008B31C0"/>
    <w:rsid w:val="008D1044"/>
    <w:rsid w:val="008D4145"/>
    <w:rsid w:val="009054A7"/>
    <w:rsid w:val="00914CF5"/>
    <w:rsid w:val="00947E1A"/>
    <w:rsid w:val="0096164B"/>
    <w:rsid w:val="009642FC"/>
    <w:rsid w:val="0097438B"/>
    <w:rsid w:val="00994BCF"/>
    <w:rsid w:val="009C0F92"/>
    <w:rsid w:val="009C3A6F"/>
    <w:rsid w:val="009E63AF"/>
    <w:rsid w:val="009F5BAC"/>
    <w:rsid w:val="009F66C3"/>
    <w:rsid w:val="00A0095A"/>
    <w:rsid w:val="00A02512"/>
    <w:rsid w:val="00A0601F"/>
    <w:rsid w:val="00A067D2"/>
    <w:rsid w:val="00A12F35"/>
    <w:rsid w:val="00A16FCF"/>
    <w:rsid w:val="00A20445"/>
    <w:rsid w:val="00A233CD"/>
    <w:rsid w:val="00A300FF"/>
    <w:rsid w:val="00A31CCA"/>
    <w:rsid w:val="00A4304F"/>
    <w:rsid w:val="00A445B8"/>
    <w:rsid w:val="00A51C9D"/>
    <w:rsid w:val="00A6189F"/>
    <w:rsid w:val="00A64F4D"/>
    <w:rsid w:val="00A90B60"/>
    <w:rsid w:val="00A94C01"/>
    <w:rsid w:val="00A95997"/>
    <w:rsid w:val="00AB12C4"/>
    <w:rsid w:val="00AC6884"/>
    <w:rsid w:val="00AE7F26"/>
    <w:rsid w:val="00AF43BE"/>
    <w:rsid w:val="00AF57B0"/>
    <w:rsid w:val="00B3007F"/>
    <w:rsid w:val="00B31EA8"/>
    <w:rsid w:val="00B46497"/>
    <w:rsid w:val="00B56939"/>
    <w:rsid w:val="00B5798E"/>
    <w:rsid w:val="00B61B1E"/>
    <w:rsid w:val="00B71B3F"/>
    <w:rsid w:val="00B72081"/>
    <w:rsid w:val="00B75D8C"/>
    <w:rsid w:val="00B9259E"/>
    <w:rsid w:val="00B970A6"/>
    <w:rsid w:val="00BD41D1"/>
    <w:rsid w:val="00BD4A69"/>
    <w:rsid w:val="00BD6A74"/>
    <w:rsid w:val="00BE09C0"/>
    <w:rsid w:val="00C20B03"/>
    <w:rsid w:val="00C20CD9"/>
    <w:rsid w:val="00C266A0"/>
    <w:rsid w:val="00C27753"/>
    <w:rsid w:val="00C47CD9"/>
    <w:rsid w:val="00C63ED0"/>
    <w:rsid w:val="00C64A7D"/>
    <w:rsid w:val="00C722C1"/>
    <w:rsid w:val="00CB07CA"/>
    <w:rsid w:val="00CB1606"/>
    <w:rsid w:val="00CB29FB"/>
    <w:rsid w:val="00CB2B75"/>
    <w:rsid w:val="00CB3EF5"/>
    <w:rsid w:val="00CD428E"/>
    <w:rsid w:val="00CE2468"/>
    <w:rsid w:val="00CE351D"/>
    <w:rsid w:val="00CE47EA"/>
    <w:rsid w:val="00CF1CFE"/>
    <w:rsid w:val="00D115D9"/>
    <w:rsid w:val="00D23FF3"/>
    <w:rsid w:val="00D81419"/>
    <w:rsid w:val="00D85BAE"/>
    <w:rsid w:val="00D97AE6"/>
    <w:rsid w:val="00DA7A41"/>
    <w:rsid w:val="00DB02B2"/>
    <w:rsid w:val="00DB0B85"/>
    <w:rsid w:val="00DB2FE3"/>
    <w:rsid w:val="00DD1425"/>
    <w:rsid w:val="00DF1DF5"/>
    <w:rsid w:val="00E13B34"/>
    <w:rsid w:val="00E42028"/>
    <w:rsid w:val="00E44A30"/>
    <w:rsid w:val="00E45704"/>
    <w:rsid w:val="00E51898"/>
    <w:rsid w:val="00E559A4"/>
    <w:rsid w:val="00E5788E"/>
    <w:rsid w:val="00E65976"/>
    <w:rsid w:val="00ED3053"/>
    <w:rsid w:val="00ED5221"/>
    <w:rsid w:val="00EF4134"/>
    <w:rsid w:val="00EF53EF"/>
    <w:rsid w:val="00EF7E61"/>
    <w:rsid w:val="00F567E1"/>
    <w:rsid w:val="00F6017C"/>
    <w:rsid w:val="00F61672"/>
    <w:rsid w:val="00F63638"/>
    <w:rsid w:val="00F63FD4"/>
    <w:rsid w:val="00F709D9"/>
    <w:rsid w:val="00F70E51"/>
    <w:rsid w:val="00F81569"/>
    <w:rsid w:val="00F86057"/>
    <w:rsid w:val="00FB3D4D"/>
    <w:rsid w:val="00FB65ED"/>
    <w:rsid w:val="00FB70DF"/>
    <w:rsid w:val="00FD3A87"/>
    <w:rsid w:val="00FE4A08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C0AC65"/>
  <w15:docId w15:val="{BCC7AB17-E7E2-4434-89DB-44D00BC5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606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726E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3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y\OneDrive%20for%20Business\Documents\Delivery\Portal_Install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CE83D8853E244BB2DC2263275766B" ma:contentTypeVersion="0" ma:contentTypeDescription="Create a new document." ma:contentTypeScope="" ma:versionID="17c72301de3fc8a42f721851dbde738d">
  <xsd:schema xmlns:xsd="http://www.w3.org/2001/XMLSchema" xmlns:xs="http://www.w3.org/2001/XMLSchema" xmlns:p="http://schemas.microsoft.com/office/2006/metadata/properties" xmlns:ns2="77c7fc3f-1cda-42a6-81a4-b9ed36ee3b25" targetNamespace="http://schemas.microsoft.com/office/2006/metadata/properties" ma:root="true" ma:fieldsID="a47f25d592f5db1fff852f8cc5e6a86a" ns2:_="">
    <xsd:import namespace="77c7fc3f-1cda-42a6-81a4-b9ed36ee3b25"/>
    <xsd:element name="properties">
      <xsd:complexType>
        <xsd:sequence>
          <xsd:element name="documentManagement">
            <xsd:complexType>
              <xsd:all>
                <xsd:element ref="ns2:Te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7fc3f-1cda-42a6-81a4-b9ed36ee3b25" elementFormDefault="qualified">
    <xsd:import namespace="http://schemas.microsoft.com/office/2006/documentManagement/types"/>
    <xsd:import namespace="http://schemas.microsoft.com/office/infopath/2007/PartnerControls"/>
    <xsd:element name="Team" ma:index="8" nillable="true" ma:displayName="Team" ma:format="Dropdown" ma:internalName="Team">
      <xsd:simpleType>
        <xsd:restriction base="dms:Choice">
          <xsd:enumeration value="Delivery"/>
          <xsd:enumeration value="Support"/>
          <xsd:enumeration value="Esri Sälj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 xmlns="77c7fc3f-1cda-42a6-81a4-b9ed36ee3b25">Delivery</Tea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0E59E-1D33-4B76-BD92-8D6FE0B42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7fc3f-1cda-42a6-81a4-b9ed36ee3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10E25-E7F4-46A3-A669-92F4398F2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6D35B0-8072-44E1-8ECC-21657ECE797F}">
  <ds:schemaRefs>
    <ds:schemaRef ds:uri="http://schemas.microsoft.com/office/2006/metadata/properties"/>
    <ds:schemaRef ds:uri="http://schemas.microsoft.com/office/infopath/2007/PartnerControls"/>
    <ds:schemaRef ds:uri="77c7fc3f-1cda-42a6-81a4-b9ed36ee3b25"/>
  </ds:schemaRefs>
</ds:datastoreItem>
</file>

<file path=customXml/itemProps4.xml><?xml version="1.0" encoding="utf-8"?>
<ds:datastoreItem xmlns:ds="http://schemas.openxmlformats.org/officeDocument/2006/customXml" ds:itemID="{422CA947-D6D1-4156-888B-CE90029B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Portal_Installation.dotx</Template>
  <TotalTime>1</TotalTime>
  <Pages>2</Pages>
  <Words>412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av Portal</vt:lpstr>
    </vt:vector>
  </TitlesOfParts>
  <Company>S-GROUP Solutions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av Portal</dc:title>
  <dc:subject>Dokumentation av GEOSECMA installation</dc:subject>
  <dc:creator>Peter Rydqvist</dc:creator>
  <cp:lastModifiedBy>Patrik Grahn</cp:lastModifiedBy>
  <cp:revision>4</cp:revision>
  <cp:lastPrinted>2008-07-09T13:08:00Z</cp:lastPrinted>
  <dcterms:created xsi:type="dcterms:W3CDTF">2018-09-17T11:40:00Z</dcterms:created>
  <dcterms:modified xsi:type="dcterms:W3CDTF">2018-09-17T14:05:00Z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0x010100F10CE83D8853E244BB2DC2263275766B</vt:lpwstr>
  </property>
  <property fmtid="{D5CDD505-2E9C-101B-9397-08002B2CF9AE}" pid="3" name="IsMyDocuments">
    <vt:bool>true</vt:bool>
  </property>
</Properties>
</file>