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B169" w14:textId="77777777" w:rsidR="00855734" w:rsidRPr="00FF12EA" w:rsidRDefault="00855734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Kunduppgifter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726EAE" w:rsidRPr="004B3D94" w14:paraId="5F58D2C6" w14:textId="77777777" w:rsidTr="004B3D94">
        <w:tc>
          <w:tcPr>
            <w:tcW w:w="1574" w:type="pct"/>
          </w:tcPr>
          <w:p w14:paraId="5096EB00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Kund</w:t>
            </w:r>
          </w:p>
        </w:tc>
        <w:tc>
          <w:tcPr>
            <w:tcW w:w="3426" w:type="pct"/>
          </w:tcPr>
          <w:p w14:paraId="48C24188" w14:textId="77777777" w:rsidR="00726EAE" w:rsidRPr="004B3D94" w:rsidRDefault="00751289" w:rsidP="005F274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5F2747" w:rsidRPr="005F2747">
              <w:rPr>
                <w:rFonts w:ascii="Verdana" w:hAnsi="Verdana"/>
                <w:noProof/>
              </w:rPr>
              <w:t>Helsingborg kommun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5B04CE07" w14:textId="77777777" w:rsidTr="004B3D94">
        <w:tc>
          <w:tcPr>
            <w:tcW w:w="1574" w:type="pct"/>
          </w:tcPr>
          <w:p w14:paraId="6D9AE3FF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Kontaktperson</w:t>
            </w:r>
          </w:p>
        </w:tc>
        <w:tc>
          <w:tcPr>
            <w:tcW w:w="3426" w:type="pct"/>
          </w:tcPr>
          <w:p w14:paraId="6A29A751" w14:textId="7FB3C2C6" w:rsidR="00726EAE" w:rsidRPr="004B3D94" w:rsidRDefault="00751289" w:rsidP="005F274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bookmarkStart w:id="0" w:name="_GoBack"/>
            <w:bookmarkEnd w:id="0"/>
            <w:r w:rsidR="007C13F5">
              <w:rPr>
                <w:rFonts w:ascii="Verdana" w:hAnsi="Verdana"/>
                <w:noProof/>
              </w:rPr>
              <w:t> </w:t>
            </w:r>
            <w:r w:rsidR="007C13F5">
              <w:rPr>
                <w:rFonts w:ascii="Verdana" w:hAnsi="Verdana"/>
                <w:noProof/>
              </w:rPr>
              <w:t> </w:t>
            </w:r>
            <w:r w:rsidR="007C13F5">
              <w:rPr>
                <w:rFonts w:ascii="Verdana" w:hAnsi="Verdana"/>
                <w:noProof/>
              </w:rPr>
              <w:t> </w:t>
            </w:r>
            <w:r w:rsidR="007C13F5">
              <w:rPr>
                <w:rFonts w:ascii="Verdana" w:hAnsi="Verdana"/>
                <w:noProof/>
              </w:rPr>
              <w:t> </w:t>
            </w:r>
            <w:r w:rsidR="007C13F5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1F038B20" w14:textId="77777777" w:rsidTr="004B3D94">
        <w:tc>
          <w:tcPr>
            <w:tcW w:w="1574" w:type="pct"/>
          </w:tcPr>
          <w:p w14:paraId="6260C931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Tekniker</w:t>
            </w:r>
          </w:p>
        </w:tc>
        <w:tc>
          <w:tcPr>
            <w:tcW w:w="3426" w:type="pct"/>
          </w:tcPr>
          <w:p w14:paraId="36135729" w14:textId="53B72D0D" w:rsidR="00726EAE" w:rsidRPr="004B3D94" w:rsidRDefault="00751289" w:rsidP="00DD546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0397B">
              <w:rPr>
                <w:rFonts w:ascii="Verdana" w:hAnsi="Verdana"/>
                <w:noProof/>
              </w:rPr>
              <w:t>Adam Göransson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442D04BC" w14:textId="77777777" w:rsidTr="004B3D94">
        <w:tc>
          <w:tcPr>
            <w:tcW w:w="1574" w:type="pct"/>
          </w:tcPr>
          <w:p w14:paraId="65FD0C2F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Datum</w:t>
            </w:r>
          </w:p>
        </w:tc>
        <w:tc>
          <w:tcPr>
            <w:tcW w:w="3426" w:type="pct"/>
          </w:tcPr>
          <w:p w14:paraId="37C964CE" w14:textId="351F8840" w:rsidR="00726EAE" w:rsidRPr="004B3D94" w:rsidRDefault="00751289" w:rsidP="0093295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0397B">
              <w:rPr>
                <w:rFonts w:ascii="Verdana" w:hAnsi="Verdana"/>
                <w:noProof/>
              </w:rPr>
              <w:t>2018-05-09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0DF36D7D" w14:textId="77777777" w:rsidTr="004B3D94">
        <w:tc>
          <w:tcPr>
            <w:tcW w:w="1574" w:type="pct"/>
          </w:tcPr>
          <w:p w14:paraId="0E1B683B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Systemnummer</w:t>
            </w:r>
          </w:p>
        </w:tc>
        <w:tc>
          <w:tcPr>
            <w:tcW w:w="3426" w:type="pct"/>
          </w:tcPr>
          <w:p w14:paraId="4C7A614C" w14:textId="77777777" w:rsidR="00726EAE" w:rsidRPr="004B3D94" w:rsidRDefault="00030B82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1171930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9642FC" w:rsidRPr="004B3D94" w14:paraId="69CF44C4" w14:textId="77777777" w:rsidTr="004B3D94">
        <w:tc>
          <w:tcPr>
            <w:tcW w:w="1574" w:type="pct"/>
          </w:tcPr>
          <w:p w14:paraId="4EBC15D2" w14:textId="77777777" w:rsidR="009642FC" w:rsidRPr="004B3D94" w:rsidRDefault="009642FC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Version</w:t>
            </w:r>
          </w:p>
        </w:tc>
        <w:tc>
          <w:tcPr>
            <w:tcW w:w="3426" w:type="pct"/>
          </w:tcPr>
          <w:p w14:paraId="209E0916" w14:textId="01AB2B6A" w:rsidR="009642FC" w:rsidRPr="004B3D94" w:rsidRDefault="00DD5464" w:rsidP="0093295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D6193">
              <w:rPr>
                <w:rFonts w:ascii="Verdana" w:hAnsi="Verdana"/>
                <w:noProof/>
              </w:rPr>
              <w:t>18.0.88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1"/>
          </w:p>
        </w:tc>
      </w:tr>
      <w:tr w:rsidR="002F62A8" w:rsidRPr="004B3D94" w14:paraId="70D092C1" w14:textId="77777777" w:rsidTr="004B3D94">
        <w:tc>
          <w:tcPr>
            <w:tcW w:w="1574" w:type="pct"/>
          </w:tcPr>
          <w:p w14:paraId="4F8E00BF" w14:textId="77777777" w:rsidR="002F62A8" w:rsidRDefault="002F62A8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Koordinatsystem</w:t>
            </w:r>
          </w:p>
        </w:tc>
        <w:tc>
          <w:tcPr>
            <w:tcW w:w="3426" w:type="pct"/>
          </w:tcPr>
          <w:p w14:paraId="15BF8EA8" w14:textId="77777777" w:rsidR="002F62A8" w:rsidRDefault="002F62A8" w:rsidP="005F274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5F2747" w:rsidRPr="005F2747">
              <w:rPr>
                <w:rFonts w:ascii="Verdana" w:hAnsi="Verdana"/>
                <w:noProof/>
              </w:rPr>
              <w:t>SWEREF99_13_30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C9ADA25" w14:textId="77777777" w:rsidR="0050734C" w:rsidRPr="00FF12EA" w:rsidRDefault="0050734C" w:rsidP="0050734C">
      <w:pPr>
        <w:rPr>
          <w:rFonts w:ascii="Verdana" w:hAnsi="Verdana"/>
          <w:noProof/>
        </w:rPr>
      </w:pPr>
    </w:p>
    <w:p w14:paraId="2BAF83CD" w14:textId="77777777" w:rsidR="0050734C" w:rsidRPr="00FF12EA" w:rsidRDefault="0050734C" w:rsidP="0050734C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Licens</w:t>
      </w:r>
      <w:r w:rsidR="00A16FCF">
        <w:rPr>
          <w:rFonts w:ascii="Verdana" w:hAnsi="Verdana"/>
          <w:b/>
          <w:noProof/>
        </w:rPr>
        <w:t>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50734C" w:rsidRPr="004B3D94" w14:paraId="15A1FB4A" w14:textId="77777777" w:rsidTr="004B3D94">
        <w:tc>
          <w:tcPr>
            <w:tcW w:w="1574" w:type="pct"/>
          </w:tcPr>
          <w:p w14:paraId="07601875" w14:textId="77777777" w:rsidR="0050734C" w:rsidRPr="004B3D94" w:rsidRDefault="002A374B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ArcGIS</w:t>
            </w:r>
            <w:r w:rsidR="0050734C" w:rsidRPr="004B3D94">
              <w:rPr>
                <w:rFonts w:ascii="Verdana" w:hAnsi="Verdana"/>
                <w:noProof/>
              </w:rPr>
              <w:t>, Server (IP)</w:t>
            </w:r>
          </w:p>
        </w:tc>
        <w:tc>
          <w:tcPr>
            <w:tcW w:w="3426" w:type="pct"/>
          </w:tcPr>
          <w:p w14:paraId="624BC213" w14:textId="77777777" w:rsidR="004D73BD" w:rsidRDefault="0050734C" w:rsidP="0087511B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0B4E4C">
              <w:rPr>
                <w:rFonts w:ascii="Verdana" w:hAnsi="Verdana"/>
                <w:noProof/>
              </w:rPr>
              <w:t>ARCGISLICENS (A001249, 10.96.4.49)</w:t>
            </w:r>
          </w:p>
          <w:p w14:paraId="0C96F0D6" w14:textId="3BD5DE76" w:rsidR="0050734C" w:rsidRPr="004B3D94" w:rsidRDefault="004D73BD" w:rsidP="0087511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Använder portarna 27000 och 27010</w:t>
            </w:r>
            <w:r w:rsidR="0050734C" w:rsidRPr="004B3D94"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2320C8B" w14:textId="77777777" w:rsidR="0050734C" w:rsidRPr="00FF12EA" w:rsidRDefault="0050734C" w:rsidP="0050734C">
      <w:pPr>
        <w:rPr>
          <w:rFonts w:ascii="Verdana" w:hAnsi="Verdana"/>
          <w:noProof/>
        </w:rPr>
      </w:pPr>
    </w:p>
    <w:p w14:paraId="5517EEFC" w14:textId="77777777" w:rsidR="00855734" w:rsidRPr="00FF12EA" w:rsidRDefault="00A16FCF" w:rsidP="00770FA3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Databasserver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CE2468" w:rsidRPr="004B3D94" w14:paraId="243EBD92" w14:textId="77777777" w:rsidTr="004B3D94">
        <w:tc>
          <w:tcPr>
            <w:tcW w:w="1574" w:type="pct"/>
          </w:tcPr>
          <w:p w14:paraId="12382620" w14:textId="77777777" w:rsidR="00CE2468" w:rsidRPr="004B3D94" w:rsidRDefault="0050734C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</w:t>
            </w:r>
            <w:r w:rsidR="00CE2468" w:rsidRPr="004B3D94">
              <w:rPr>
                <w:rFonts w:ascii="Verdana" w:hAnsi="Verdana"/>
                <w:noProof/>
              </w:rPr>
              <w:t xml:space="preserve"> </w:t>
            </w:r>
            <w:r w:rsidR="00CF1CFE" w:rsidRPr="004B3D94">
              <w:rPr>
                <w:rFonts w:ascii="Verdana" w:hAnsi="Verdana"/>
                <w:noProof/>
              </w:rPr>
              <w:t>(</w:t>
            </w:r>
            <w:r w:rsidR="00CE2468" w:rsidRPr="004B3D94">
              <w:rPr>
                <w:rFonts w:ascii="Verdana" w:hAnsi="Verdana"/>
                <w:noProof/>
              </w:rPr>
              <w:t>IP</w:t>
            </w:r>
            <w:r w:rsidR="00CF1CFE" w:rsidRPr="004B3D94">
              <w:rPr>
                <w:rFonts w:ascii="Verdana" w:hAnsi="Verdana"/>
                <w:noProof/>
              </w:rPr>
              <w:t>)</w:t>
            </w:r>
          </w:p>
        </w:tc>
        <w:tc>
          <w:tcPr>
            <w:tcW w:w="3426" w:type="pct"/>
          </w:tcPr>
          <w:p w14:paraId="0F1B4550" w14:textId="2D142BB9" w:rsidR="00CE2468" w:rsidRPr="004B3D94" w:rsidRDefault="00751289" w:rsidP="0087511B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0B4E4C">
              <w:rPr>
                <w:rFonts w:ascii="Verdana" w:hAnsi="Verdana"/>
                <w:noProof/>
              </w:rPr>
              <w:t>ARCGISSQL (</w:t>
            </w:r>
            <w:r w:rsidR="000B4E4C" w:rsidRPr="000B4E4C">
              <w:rPr>
                <w:rFonts w:ascii="Verdana" w:hAnsi="Verdana"/>
                <w:noProof/>
              </w:rPr>
              <w:t>A001249</w:t>
            </w:r>
            <w:r w:rsidR="000B4E4C">
              <w:rPr>
                <w:rFonts w:ascii="Verdana" w:hAnsi="Verdana"/>
                <w:noProof/>
              </w:rPr>
              <w:t>, 10.96.4.49)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CE2468" w:rsidRPr="004B3D94" w14:paraId="608C388C" w14:textId="77777777" w:rsidTr="004B3D94">
        <w:tc>
          <w:tcPr>
            <w:tcW w:w="1574" w:type="pct"/>
          </w:tcPr>
          <w:p w14:paraId="15FB43A9" w14:textId="77777777" w:rsidR="00CE2468" w:rsidRPr="004B3D94" w:rsidRDefault="00CE2468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635F7805" w14:textId="69F760F0" w:rsidR="00CE2468" w:rsidRPr="004B3D94" w:rsidRDefault="00F3466E" w:rsidP="00FB3D4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6"/>
                    <w:listEntry w:val="Windows 2012 R2"/>
                    <w:listEntry w:val="Windows 2012"/>
                    <w:listEntry w:val="Windows 2008 R2"/>
                    <w:listEntry w:val="Windows 2008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x64  </w:t>
            </w:r>
            <w:r w:rsidR="00FB3D4D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FB3D4D"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="00FB3D4D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</w:t>
            </w:r>
            <w:r w:rsidR="000B31B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1B7">
              <w:rPr>
                <w:rFonts w:ascii="Verdana" w:hAnsi="Verdana"/>
                <w:noProof/>
              </w:rPr>
              <w:instrText xml:space="preserve"> FORMCHECKBOX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="000B31B7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CE2468" w:rsidRPr="004B3D94" w14:paraId="3C9A469D" w14:textId="77777777" w:rsidTr="004B3D94">
        <w:tc>
          <w:tcPr>
            <w:tcW w:w="1574" w:type="pct"/>
          </w:tcPr>
          <w:p w14:paraId="7E623FCD" w14:textId="77777777" w:rsidR="00CE2468" w:rsidRPr="004B3D94" w:rsidRDefault="00CE2468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Version</w:t>
            </w:r>
          </w:p>
        </w:tc>
        <w:tc>
          <w:tcPr>
            <w:tcW w:w="3426" w:type="pct"/>
          </w:tcPr>
          <w:p w14:paraId="1A369FB9" w14:textId="6BD4A3F1" w:rsidR="00CE2468" w:rsidRPr="004B3D94" w:rsidRDefault="00F3466E" w:rsidP="00845F6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2016"/>
                    <w:listEntry w:val="2012"/>
                    <w:listEntry w:val="2008 R2"/>
                    <w:listEntry w:val="Oracle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x</w:t>
            </w:r>
            <w:r w:rsidR="00DD1425" w:rsidRPr="004B3D94">
              <w:rPr>
                <w:rFonts w:ascii="Verdana" w:hAnsi="Verdana"/>
                <w:noProof/>
              </w:rPr>
              <w:t xml:space="preserve">64  </w:t>
            </w:r>
            <w:r w:rsidR="00845F6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SP 1"/>
                    <w:listEntry w:val="SP 2"/>
                    <w:listEntry w:val="SP 3"/>
                    <w:listEntry w:val="SP 4"/>
                    <w:listEntry w:val="10G"/>
                    <w:listEntry w:val="11G"/>
                  </w:ddList>
                </w:ffData>
              </w:fldChar>
            </w:r>
            <w:r w:rsidR="00845F64"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="00845F64">
              <w:rPr>
                <w:rFonts w:ascii="Verdana" w:hAnsi="Verdana"/>
                <w:noProof/>
              </w:rPr>
              <w:fldChar w:fldCharType="end"/>
            </w:r>
          </w:p>
        </w:tc>
      </w:tr>
      <w:tr w:rsidR="003F32AE" w:rsidRPr="004B3D94" w14:paraId="6CE5C010" w14:textId="77777777" w:rsidTr="00227AE6">
        <w:tc>
          <w:tcPr>
            <w:tcW w:w="1574" w:type="pct"/>
          </w:tcPr>
          <w:p w14:paraId="0593B6AD" w14:textId="77777777" w:rsidR="003F32AE" w:rsidRPr="004B3D94" w:rsidRDefault="00262B98" w:rsidP="00262B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Lösen sa</w:t>
            </w:r>
          </w:p>
        </w:tc>
        <w:tc>
          <w:tcPr>
            <w:tcW w:w="3426" w:type="pct"/>
          </w:tcPr>
          <w:p w14:paraId="0ED3C2D3" w14:textId="77777777" w:rsidR="003F32AE" w:rsidRPr="004B3D94" w:rsidRDefault="003F32AE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>
              <w:rPr>
                <w:rFonts w:ascii="Verdana" w:hAnsi="Verdana"/>
                <w:noProof/>
              </w:rPr>
              <w:t> </w:t>
            </w:r>
            <w:r w:rsidR="002A19BA">
              <w:rPr>
                <w:rFonts w:ascii="Verdana" w:hAnsi="Verdana"/>
                <w:noProof/>
              </w:rPr>
              <w:t> </w:t>
            </w:r>
            <w:r w:rsidR="002A19BA">
              <w:rPr>
                <w:rFonts w:ascii="Verdana" w:hAnsi="Verdana"/>
                <w:noProof/>
              </w:rPr>
              <w:t> </w:t>
            </w:r>
            <w:r w:rsidR="002A19BA">
              <w:rPr>
                <w:rFonts w:ascii="Verdana" w:hAnsi="Verdana"/>
                <w:noProof/>
              </w:rPr>
              <w:t> </w:t>
            </w:r>
            <w:r w:rsidR="002A19BA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50734C" w:rsidRPr="004B3D94" w14:paraId="365B6F79" w14:textId="77777777" w:rsidTr="004B3D94">
        <w:tc>
          <w:tcPr>
            <w:tcW w:w="1574" w:type="pct"/>
          </w:tcPr>
          <w:p w14:paraId="4506147B" w14:textId="77777777" w:rsidR="0050734C" w:rsidRPr="004B3D94" w:rsidRDefault="003F32AE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Lösen </w:t>
            </w:r>
            <w:r w:rsidR="0050734C" w:rsidRPr="004B3D94">
              <w:rPr>
                <w:rFonts w:ascii="Verdana" w:hAnsi="Verdana"/>
                <w:noProof/>
              </w:rPr>
              <w:t>sde</w:t>
            </w:r>
          </w:p>
        </w:tc>
        <w:tc>
          <w:tcPr>
            <w:tcW w:w="3426" w:type="pct"/>
          </w:tcPr>
          <w:p w14:paraId="154C9777" w14:textId="21C8A1D1" w:rsidR="0050734C" w:rsidRPr="004B3D94" w:rsidRDefault="0050734C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50734C" w:rsidRPr="004B3D94" w14:paraId="7BD7C61E" w14:textId="77777777" w:rsidTr="004B3D94">
        <w:tc>
          <w:tcPr>
            <w:tcW w:w="1574" w:type="pct"/>
          </w:tcPr>
          <w:p w14:paraId="6CD0341F" w14:textId="77777777" w:rsidR="0050734C" w:rsidRPr="004B3D94" w:rsidRDefault="0071392C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Systemdatabas</w:t>
            </w:r>
          </w:p>
        </w:tc>
        <w:tc>
          <w:tcPr>
            <w:tcW w:w="3426" w:type="pct"/>
          </w:tcPr>
          <w:p w14:paraId="0A6C67D3" w14:textId="48C26980" w:rsidR="0050734C" w:rsidRPr="004955C0" w:rsidRDefault="0071392C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_SystemDatabase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1392C" w:rsidRPr="004B3D94" w14:paraId="47240D51" w14:textId="77777777" w:rsidTr="004B3D94">
        <w:tc>
          <w:tcPr>
            <w:tcW w:w="1574" w:type="pct"/>
          </w:tcPr>
          <w:p w14:paraId="1FD85D25" w14:textId="77777777" w:rsidR="0071392C" w:rsidRPr="0071392C" w:rsidRDefault="0071392C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Systemanvändare - Lösen</w:t>
            </w:r>
          </w:p>
        </w:tc>
        <w:tc>
          <w:tcPr>
            <w:tcW w:w="3426" w:type="pct"/>
          </w:tcPr>
          <w:p w14:paraId="4A7A0BD0" w14:textId="16D1DDA4" w:rsidR="0071392C" w:rsidRPr="0071392C" w:rsidRDefault="0071392C" w:rsidP="002A19BA">
            <w:pPr>
              <w:rPr>
                <w:rFonts w:ascii="Verdana" w:hAnsi="Verdana"/>
                <w:noProof/>
              </w:rPr>
            </w:pPr>
            <w:r w:rsidRPr="0071392C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ngsys"/>
                  </w:textInput>
                </w:ffData>
              </w:fldChar>
            </w:r>
            <w:r w:rsidRPr="0071392C">
              <w:rPr>
                <w:rFonts w:ascii="Verdana" w:hAnsi="Verdana"/>
                <w:noProof/>
              </w:rPr>
              <w:instrText xml:space="preserve"> FORMTEXT </w:instrText>
            </w:r>
            <w:r w:rsidRPr="0071392C">
              <w:rPr>
                <w:rFonts w:ascii="Verdana" w:hAnsi="Verdana"/>
                <w:noProof/>
              </w:rPr>
            </w:r>
            <w:r w:rsidRPr="0071392C"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Pr="0071392C"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1392C" w:rsidRPr="004B3D94" w14:paraId="5AB011BD" w14:textId="77777777" w:rsidTr="000365ED">
        <w:tc>
          <w:tcPr>
            <w:tcW w:w="1574" w:type="pct"/>
          </w:tcPr>
          <w:p w14:paraId="4D1FC5B3" w14:textId="77777777" w:rsidR="0071392C" w:rsidRDefault="0071392C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Lösen gng</w:t>
            </w:r>
          </w:p>
        </w:tc>
        <w:tc>
          <w:tcPr>
            <w:tcW w:w="3426" w:type="pct"/>
          </w:tcPr>
          <w:p w14:paraId="56F045BC" w14:textId="3D108666" w:rsidR="0071392C" w:rsidRPr="004955C0" w:rsidRDefault="0071392C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2468" w:rsidRPr="004B3D94" w14:paraId="761378AE" w14:textId="77777777" w:rsidTr="004B3D94">
        <w:tc>
          <w:tcPr>
            <w:tcW w:w="1574" w:type="pct"/>
          </w:tcPr>
          <w:p w14:paraId="2FA574B3" w14:textId="77777777" w:rsidR="00CE2468" w:rsidRPr="004B3D94" w:rsidRDefault="003F32AE" w:rsidP="003F32AE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Databaser</w:t>
            </w:r>
          </w:p>
        </w:tc>
        <w:tc>
          <w:tcPr>
            <w:tcW w:w="3426" w:type="pct"/>
          </w:tcPr>
          <w:p w14:paraId="797AC639" w14:textId="77777777" w:rsidR="00CE2468" w:rsidRPr="004B3D94" w:rsidRDefault="003F32AE" w:rsidP="00770FA3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Beskrivning</w:t>
            </w:r>
          </w:p>
        </w:tc>
      </w:tr>
      <w:tr w:rsidR="00CE2468" w:rsidRPr="004B3D94" w14:paraId="54D2628E" w14:textId="77777777" w:rsidTr="004B3D94">
        <w:tc>
          <w:tcPr>
            <w:tcW w:w="1574" w:type="pct"/>
          </w:tcPr>
          <w:p w14:paraId="6409B4B4" w14:textId="7FCE6736" w:rsidR="002A19BA" w:rsidRPr="00E911BF" w:rsidRDefault="00751289" w:rsidP="002A19BA">
            <w:pPr>
              <w:rPr>
                <w:rFonts w:ascii="Verdana" w:hAnsi="Verdana"/>
                <w:noProof/>
                <w:lang w:val="nb-NO"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enter för ny rad)"/>
                  </w:textInput>
                </w:ffData>
              </w:fldChar>
            </w:r>
            <w:r w:rsidRPr="00E911BF">
              <w:rPr>
                <w:rFonts w:ascii="Verdana" w:hAnsi="Verdana"/>
                <w:noProof/>
                <w:lang w:val="nb-NO"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E911BF">
              <w:rPr>
                <w:rFonts w:ascii="Verdana" w:hAnsi="Verdana"/>
                <w:noProof/>
                <w:lang w:val="nb-NO"/>
              </w:rPr>
              <w:t>sde_geofir</w:t>
            </w:r>
          </w:p>
          <w:p w14:paraId="63664337" w14:textId="77777777" w:rsidR="002A19BA" w:rsidRPr="00E911BF" w:rsidRDefault="002A19BA" w:rsidP="002A19BA">
            <w:pPr>
              <w:rPr>
                <w:rFonts w:ascii="Verdana" w:hAnsi="Verdana"/>
                <w:noProof/>
                <w:lang w:val="nb-NO"/>
              </w:rPr>
            </w:pPr>
            <w:r w:rsidRPr="00E911BF">
              <w:rPr>
                <w:rFonts w:ascii="Verdana" w:hAnsi="Verdana"/>
                <w:noProof/>
                <w:lang w:val="nb-NO"/>
              </w:rPr>
              <w:t>sde_geolocator</w:t>
            </w:r>
          </w:p>
          <w:p w14:paraId="652D8F69" w14:textId="77777777" w:rsidR="002A19BA" w:rsidRPr="00E911BF" w:rsidRDefault="002A19BA" w:rsidP="002A19BA">
            <w:pPr>
              <w:rPr>
                <w:rFonts w:ascii="Verdana" w:hAnsi="Verdana"/>
                <w:noProof/>
                <w:lang w:val="nb-NO"/>
              </w:rPr>
            </w:pPr>
            <w:r w:rsidRPr="00E911BF">
              <w:rPr>
                <w:rFonts w:ascii="Verdana" w:hAnsi="Verdana"/>
                <w:noProof/>
                <w:lang w:val="nb-NO"/>
              </w:rPr>
              <w:t>sde_geoltf</w:t>
            </w:r>
          </w:p>
          <w:p w14:paraId="7BA58831" w14:textId="380A06A7" w:rsidR="002A19BA" w:rsidRDefault="002A19BA" w:rsidP="002A19BA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sde_geopark</w:t>
            </w:r>
          </w:p>
          <w:p w14:paraId="73ADFBD9" w14:textId="1CF82FF8" w:rsidR="00B721D3" w:rsidRPr="002A19BA" w:rsidRDefault="00B721D3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sde_geopermit</w:t>
            </w:r>
          </w:p>
          <w:p w14:paraId="1866BDE8" w14:textId="76D59751" w:rsidR="002A19BA" w:rsidRPr="002A19BA" w:rsidRDefault="002A19BA" w:rsidP="002A19BA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sde_geoplan</w:t>
            </w:r>
            <w:r w:rsidR="002E189D">
              <w:rPr>
                <w:rFonts w:ascii="Verdana" w:hAnsi="Verdana"/>
                <w:noProof/>
              </w:rPr>
              <w:t>_helsingborg</w:t>
            </w:r>
          </w:p>
          <w:p w14:paraId="38903BBB" w14:textId="77777777" w:rsidR="002A19BA" w:rsidRPr="002A19BA" w:rsidRDefault="002A19BA" w:rsidP="002A19BA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sde_geopri</w:t>
            </w:r>
          </w:p>
          <w:p w14:paraId="7C2640E8" w14:textId="77777777" w:rsidR="00963F0D" w:rsidRDefault="002A19BA" w:rsidP="00DA71F7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sde_geostreet</w:t>
            </w:r>
          </w:p>
          <w:p w14:paraId="469BF7EB" w14:textId="629D7532" w:rsidR="00CE2468" w:rsidRPr="004B3D94" w:rsidRDefault="00963F0D" w:rsidP="00DA71F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sde_geostreet_region</w:t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</w:p>
        </w:tc>
        <w:tc>
          <w:tcPr>
            <w:tcW w:w="3426" w:type="pct"/>
          </w:tcPr>
          <w:p w14:paraId="6882D6EC" w14:textId="77777777" w:rsidR="002A19BA" w:rsidRPr="002A19BA" w:rsidRDefault="00751289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enter för ny rad)"/>
                  </w:textInput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GEOSECMA Fastighetsdata</w:t>
            </w:r>
          </w:p>
          <w:p w14:paraId="7E7C12CB" w14:textId="40238124" w:rsidR="002A19BA" w:rsidRPr="002A19BA" w:rsidRDefault="002A19BA" w:rsidP="002A19BA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 xml:space="preserve">GEOSECMA </w:t>
            </w:r>
            <w:r w:rsidR="00DA71F7">
              <w:rPr>
                <w:rFonts w:ascii="Verdana" w:hAnsi="Verdana"/>
                <w:noProof/>
              </w:rPr>
              <w:t>Plats</w:t>
            </w:r>
            <w:r w:rsidRPr="002A19BA">
              <w:rPr>
                <w:rFonts w:ascii="Verdana" w:hAnsi="Verdana"/>
                <w:noProof/>
              </w:rPr>
              <w:t>data</w:t>
            </w:r>
          </w:p>
          <w:p w14:paraId="78E9E7A2" w14:textId="77777777" w:rsidR="002A19BA" w:rsidRPr="002A19BA" w:rsidRDefault="002A19BA" w:rsidP="002A19BA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GEOSECMA Trafikdata</w:t>
            </w:r>
          </w:p>
          <w:p w14:paraId="78DF0E9F" w14:textId="77777777" w:rsidR="002A19BA" w:rsidRPr="002A19BA" w:rsidRDefault="002A19BA" w:rsidP="002A19BA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GEOSECMA Parkdata</w:t>
            </w:r>
          </w:p>
          <w:p w14:paraId="4F3214E9" w14:textId="77777777" w:rsidR="00B721D3" w:rsidRDefault="00B721D3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GEOSECMA Grävtillstånd</w:t>
            </w:r>
          </w:p>
          <w:p w14:paraId="2040EA7E" w14:textId="5A74D591" w:rsidR="002A19BA" w:rsidRPr="002A19BA" w:rsidRDefault="002A19BA" w:rsidP="002A19BA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GEOSECMA Plandata</w:t>
            </w:r>
          </w:p>
          <w:p w14:paraId="757099A5" w14:textId="77777777" w:rsidR="002A19BA" w:rsidRPr="002A19BA" w:rsidRDefault="002A19BA" w:rsidP="002A19BA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GEOSECMA Kartdata</w:t>
            </w:r>
          </w:p>
          <w:p w14:paraId="6F09E6F4" w14:textId="77777777" w:rsidR="00963F0D" w:rsidRDefault="002A19BA" w:rsidP="00DA71F7">
            <w:pPr>
              <w:rPr>
                <w:rFonts w:ascii="Verdana" w:hAnsi="Verdana"/>
                <w:noProof/>
              </w:rPr>
            </w:pPr>
            <w:r w:rsidRPr="002A19BA">
              <w:rPr>
                <w:rFonts w:ascii="Verdana" w:hAnsi="Verdana"/>
                <w:noProof/>
              </w:rPr>
              <w:t>GEOSECMA Gatudata (</w:t>
            </w:r>
            <w:r w:rsidR="00C847F3">
              <w:rPr>
                <w:rFonts w:ascii="Verdana" w:hAnsi="Verdana"/>
                <w:noProof/>
              </w:rPr>
              <w:t>belysning, vägmärken, r</w:t>
            </w:r>
            <w:r w:rsidRPr="002A19BA">
              <w:rPr>
                <w:rFonts w:ascii="Verdana" w:hAnsi="Verdana"/>
                <w:noProof/>
              </w:rPr>
              <w:t>utt)</w:t>
            </w:r>
          </w:p>
          <w:p w14:paraId="06C52969" w14:textId="4ADBC950" w:rsidR="00CE2468" w:rsidRPr="004B3D94" w:rsidRDefault="00963F0D" w:rsidP="00DA71F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GEOSECMA Gatudata</w:t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3A3EAA" w:rsidRPr="004B3D94" w14:paraId="68E4606B" w14:textId="77777777" w:rsidTr="004B3D94">
        <w:tc>
          <w:tcPr>
            <w:tcW w:w="1574" w:type="pct"/>
          </w:tcPr>
          <w:p w14:paraId="261BD161" w14:textId="77777777" w:rsidR="003A3EAA" w:rsidRPr="00611BE6" w:rsidRDefault="003A3EAA" w:rsidP="003F32AE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Fastighetsdatavyer</w:t>
            </w:r>
          </w:p>
        </w:tc>
        <w:tc>
          <w:tcPr>
            <w:tcW w:w="3426" w:type="pct"/>
          </w:tcPr>
          <w:p w14:paraId="143C5061" w14:textId="77777777" w:rsidR="003A3EAA" w:rsidRDefault="003A3EAA" w:rsidP="0083259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FORMCHECKBOX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E4B32" w:rsidRPr="004B3D94" w14:paraId="70CD1880" w14:textId="77777777" w:rsidTr="004B3D94">
        <w:tc>
          <w:tcPr>
            <w:tcW w:w="1574" w:type="pct"/>
          </w:tcPr>
          <w:p w14:paraId="1C53D824" w14:textId="77777777" w:rsidR="001E4B32" w:rsidRPr="00611BE6" w:rsidRDefault="003F32AE" w:rsidP="003F32AE">
            <w:pPr>
              <w:rPr>
                <w:rFonts w:ascii="Verdana" w:hAnsi="Verdana"/>
                <w:b/>
                <w:noProof/>
              </w:rPr>
            </w:pPr>
            <w:r w:rsidRPr="00611BE6">
              <w:rPr>
                <w:rFonts w:ascii="Verdana" w:hAnsi="Verdana"/>
                <w:b/>
                <w:noProof/>
              </w:rPr>
              <w:t>Backup</w:t>
            </w:r>
          </w:p>
        </w:tc>
        <w:tc>
          <w:tcPr>
            <w:tcW w:w="3426" w:type="pct"/>
          </w:tcPr>
          <w:p w14:paraId="5797ACCD" w14:textId="77777777" w:rsidR="001E4B32" w:rsidRPr="004B3D94" w:rsidRDefault="0083259F" w:rsidP="0083259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teras av IT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Hanteras av IT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731D326" w14:textId="77777777" w:rsidR="001E4B32" w:rsidRPr="00FF12EA" w:rsidRDefault="001E4B32" w:rsidP="00770FA3">
      <w:pPr>
        <w:rPr>
          <w:rFonts w:ascii="Verdana" w:hAnsi="Verdana"/>
          <w:b/>
          <w:noProof/>
        </w:rPr>
      </w:pPr>
    </w:p>
    <w:p w14:paraId="1D7E1AF8" w14:textId="77777777" w:rsidR="00855734" w:rsidRPr="00FF12EA" w:rsidRDefault="001E4B32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ArcGIS</w:t>
      </w:r>
      <w:r w:rsidR="00C27753" w:rsidRPr="00FF12EA">
        <w:rPr>
          <w:rFonts w:ascii="Verdana" w:hAnsi="Verdana"/>
          <w:b/>
          <w:noProof/>
        </w:rPr>
        <w:t xml:space="preserve"> 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DD1425" w:rsidRPr="004B3D94" w14:paraId="690120BF" w14:textId="77777777" w:rsidTr="004B3D94">
        <w:tc>
          <w:tcPr>
            <w:tcW w:w="1574" w:type="pct"/>
          </w:tcPr>
          <w:p w14:paraId="09DD5E7C" w14:textId="77777777" w:rsidR="00DD1425" w:rsidRPr="004B3D94" w:rsidRDefault="0050734C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</w:t>
            </w:r>
            <w:r w:rsidR="00DD1425" w:rsidRPr="004B3D94">
              <w:rPr>
                <w:rFonts w:ascii="Verdana" w:hAnsi="Verdana"/>
                <w:noProof/>
              </w:rPr>
              <w:t xml:space="preserve"> </w:t>
            </w:r>
            <w:r w:rsidR="00CF1CFE" w:rsidRPr="004B3D94">
              <w:rPr>
                <w:rFonts w:ascii="Verdana" w:hAnsi="Verdana"/>
                <w:noProof/>
              </w:rPr>
              <w:t>(</w:t>
            </w:r>
            <w:r w:rsidR="00DD1425" w:rsidRPr="004B3D94">
              <w:rPr>
                <w:rFonts w:ascii="Verdana" w:hAnsi="Verdana"/>
                <w:noProof/>
              </w:rPr>
              <w:t>IP</w:t>
            </w:r>
            <w:r w:rsidR="00CF1CFE" w:rsidRPr="004B3D94">
              <w:rPr>
                <w:rFonts w:ascii="Verdana" w:hAnsi="Verdana"/>
                <w:noProof/>
              </w:rPr>
              <w:t>)</w:t>
            </w:r>
          </w:p>
        </w:tc>
        <w:tc>
          <w:tcPr>
            <w:tcW w:w="3426" w:type="pct"/>
          </w:tcPr>
          <w:p w14:paraId="0C7E6BFB" w14:textId="1ACA623F" w:rsidR="00DD1425" w:rsidRPr="004B3D94" w:rsidRDefault="00751289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 xml:space="preserve">ARCGISAPP (A002182, </w:t>
            </w:r>
            <w:r w:rsidR="006F1FD3">
              <w:rPr>
                <w:rFonts w:ascii="Verdana" w:hAnsi="Verdana"/>
                <w:noProof/>
              </w:rPr>
              <w:t>10.96.4.200)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1289" w:rsidRPr="004B3D94" w14:paraId="7467D9B3" w14:textId="77777777" w:rsidTr="004B3D94">
        <w:tc>
          <w:tcPr>
            <w:tcW w:w="1574" w:type="pct"/>
          </w:tcPr>
          <w:p w14:paraId="6B5231CD" w14:textId="77777777" w:rsidR="00751289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4B4D6D53" w14:textId="7E6EEF5A" w:rsidR="00751289" w:rsidRPr="004B3D94" w:rsidRDefault="009F66C3" w:rsidP="00A445B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2 R2"/>
                    <w:listEntry w:val="Windows 2012"/>
                    <w:listEntry w:val="Windows 2008 R2"/>
                    <w:listEntry w:val="Windows 2008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x64  </w:t>
            </w:r>
            <w:r w:rsidR="00A445B8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A445B8"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="00A445B8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</w:t>
            </w:r>
            <w:r w:rsidR="000B31B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1B7">
              <w:rPr>
                <w:rFonts w:ascii="Verdana" w:hAnsi="Verdana"/>
                <w:noProof/>
              </w:rPr>
              <w:instrText xml:space="preserve"> FORMCHECKBOX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="000B31B7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9642FC" w:rsidRPr="004B3D94" w14:paraId="2BF40129" w14:textId="77777777" w:rsidTr="004B3D94">
        <w:tc>
          <w:tcPr>
            <w:tcW w:w="1574" w:type="pct"/>
          </w:tcPr>
          <w:p w14:paraId="4F178BFB" w14:textId="77777777" w:rsidR="009642FC" w:rsidRPr="004B3D94" w:rsidRDefault="000B6108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Serverkatalog</w:t>
            </w:r>
          </w:p>
        </w:tc>
        <w:tc>
          <w:tcPr>
            <w:tcW w:w="3426" w:type="pct"/>
          </w:tcPr>
          <w:p w14:paraId="55620203" w14:textId="77777777" w:rsidR="009642FC" w:rsidRPr="004B3D94" w:rsidRDefault="000B6108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serv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:\arcgisserver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37912EA3" w14:textId="77777777" w:rsidTr="00AC6884">
        <w:tc>
          <w:tcPr>
            <w:tcW w:w="1574" w:type="pct"/>
          </w:tcPr>
          <w:p w14:paraId="4ADD5417" w14:textId="77777777" w:rsidR="00AC6884" w:rsidRPr="004B3D94" w:rsidRDefault="00E13B3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Serverkonto</w:t>
            </w:r>
            <w:r w:rsidR="00AC6884">
              <w:rPr>
                <w:rFonts w:ascii="Verdana" w:hAnsi="Verdana"/>
                <w:noProof/>
              </w:rPr>
              <w:t xml:space="preserve"> – </w:t>
            </w:r>
            <w:r w:rsidR="00AC6884"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27EFDA29" w14:textId="37DD857A" w:rsidR="00AC6884" w:rsidRPr="004B3D94" w:rsidRDefault="00AC6884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351D" w:rsidRPr="004B3D94" w14:paraId="78B14997" w14:textId="77777777" w:rsidTr="004B3D94">
        <w:tc>
          <w:tcPr>
            <w:tcW w:w="1574" w:type="pct"/>
          </w:tcPr>
          <w:p w14:paraId="57B6F197" w14:textId="77777777" w:rsidR="00CE351D" w:rsidRPr="004B3D94" w:rsidRDefault="00D23FF3" w:rsidP="00D23FF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 Manager</w:t>
            </w:r>
          </w:p>
        </w:tc>
        <w:tc>
          <w:tcPr>
            <w:tcW w:w="3426" w:type="pct"/>
          </w:tcPr>
          <w:p w14:paraId="205F078C" w14:textId="353118BA" w:rsidR="00CE351D" w:rsidRPr="004B3D94" w:rsidRDefault="00262B98" w:rsidP="00DA71F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6080/arcgis/manager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3C036627" w14:textId="77777777" w:rsidTr="00AC6884">
        <w:tc>
          <w:tcPr>
            <w:tcW w:w="1574" w:type="pct"/>
          </w:tcPr>
          <w:p w14:paraId="44612DDA" w14:textId="77777777" w:rsidR="00AC6884" w:rsidRPr="004B3D9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Administratör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5F28D1BF" w14:textId="1CF1CBB0" w:rsidR="00AC6884" w:rsidRPr="004B3D94" w:rsidRDefault="00AC6884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mi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209D3A88" w14:textId="77777777" w:rsidTr="00AC6884">
        <w:tc>
          <w:tcPr>
            <w:tcW w:w="1574" w:type="pct"/>
          </w:tcPr>
          <w:p w14:paraId="6972B0DF" w14:textId="77777777" w:rsidR="00AC688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Användarkatalog</w:t>
            </w:r>
          </w:p>
        </w:tc>
        <w:tc>
          <w:tcPr>
            <w:tcW w:w="3426" w:type="pct"/>
          </w:tcPr>
          <w:p w14:paraId="6FF83885" w14:textId="55D67670" w:rsidR="00AC6884" w:rsidRPr="004B3D94" w:rsidRDefault="00D85BAE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built-in users and roles"/>
                    <w:listEntry w:val="ASP.NET"/>
                    <w:listEntry w:val="Windows users and roles"/>
                    <w:listEntry w:val="Windows users and built-in role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F63FD4" w:rsidRPr="004B3D94" w14:paraId="128ACDA6" w14:textId="77777777" w:rsidTr="004B3D94">
        <w:tc>
          <w:tcPr>
            <w:tcW w:w="1574" w:type="pct"/>
          </w:tcPr>
          <w:p w14:paraId="4ADB42C1" w14:textId="77777777" w:rsidR="00F63FD4" w:rsidRPr="004B3D94" w:rsidRDefault="00774FC1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Dokumentk</w:t>
            </w:r>
            <w:r w:rsidR="00200E64" w:rsidRPr="004B3D94">
              <w:rPr>
                <w:rFonts w:ascii="Verdana" w:hAnsi="Verdana"/>
                <w:noProof/>
              </w:rPr>
              <w:t xml:space="preserve">atalog - </w:t>
            </w:r>
            <w:r w:rsidR="00CB3EF5">
              <w:rPr>
                <w:rFonts w:ascii="Verdana" w:hAnsi="Verdana"/>
                <w:noProof/>
              </w:rPr>
              <w:t>D</w:t>
            </w:r>
            <w:r w:rsidR="00F63FD4" w:rsidRPr="004B3D94">
              <w:rPr>
                <w:rFonts w:ascii="Verdana" w:hAnsi="Verdana"/>
                <w:noProof/>
              </w:rPr>
              <w:t>elning</w:t>
            </w:r>
          </w:p>
        </w:tc>
        <w:tc>
          <w:tcPr>
            <w:tcW w:w="3426" w:type="pct"/>
          </w:tcPr>
          <w:p w14:paraId="589CCDAA" w14:textId="3666B6C1" w:rsidR="00F63FD4" w:rsidRPr="004B3D94" w:rsidRDefault="002B722A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dat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:\arcgisdata</w:t>
            </w:r>
            <w:r>
              <w:rPr>
                <w:rFonts w:ascii="Verdana" w:hAnsi="Verdana"/>
                <w:noProof/>
              </w:rPr>
              <w:fldChar w:fldCharType="end"/>
            </w:r>
            <w:r w:rsidR="00200E64" w:rsidRPr="004B3D9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\\SERVER\arcgisdat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\</w:t>
            </w:r>
            <w:r w:rsidR="00DD5464">
              <w:rPr>
                <w:rFonts w:ascii="Verdana" w:hAnsi="Verdana"/>
                <w:noProof/>
              </w:rPr>
              <w:t>\</w:t>
            </w:r>
            <w:r w:rsidR="002A19BA" w:rsidRPr="002A19BA">
              <w:rPr>
                <w:rFonts w:ascii="Verdana" w:hAnsi="Verdana"/>
                <w:noProof/>
              </w:rPr>
              <w:t>ARCGISAPP\arcgisdata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8B31C0" w:rsidRPr="00F70E51" w14:paraId="1F022581" w14:textId="77777777" w:rsidTr="004B3D94">
        <w:tc>
          <w:tcPr>
            <w:tcW w:w="1574" w:type="pct"/>
          </w:tcPr>
          <w:p w14:paraId="72001971" w14:textId="77777777" w:rsidR="008B31C0" w:rsidRDefault="008B31C0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Installationskatalog WA</w:t>
            </w:r>
          </w:p>
        </w:tc>
        <w:tc>
          <w:tcPr>
            <w:tcW w:w="3426" w:type="pct"/>
          </w:tcPr>
          <w:p w14:paraId="08DCF07A" w14:textId="77777777" w:rsidR="008B31C0" w:rsidRDefault="008B31C0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wwwroot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:\inetpub\wwwroot\arcgis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DA71F7" w:rsidRPr="00DA71F7" w14:paraId="34EC2563" w14:textId="77777777" w:rsidTr="004B3D94">
        <w:tc>
          <w:tcPr>
            <w:tcW w:w="1574" w:type="pct"/>
          </w:tcPr>
          <w:p w14:paraId="7180535C" w14:textId="6442A6CD" w:rsidR="00DA71F7" w:rsidRDefault="00DA71F7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Adress WA</w:t>
            </w:r>
          </w:p>
        </w:tc>
        <w:tc>
          <w:tcPr>
            <w:tcW w:w="3426" w:type="pct"/>
          </w:tcPr>
          <w:p w14:paraId="630AEB27" w14:textId="22E3BAFA" w:rsidR="00DA71F7" w:rsidRDefault="00DA71F7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https://platsen.helsingborg.se/arcgis/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E5788E" w:rsidRPr="007C13F5" w14:paraId="3789258E" w14:textId="77777777" w:rsidTr="004B3D94">
        <w:tc>
          <w:tcPr>
            <w:tcW w:w="1574" w:type="pct"/>
          </w:tcPr>
          <w:p w14:paraId="30658DA5" w14:textId="77777777" w:rsidR="00E5788E" w:rsidRDefault="00E5788E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Databaskomprimering</w:t>
            </w:r>
          </w:p>
        </w:tc>
        <w:tc>
          <w:tcPr>
            <w:tcW w:w="3426" w:type="pct"/>
          </w:tcPr>
          <w:p w14:paraId="42F7CD3B" w14:textId="77777777" w:rsidR="00E5788E" w:rsidRPr="00E5788E" w:rsidRDefault="00E5788E" w:rsidP="002A19BA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scheduler\sde_compress.cmd"/>
                  </w:textInput>
                </w:ffData>
              </w:fldChar>
            </w:r>
            <w:r w:rsidRPr="00E5788E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  <w:lang w:val="en-US"/>
              </w:rPr>
              <w:t>D</w:t>
            </w:r>
            <w:r w:rsidRPr="00E5788E">
              <w:rPr>
                <w:rFonts w:ascii="Verdana" w:hAnsi="Verdana"/>
                <w:noProof/>
                <w:lang w:val="en-US"/>
              </w:rPr>
              <w:t>:\scheduler\sde_compress.cmd</w:t>
            </w:r>
            <w:r>
              <w:rPr>
                <w:rFonts w:ascii="Verdana" w:hAnsi="Verdana"/>
                <w:noProof/>
              </w:rPr>
              <w:fldChar w:fldCharType="end"/>
            </w:r>
            <w:r w:rsidRPr="00E5788E">
              <w:rPr>
                <w:rFonts w:ascii="Verdana" w:hAnsi="Verdana"/>
                <w:noProof/>
                <w:lang w:val="en-US"/>
              </w:rPr>
              <w:t xml:space="preserve"> @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:00"/>
                  </w:textInput>
                </w:ffData>
              </w:fldChar>
            </w:r>
            <w:r w:rsidRPr="00E5788E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E5788E">
              <w:rPr>
                <w:rFonts w:ascii="Verdana" w:hAnsi="Verdana"/>
                <w:noProof/>
                <w:lang w:val="en-US"/>
              </w:rPr>
              <w:t>20:00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23727940" w14:textId="77777777" w:rsidR="00DD1425" w:rsidRPr="00E5788E" w:rsidRDefault="00DD1425" w:rsidP="00770FA3">
      <w:pPr>
        <w:rPr>
          <w:rFonts w:ascii="Verdana" w:hAnsi="Verdana"/>
          <w:noProof/>
          <w:lang w:val="en-US"/>
        </w:rPr>
      </w:pPr>
    </w:p>
    <w:p w14:paraId="79A25CB8" w14:textId="77777777" w:rsidR="00517007" w:rsidRPr="00FF12EA" w:rsidRDefault="00517007" w:rsidP="00517007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tj</w:t>
      </w:r>
      <w:r w:rsidR="006479CA">
        <w:rPr>
          <w:rFonts w:ascii="Verdana" w:hAnsi="Verdana"/>
          <w:b/>
          <w:noProof/>
        </w:rPr>
        <w:t>änstekonto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517007" w:rsidRPr="004B3D94" w14:paraId="32CFE893" w14:textId="77777777" w:rsidTr="00F70E51">
        <w:tc>
          <w:tcPr>
            <w:tcW w:w="1574" w:type="pct"/>
          </w:tcPr>
          <w:p w14:paraId="64CC0231" w14:textId="77777777" w:rsidR="00517007" w:rsidRPr="004B3D94" w:rsidRDefault="00517007" w:rsidP="00F70E5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K</w:t>
            </w:r>
            <w:r w:rsidRPr="004B3D94">
              <w:rPr>
                <w:rFonts w:ascii="Verdana" w:hAnsi="Verdana"/>
                <w:noProof/>
              </w:rPr>
              <w:t xml:space="preserve">onto </w:t>
            </w:r>
            <w:r w:rsidR="006479CA">
              <w:rPr>
                <w:rFonts w:ascii="Verdana" w:hAnsi="Verdana"/>
                <w:noProof/>
              </w:rPr>
              <w:t>–</w:t>
            </w:r>
            <w:r w:rsidRPr="004B3D9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>L</w:t>
            </w:r>
            <w:r w:rsidRPr="004B3D94">
              <w:rPr>
                <w:rFonts w:ascii="Verdana" w:hAnsi="Verdana"/>
                <w:noProof/>
              </w:rPr>
              <w:t>ösen</w:t>
            </w:r>
          </w:p>
        </w:tc>
        <w:tc>
          <w:tcPr>
            <w:tcW w:w="3426" w:type="pct"/>
          </w:tcPr>
          <w:p w14:paraId="017CFBAE" w14:textId="638B1A4E" w:rsidR="00517007" w:rsidRPr="004B3D94" w:rsidRDefault="00517007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6D1A293D" w14:textId="77777777" w:rsidR="00517007" w:rsidRPr="00FF12EA" w:rsidRDefault="00517007" w:rsidP="00517007">
      <w:pPr>
        <w:rPr>
          <w:rFonts w:ascii="Verdana" w:hAnsi="Verdana"/>
          <w:noProof/>
        </w:rPr>
      </w:pPr>
    </w:p>
    <w:p w14:paraId="1FAD0CB3" w14:textId="77777777" w:rsidR="00BD6A74" w:rsidRPr="00FF12EA" w:rsidRDefault="00BD6A74" w:rsidP="00BD6A7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w</w:t>
      </w:r>
      <w:r>
        <w:rPr>
          <w:rFonts w:ascii="Verdana" w:hAnsi="Verdana"/>
          <w:b/>
          <w:noProof/>
        </w:rPr>
        <w:t>ebbtjänst: Identity Provider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BD6A74" w:rsidRPr="004B3D94" w14:paraId="416D3863" w14:textId="77777777" w:rsidTr="00BD6A74">
        <w:tc>
          <w:tcPr>
            <w:tcW w:w="1574" w:type="pct"/>
          </w:tcPr>
          <w:p w14:paraId="4CCCF0BD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6D3C67F6" w14:textId="77777777" w:rsidR="00BD6A74" w:rsidRPr="004B3D94" w:rsidRDefault="00BD6A74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ARCGISAPP (A002182, 10.96.4.200)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7C13F5" w14:paraId="4C3A748B" w14:textId="77777777" w:rsidTr="00BD6A74">
        <w:tc>
          <w:tcPr>
            <w:tcW w:w="1574" w:type="pct"/>
          </w:tcPr>
          <w:p w14:paraId="1618F6B9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56BDD8FE" w14:textId="77777777" w:rsidR="00BD6A74" w:rsidRPr="00BD6A74" w:rsidRDefault="00BD6A74" w:rsidP="005F2747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Identity Provider"/>
                  </w:textInput>
                </w:ffData>
              </w:fldChar>
            </w:r>
            <w:r w:rsidRPr="00BD6A74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5F2747" w:rsidRPr="005F2747">
              <w:rPr>
                <w:rFonts w:ascii="Verdana" w:hAnsi="Verdana"/>
                <w:noProof/>
                <w:lang w:val="en-US"/>
              </w:rPr>
              <w:t>D</w:t>
            </w:r>
            <w:r w:rsidRPr="00BD6A74">
              <w:rPr>
                <w:rFonts w:ascii="Verdana" w:hAnsi="Verdana"/>
                <w:noProof/>
                <w:lang w:val="en-US"/>
              </w:rPr>
              <w:t>:\inetpub\GEOSECMA Identity Provider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5533E01F" w14:textId="77777777" w:rsidTr="00BD6A74">
        <w:tc>
          <w:tcPr>
            <w:tcW w:w="1574" w:type="pct"/>
          </w:tcPr>
          <w:p w14:paraId="7995E464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0667BFC0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GEOSECMA Identity Provider"/>
                  </w:textInput>
                </w:ffData>
              </w:fldChar>
            </w:r>
            <w:bookmarkStart w:id="2" w:name="Text7"/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Identity Provider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2"/>
          </w:p>
        </w:tc>
      </w:tr>
      <w:tr w:rsidR="00BD6A74" w:rsidRPr="004B3D94" w14:paraId="6B8C2346" w14:textId="77777777" w:rsidTr="00BD6A74">
        <w:tc>
          <w:tcPr>
            <w:tcW w:w="1574" w:type="pct"/>
          </w:tcPr>
          <w:p w14:paraId="4229E804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5CB6CABA" w14:textId="140424F3" w:rsidR="00BD6A74" w:rsidRPr="004B3D94" w:rsidRDefault="00BD6A74" w:rsidP="00BA28A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login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http</w:t>
            </w:r>
            <w:r w:rsidR="00BA28AB">
              <w:rPr>
                <w:rFonts w:ascii="Verdana" w:hAnsi="Verdana"/>
                <w:noProof/>
              </w:rPr>
              <w:t>s</w:t>
            </w:r>
            <w:r w:rsidR="002A19BA" w:rsidRPr="002A19BA">
              <w:rPr>
                <w:rFonts w:ascii="Verdana" w:hAnsi="Verdana"/>
                <w:noProof/>
              </w:rPr>
              <w:t>://</w:t>
            </w:r>
            <w:r w:rsidR="00BA28AB">
              <w:rPr>
                <w:rFonts w:ascii="Verdana" w:hAnsi="Verdana"/>
                <w:noProof/>
              </w:rPr>
              <w:t>platsen.helsingborg.se</w:t>
            </w:r>
            <w:r w:rsidR="002A19BA" w:rsidRPr="002A19BA">
              <w:rPr>
                <w:rFonts w:ascii="Verdana" w:hAnsi="Verdana"/>
                <w:noProof/>
              </w:rPr>
              <w:t>/login/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7A322F3C" w14:textId="77777777" w:rsidR="00BD6A74" w:rsidRPr="00FF12EA" w:rsidRDefault="00BD6A74" w:rsidP="00BD6A74">
      <w:pPr>
        <w:rPr>
          <w:rFonts w:ascii="Verdana" w:hAnsi="Verdana"/>
          <w:noProof/>
        </w:rPr>
      </w:pPr>
    </w:p>
    <w:p w14:paraId="724B05E8" w14:textId="77777777" w:rsidR="007576DA" w:rsidRPr="00BD6A74" w:rsidRDefault="007576DA" w:rsidP="007576DA">
      <w:pPr>
        <w:rPr>
          <w:rFonts w:ascii="Verdana" w:hAnsi="Verdana"/>
          <w:b/>
          <w:noProof/>
          <w:lang w:val="en-US"/>
        </w:rPr>
      </w:pPr>
      <w:r w:rsidRPr="00BD6A74">
        <w:rPr>
          <w:rFonts w:ascii="Verdana" w:hAnsi="Verdana"/>
          <w:b/>
          <w:noProof/>
          <w:lang w:val="en-US"/>
        </w:rPr>
        <w:lastRenderedPageBreak/>
        <w:t>G</w:t>
      </w:r>
      <w:r w:rsidR="00466689">
        <w:rPr>
          <w:rFonts w:ascii="Verdana" w:hAnsi="Verdana"/>
          <w:b/>
          <w:noProof/>
          <w:lang w:val="en-US"/>
        </w:rPr>
        <w:t>EOSECMA</w:t>
      </w:r>
      <w:r w:rsidRPr="00BD6A74">
        <w:rPr>
          <w:rFonts w:ascii="Verdana" w:hAnsi="Verdana"/>
          <w:b/>
          <w:noProof/>
          <w:lang w:val="en-US"/>
        </w:rPr>
        <w:t xml:space="preserve"> </w:t>
      </w:r>
      <w:r w:rsidR="00466689">
        <w:rPr>
          <w:rFonts w:ascii="Verdana" w:hAnsi="Verdana"/>
          <w:b/>
          <w:noProof/>
          <w:lang w:val="en-US"/>
        </w:rPr>
        <w:t>w</w:t>
      </w:r>
      <w:r w:rsidR="00BD6A74" w:rsidRPr="00BD6A74">
        <w:rPr>
          <w:rFonts w:ascii="Verdana" w:hAnsi="Verdana"/>
          <w:b/>
          <w:noProof/>
          <w:lang w:val="en-US"/>
        </w:rPr>
        <w:t xml:space="preserve">ebbtjänst: Business </w:t>
      </w:r>
      <w:r w:rsidR="00BD6A74">
        <w:rPr>
          <w:rFonts w:ascii="Verdana" w:hAnsi="Verdana"/>
          <w:b/>
          <w:noProof/>
          <w:lang w:val="en-US"/>
        </w:rPr>
        <w:t>Logic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BD6A74" w:rsidRPr="004B3D94" w14:paraId="40177C5A" w14:textId="77777777" w:rsidTr="00BD6A74">
        <w:tc>
          <w:tcPr>
            <w:tcW w:w="1574" w:type="pct"/>
          </w:tcPr>
          <w:p w14:paraId="432E91E3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6C9F8E00" w14:textId="77777777" w:rsidR="00BD6A74" w:rsidRPr="004B3D94" w:rsidRDefault="00BD6A74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ARCGISAPP (A002182, 10.96.4.200)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76DA" w:rsidRPr="007C13F5" w14:paraId="2B8C8872" w14:textId="77777777" w:rsidTr="003A3EAA">
        <w:tc>
          <w:tcPr>
            <w:tcW w:w="1574" w:type="pct"/>
          </w:tcPr>
          <w:p w14:paraId="600A6754" w14:textId="77777777" w:rsidR="007576DA" w:rsidRPr="004B3D94" w:rsidRDefault="007576DA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0A2AEB2B" w14:textId="77777777" w:rsidR="007576DA" w:rsidRPr="00BD6A74" w:rsidRDefault="00BD6A74" w:rsidP="002A19BA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Business Logic"/>
                  </w:textInput>
                </w:ffData>
              </w:fldChar>
            </w:r>
            <w:r w:rsidRPr="00BD6A74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  <w:lang w:val="en-US"/>
              </w:rPr>
              <w:t>D</w:t>
            </w:r>
            <w:r w:rsidRPr="00BD6A74">
              <w:rPr>
                <w:rFonts w:ascii="Verdana" w:hAnsi="Verdana"/>
                <w:noProof/>
                <w:lang w:val="en-US"/>
              </w:rPr>
              <w:t>:\inetpub\GEOSECMA Business Logic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E13B34" w:rsidRPr="004B3D94" w14:paraId="430483D9" w14:textId="77777777" w:rsidTr="00E13B34">
        <w:tc>
          <w:tcPr>
            <w:tcW w:w="1574" w:type="pct"/>
          </w:tcPr>
          <w:p w14:paraId="495B3D41" w14:textId="77777777" w:rsidR="00E13B34" w:rsidRPr="004B3D94" w:rsidRDefault="00E13B34" w:rsidP="00E13B3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4C49B729" w14:textId="77777777" w:rsidR="00E13B34" w:rsidRPr="004B3D94" w:rsidRDefault="00BD6A7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Business Logic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Business Logic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76DA" w:rsidRPr="004B3D94" w14:paraId="0790C7A6" w14:textId="77777777" w:rsidTr="003A3EAA">
        <w:tc>
          <w:tcPr>
            <w:tcW w:w="1574" w:type="pct"/>
          </w:tcPr>
          <w:p w14:paraId="1F430183" w14:textId="77777777" w:rsidR="007576DA" w:rsidRPr="004B3D94" w:rsidRDefault="007576DA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689DC4B8" w14:textId="7589EA74" w:rsidR="007576DA" w:rsidRPr="004B3D94" w:rsidRDefault="00BD6A74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bl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http</w:t>
            </w:r>
            <w:r w:rsidR="00773249">
              <w:rPr>
                <w:rFonts w:ascii="Verdana" w:hAnsi="Verdana"/>
                <w:noProof/>
              </w:rPr>
              <w:t>s</w:t>
            </w:r>
            <w:r w:rsidR="002A19BA" w:rsidRPr="002A19BA">
              <w:rPr>
                <w:rFonts w:ascii="Verdana" w:hAnsi="Verdana"/>
                <w:noProof/>
              </w:rPr>
              <w:t>://</w:t>
            </w:r>
            <w:r w:rsidR="00773249">
              <w:rPr>
                <w:rFonts w:ascii="Verdana" w:hAnsi="Verdana"/>
                <w:noProof/>
              </w:rPr>
              <w:t>platsen.helsingborg.se</w:t>
            </w:r>
            <w:r w:rsidR="002A19BA" w:rsidRPr="002A19BA">
              <w:rPr>
                <w:rFonts w:ascii="Verdana" w:hAnsi="Verdana"/>
                <w:noProof/>
              </w:rPr>
              <w:t>/bl/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847E7FF" w14:textId="77777777" w:rsidR="007576DA" w:rsidRPr="00FF12EA" w:rsidRDefault="007576DA" w:rsidP="007576DA">
      <w:pPr>
        <w:rPr>
          <w:rFonts w:ascii="Verdana" w:hAnsi="Verdana"/>
          <w:noProof/>
        </w:rPr>
      </w:pPr>
    </w:p>
    <w:p w14:paraId="599C006B" w14:textId="77777777" w:rsidR="006E11D3" w:rsidRPr="00BD6A74" w:rsidRDefault="006E11D3" w:rsidP="006E11D3">
      <w:pPr>
        <w:rPr>
          <w:rFonts w:ascii="Verdana" w:hAnsi="Verdana"/>
          <w:b/>
          <w:noProof/>
          <w:lang w:val="en-US"/>
        </w:rPr>
      </w:pPr>
      <w:r w:rsidRPr="00BD6A74">
        <w:rPr>
          <w:rFonts w:ascii="Verdana" w:hAnsi="Verdana"/>
          <w:b/>
          <w:noProof/>
          <w:lang w:val="en-US"/>
        </w:rPr>
        <w:t>G</w:t>
      </w:r>
      <w:r w:rsidR="00466689">
        <w:rPr>
          <w:rFonts w:ascii="Verdana" w:hAnsi="Verdana"/>
          <w:b/>
          <w:noProof/>
          <w:lang w:val="en-US"/>
        </w:rPr>
        <w:t>EOSECMA</w:t>
      </w:r>
      <w:r w:rsidRPr="00BD6A74">
        <w:rPr>
          <w:rFonts w:ascii="Verdana" w:hAnsi="Verdana"/>
          <w:b/>
          <w:noProof/>
          <w:lang w:val="en-US"/>
        </w:rPr>
        <w:t xml:space="preserve"> </w:t>
      </w:r>
      <w:r w:rsidR="00466689">
        <w:rPr>
          <w:rFonts w:ascii="Verdana" w:hAnsi="Verdana"/>
          <w:b/>
          <w:noProof/>
          <w:lang w:val="en-US"/>
        </w:rPr>
        <w:t>w</w:t>
      </w:r>
      <w:r w:rsidRPr="00BD6A74">
        <w:rPr>
          <w:rFonts w:ascii="Verdana" w:hAnsi="Verdana"/>
          <w:b/>
          <w:noProof/>
          <w:lang w:val="en-US"/>
        </w:rPr>
        <w:t xml:space="preserve">ebbtjänst: Business </w:t>
      </w:r>
      <w:r>
        <w:rPr>
          <w:rFonts w:ascii="Verdana" w:hAnsi="Verdana"/>
          <w:b/>
          <w:noProof/>
          <w:lang w:val="en-US"/>
        </w:rPr>
        <w:t>Services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6E11D3" w:rsidRPr="004B3D94" w14:paraId="49EB225E" w14:textId="77777777" w:rsidTr="005F2747">
        <w:tc>
          <w:tcPr>
            <w:tcW w:w="1574" w:type="pct"/>
          </w:tcPr>
          <w:p w14:paraId="50C90075" w14:textId="77777777" w:rsidR="006E11D3" w:rsidRPr="004B3D94" w:rsidRDefault="006E11D3" w:rsidP="005F274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4A235E72" w14:textId="77777777" w:rsidR="006E11D3" w:rsidRPr="004B3D94" w:rsidRDefault="006E11D3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ARCGISAPP (A002182, 10.96.4.200)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7C13F5" w14:paraId="421D415B" w14:textId="77777777" w:rsidTr="005F2747">
        <w:tc>
          <w:tcPr>
            <w:tcW w:w="1574" w:type="pct"/>
          </w:tcPr>
          <w:p w14:paraId="5C9239A7" w14:textId="77777777" w:rsidR="006E11D3" w:rsidRPr="004B3D94" w:rsidRDefault="006E11D3" w:rsidP="005F274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70BA9CC6" w14:textId="77777777" w:rsidR="006E11D3" w:rsidRPr="00BD6A74" w:rsidRDefault="006E11D3" w:rsidP="002A19BA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Business Services"/>
                  </w:textInput>
                </w:ffData>
              </w:fldChar>
            </w:r>
            <w:r w:rsidRPr="006E11D3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  <w:lang w:val="en-US"/>
              </w:rPr>
              <w:t>D</w:t>
            </w:r>
            <w:r w:rsidRPr="006E11D3">
              <w:rPr>
                <w:rFonts w:ascii="Verdana" w:hAnsi="Verdana"/>
                <w:noProof/>
                <w:lang w:val="en-US"/>
              </w:rPr>
              <w:t>:\inetpub\GEOSECMA Business Services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4B3D94" w14:paraId="4D47B0AA" w14:textId="77777777" w:rsidTr="005F2747">
        <w:tc>
          <w:tcPr>
            <w:tcW w:w="1574" w:type="pct"/>
          </w:tcPr>
          <w:p w14:paraId="77610969" w14:textId="77777777" w:rsidR="006E11D3" w:rsidRPr="004B3D94" w:rsidRDefault="006E11D3" w:rsidP="005F274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60B2FAAD" w14:textId="77777777" w:rsidR="006E11D3" w:rsidRPr="004B3D94" w:rsidRDefault="006E11D3" w:rsidP="005F274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Business Service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Business Services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4B3D94" w14:paraId="0050F7ED" w14:textId="77777777" w:rsidTr="005F2747">
        <w:tc>
          <w:tcPr>
            <w:tcW w:w="1574" w:type="pct"/>
          </w:tcPr>
          <w:p w14:paraId="52514039" w14:textId="77777777" w:rsidR="006E11D3" w:rsidRPr="004B3D94" w:rsidRDefault="006E11D3" w:rsidP="005F274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1219BC14" w14:textId="4887D4A2" w:rsidR="006E11D3" w:rsidRPr="004B3D94" w:rsidRDefault="006E11D3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services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http</w:t>
            </w:r>
            <w:r w:rsidR="00773249">
              <w:rPr>
                <w:rFonts w:ascii="Verdana" w:hAnsi="Verdana"/>
                <w:noProof/>
              </w:rPr>
              <w:t>s</w:t>
            </w:r>
            <w:r w:rsidR="002A19BA" w:rsidRPr="002A19BA">
              <w:rPr>
                <w:rFonts w:ascii="Verdana" w:hAnsi="Verdana"/>
                <w:noProof/>
              </w:rPr>
              <w:t>://</w:t>
            </w:r>
            <w:r w:rsidR="00773249">
              <w:rPr>
                <w:rFonts w:ascii="Verdana" w:hAnsi="Verdana"/>
                <w:noProof/>
              </w:rPr>
              <w:t>platsen.helsingborg.se</w:t>
            </w:r>
            <w:r w:rsidR="002A19BA" w:rsidRPr="002A19BA">
              <w:rPr>
                <w:rFonts w:ascii="Verdana" w:hAnsi="Verdana"/>
                <w:noProof/>
              </w:rPr>
              <w:t>/services/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3D43FC77" w14:textId="77777777" w:rsidR="006E11D3" w:rsidRPr="00FF12EA" w:rsidRDefault="006E11D3" w:rsidP="006E11D3">
      <w:pPr>
        <w:rPr>
          <w:rFonts w:ascii="Verdana" w:hAnsi="Verdana"/>
          <w:noProof/>
        </w:rPr>
      </w:pPr>
    </w:p>
    <w:p w14:paraId="74393200" w14:textId="77777777" w:rsidR="0061527F" w:rsidRPr="00FF12EA" w:rsidRDefault="0061527F" w:rsidP="0061527F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 Manager webbapplikation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753012" w:rsidRPr="004B3D94" w14:paraId="7F07D54B" w14:textId="77777777" w:rsidTr="000365ED">
        <w:tc>
          <w:tcPr>
            <w:tcW w:w="1574" w:type="pct"/>
          </w:tcPr>
          <w:p w14:paraId="5140313F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26AE127C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ARCGISAPP (A002182, 10.96.4.200)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74FC1" w:rsidRPr="004B3D94" w14:paraId="34497F97" w14:textId="77777777" w:rsidTr="004B3D94">
        <w:tc>
          <w:tcPr>
            <w:tcW w:w="1574" w:type="pct"/>
          </w:tcPr>
          <w:p w14:paraId="6A8E8B90" w14:textId="77777777" w:rsidR="00774FC1" w:rsidRPr="004B3D94" w:rsidRDefault="00774FC1" w:rsidP="009C0F9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798D141C" w14:textId="77777777" w:rsidR="00774FC1" w:rsidRPr="004B3D94" w:rsidRDefault="00BD6A74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Manag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:\inetpub\GEOSECMA Manager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436EE833" w14:textId="77777777" w:rsidTr="008B31C0">
        <w:tc>
          <w:tcPr>
            <w:tcW w:w="1574" w:type="pct"/>
          </w:tcPr>
          <w:p w14:paraId="02B0A2CB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4D61FE8B" w14:textId="77777777" w:rsidR="000D53A1" w:rsidRPr="004B3D94" w:rsidRDefault="00BD6A74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Manag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Manager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41DBE" w:rsidRPr="004B3D94" w14:paraId="69436CDD" w14:textId="77777777" w:rsidTr="004B3D94">
        <w:tc>
          <w:tcPr>
            <w:tcW w:w="1574" w:type="pct"/>
          </w:tcPr>
          <w:p w14:paraId="10CEC4DF" w14:textId="77777777" w:rsidR="00641DBE" w:rsidRPr="004B3D94" w:rsidRDefault="00641DBE" w:rsidP="00823C85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67635868" w14:textId="11B0E660" w:rsidR="00641DBE" w:rsidRPr="004B3D94" w:rsidRDefault="00BD6A74" w:rsidP="002A19B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manag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http</w:t>
            </w:r>
            <w:r w:rsidR="00773249">
              <w:rPr>
                <w:rFonts w:ascii="Verdana" w:hAnsi="Verdana"/>
                <w:noProof/>
              </w:rPr>
              <w:t>s</w:t>
            </w:r>
            <w:r w:rsidR="002A19BA" w:rsidRPr="002A19BA">
              <w:rPr>
                <w:rFonts w:ascii="Verdana" w:hAnsi="Verdana"/>
                <w:noProof/>
              </w:rPr>
              <w:t>://</w:t>
            </w:r>
            <w:r w:rsidR="00773249">
              <w:rPr>
                <w:rFonts w:ascii="Verdana" w:hAnsi="Verdana"/>
                <w:noProof/>
              </w:rPr>
              <w:t>platsen.helsingborg.se/</w:t>
            </w:r>
            <w:r w:rsidR="002A19BA" w:rsidRPr="002A19BA">
              <w:rPr>
                <w:rFonts w:ascii="Verdana" w:hAnsi="Verdana"/>
                <w:noProof/>
              </w:rPr>
              <w:t>manager</w:t>
            </w:r>
            <w:r w:rsidR="00DD5464">
              <w:rPr>
                <w:rFonts w:ascii="Verdana" w:hAnsi="Verdana"/>
                <w:noProof/>
              </w:rPr>
              <w:t>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891A18" w:rsidRPr="004B3D94" w14:paraId="505D67E6" w14:textId="77777777" w:rsidTr="007C5F8D">
        <w:tc>
          <w:tcPr>
            <w:tcW w:w="1574" w:type="pct"/>
          </w:tcPr>
          <w:p w14:paraId="5AB44761" w14:textId="77777777" w:rsidR="00891A18" w:rsidRPr="004B3D94" w:rsidRDefault="00891A18" w:rsidP="007C5F8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Systemadministratörsgrupp</w:t>
            </w:r>
          </w:p>
        </w:tc>
        <w:tc>
          <w:tcPr>
            <w:tcW w:w="3426" w:type="pct"/>
          </w:tcPr>
          <w:p w14:paraId="5123400F" w14:textId="77777777" w:rsidR="00891A18" w:rsidRPr="004B3D94" w:rsidRDefault="00891A18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HBGADMR-geosecmaAdminUsers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E13B34" w:rsidRPr="004B3D94" w14:paraId="68E0E195" w14:textId="77777777" w:rsidTr="00E13B34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456" w14:textId="77777777" w:rsidR="00E13B34" w:rsidRDefault="00E13B3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2A7" w14:textId="77777777" w:rsidR="00E13B34" w:rsidRPr="004B3D94" w:rsidRDefault="00E13B3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163B0712" w14:textId="77777777" w:rsidR="0061527F" w:rsidRPr="00FF12EA" w:rsidRDefault="0061527F" w:rsidP="0061527F">
      <w:pPr>
        <w:rPr>
          <w:rFonts w:ascii="Verdana" w:hAnsi="Verdana"/>
          <w:noProof/>
        </w:rPr>
      </w:pPr>
    </w:p>
    <w:p w14:paraId="718AED44" w14:textId="77777777" w:rsidR="00BD6A74" w:rsidRPr="00FF12EA" w:rsidRDefault="00BD6A74" w:rsidP="00BD6A7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 w</w:t>
      </w:r>
      <w:r w:rsidR="00753012">
        <w:rPr>
          <w:rFonts w:ascii="Verdana" w:hAnsi="Verdana"/>
          <w:b/>
          <w:noProof/>
        </w:rPr>
        <w:t>eb</w:t>
      </w:r>
      <w:r w:rsidR="000365ED">
        <w:rPr>
          <w:rFonts w:ascii="Verdana" w:hAnsi="Verdana"/>
          <w:b/>
          <w:noProof/>
        </w:rPr>
        <w:t>bapplikation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753012" w:rsidRPr="004B3D94" w14:paraId="4B93669D" w14:textId="77777777" w:rsidTr="000365ED">
        <w:tc>
          <w:tcPr>
            <w:tcW w:w="1574" w:type="pct"/>
          </w:tcPr>
          <w:p w14:paraId="79BD3E97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6C170E7B" w14:textId="77777777" w:rsidR="00753012" w:rsidRPr="004B3D94" w:rsidRDefault="00753012" w:rsidP="005F274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5F2747" w:rsidRPr="005F2747">
              <w:rPr>
                <w:rFonts w:ascii="Verdana" w:hAnsi="Verdana"/>
                <w:noProof/>
              </w:rPr>
              <w:t>ARCGISAPP (A002182, 10.96.4.200)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7C13F5" w14:paraId="74D10427" w14:textId="77777777" w:rsidTr="00BD6A74">
        <w:tc>
          <w:tcPr>
            <w:tcW w:w="1574" w:type="pct"/>
          </w:tcPr>
          <w:p w14:paraId="70D47E75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23043E26" w14:textId="77777777" w:rsidR="00BD6A74" w:rsidRPr="00753012" w:rsidRDefault="00753012" w:rsidP="005F2747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Web Application (SSO)"/>
                  </w:textInput>
                </w:ffData>
              </w:fldChar>
            </w:r>
            <w:r w:rsidRPr="00753012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5F2747" w:rsidRPr="005F2747">
              <w:rPr>
                <w:rFonts w:ascii="Verdana" w:hAnsi="Verdana"/>
                <w:noProof/>
                <w:lang w:val="en-US"/>
              </w:rPr>
              <w:t>D</w:t>
            </w:r>
            <w:r w:rsidRPr="00753012">
              <w:rPr>
                <w:rFonts w:ascii="Verdana" w:hAnsi="Verdana"/>
                <w:noProof/>
                <w:lang w:val="en-US"/>
              </w:rPr>
              <w:t>:\inetpub\GEOSECMA Web Application (SSO)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6967D710" w14:textId="77777777" w:rsidTr="00BD6A74">
        <w:tc>
          <w:tcPr>
            <w:tcW w:w="1574" w:type="pct"/>
          </w:tcPr>
          <w:p w14:paraId="11994FE5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419AC441" w14:textId="77777777" w:rsidR="00BD6A74" w:rsidRPr="004B3D94" w:rsidRDefault="00753012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Web Applicatio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Web Application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1BF7644C" w14:textId="77777777" w:rsidTr="00BD6A74">
        <w:tc>
          <w:tcPr>
            <w:tcW w:w="1574" w:type="pct"/>
          </w:tcPr>
          <w:p w14:paraId="4FB27EC4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0DB60C02" w14:textId="16A1077C" w:rsidR="00BD6A74" w:rsidRPr="004B3D94" w:rsidRDefault="00753012" w:rsidP="00DD546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map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</w:t>
            </w:r>
            <w:r w:rsidR="00773249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://</w:t>
            </w:r>
            <w:r w:rsidR="00773249">
              <w:rPr>
                <w:rFonts w:ascii="Verdana" w:hAnsi="Verdana"/>
                <w:noProof/>
              </w:rPr>
              <w:t>platsen.helsingborg.se</w:t>
            </w:r>
            <w:r>
              <w:rPr>
                <w:rFonts w:ascii="Verdana" w:hAnsi="Verdana"/>
                <w:noProof/>
              </w:rPr>
              <w:t>/map</w:t>
            </w:r>
            <w:r w:rsidR="00DD5464">
              <w:rPr>
                <w:rFonts w:ascii="Verdana" w:hAnsi="Verdana"/>
                <w:noProof/>
              </w:rPr>
              <w:t>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75187E96" w14:textId="77777777" w:rsidTr="00BD6A74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7A98" w14:textId="77777777" w:rsidR="00BD6A7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01E5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28F6AA36" w14:textId="77777777" w:rsidTr="000365ED">
        <w:tc>
          <w:tcPr>
            <w:tcW w:w="1574" w:type="pct"/>
          </w:tcPr>
          <w:p w14:paraId="47BD3CDF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41D524EF" w14:textId="77777777" w:rsidR="00753012" w:rsidRPr="004B3D94" w:rsidRDefault="00753012" w:rsidP="005F274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5F2747" w:rsidRPr="005F2747">
              <w:rPr>
                <w:rFonts w:ascii="Verdana" w:hAnsi="Verdana"/>
                <w:noProof/>
              </w:rPr>
              <w:t>ARCGISAPP (A002182, 10.96.4.200)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7C13F5" w14:paraId="01B03D92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94BD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D634" w14:textId="77777777" w:rsidR="00753012" w:rsidRPr="00753012" w:rsidRDefault="000365ED" w:rsidP="005F2747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Web Application (FED)"/>
                  </w:textInput>
                </w:ffData>
              </w:fldChar>
            </w:r>
            <w:r w:rsidRPr="00B7097F">
              <w:rPr>
                <w:rFonts w:ascii="Verdana" w:hAnsi="Verdana"/>
                <w:noProof/>
                <w:lang w:val="en-US"/>
              </w:rPr>
              <w:instrText xml:space="preserve"> </w:instrText>
            </w:r>
            <w:r w:rsidRPr="000365ED">
              <w:rPr>
                <w:rFonts w:ascii="Verdana" w:hAnsi="Verdana"/>
                <w:noProof/>
                <w:lang w:val="en-US"/>
              </w:rPr>
              <w:instrText xml:space="preserve">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5F2747" w:rsidRPr="005F2747">
              <w:rPr>
                <w:rFonts w:ascii="Verdana" w:hAnsi="Verdana"/>
                <w:noProof/>
                <w:lang w:val="en-US"/>
              </w:rPr>
              <w:t>D</w:t>
            </w:r>
            <w:r w:rsidRPr="000365ED">
              <w:rPr>
                <w:rFonts w:ascii="Verdana" w:hAnsi="Verdana"/>
                <w:noProof/>
                <w:lang w:val="en-US"/>
              </w:rPr>
              <w:t>:\inetpub\GEOSECMA Web Application (FED)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6C06F3AE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B1C0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F6EF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Web Applicatio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Web Application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71C13DE2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57A4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0B1E" w14:textId="4A9A5E4C" w:rsidR="00753012" w:rsidRPr="004B3D94" w:rsidRDefault="00753012" w:rsidP="00BC579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tmap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</w:t>
            </w:r>
            <w:r w:rsidR="00BC579E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://</w:t>
            </w:r>
            <w:r w:rsidR="00BC579E">
              <w:rPr>
                <w:rFonts w:ascii="Verdana" w:hAnsi="Verdana"/>
                <w:noProof/>
              </w:rPr>
              <w:t>platsen.helsingborg.se</w:t>
            </w:r>
            <w:r>
              <w:rPr>
                <w:rFonts w:ascii="Verdana" w:hAnsi="Verdana"/>
                <w:noProof/>
              </w:rPr>
              <w:t>/tmap</w:t>
            </w:r>
            <w:r w:rsidR="00DD5464">
              <w:rPr>
                <w:rFonts w:ascii="Verdana" w:hAnsi="Verdana"/>
                <w:noProof/>
              </w:rPr>
              <w:t>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56716435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0BF4" w14:textId="77777777" w:rsidR="00753012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4510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orms"/>
                    <w:listEntry w:val="SSO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71E2696" w14:textId="77777777" w:rsidR="00BD6A74" w:rsidRPr="00FF12EA" w:rsidRDefault="00BD6A74" w:rsidP="00BD6A74">
      <w:pPr>
        <w:rPr>
          <w:rFonts w:ascii="Verdana" w:hAnsi="Verdana"/>
          <w:noProof/>
        </w:rPr>
      </w:pPr>
    </w:p>
    <w:p w14:paraId="3ABB2075" w14:textId="77777777" w:rsidR="00B61B1E" w:rsidRPr="00FF12EA" w:rsidRDefault="00845F64" w:rsidP="00845F6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T</w:t>
      </w:r>
      <w:r w:rsidR="001E2ED8">
        <w:rPr>
          <w:rFonts w:ascii="Verdana" w:hAnsi="Verdana"/>
          <w:b/>
          <w:noProof/>
        </w:rPr>
        <w:t xml:space="preserve">rafik </w:t>
      </w:r>
      <w:r w:rsidR="00466689">
        <w:rPr>
          <w:rFonts w:ascii="Verdana" w:hAnsi="Verdana"/>
          <w:b/>
          <w:noProof/>
        </w:rPr>
        <w:t xml:space="preserve">webbapplikation </w:t>
      </w:r>
      <w:r w:rsidR="001E2ED8">
        <w:rPr>
          <w:rFonts w:ascii="Verdana" w:hAnsi="Verdana"/>
          <w:b/>
          <w:noProof/>
        </w:rPr>
        <w:t>(</w:t>
      </w:r>
      <w:r w:rsidR="00BE09C0">
        <w:rPr>
          <w:rFonts w:ascii="Verdana" w:hAnsi="Verdana"/>
          <w:b/>
          <w:noProof/>
        </w:rPr>
        <w:t>Silverlight</w:t>
      </w:r>
      <w:r w:rsidR="001E2ED8">
        <w:rPr>
          <w:rFonts w:ascii="Verdana" w:hAnsi="Verdana"/>
          <w:b/>
          <w:noProof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753012" w:rsidRPr="004B3D94" w14:paraId="24427A31" w14:textId="77777777" w:rsidTr="000365ED">
        <w:tc>
          <w:tcPr>
            <w:tcW w:w="1574" w:type="pct"/>
          </w:tcPr>
          <w:p w14:paraId="37D90BC9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1CA5EB59" w14:textId="77777777" w:rsidR="00753012" w:rsidRPr="004B3D94" w:rsidRDefault="00753012" w:rsidP="002A19B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A19BA" w:rsidRPr="002A19BA">
              <w:rPr>
                <w:rFonts w:ascii="Verdana" w:hAnsi="Verdana"/>
                <w:noProof/>
              </w:rPr>
              <w:t>ARCGISAPP (A002182, 10.96.4.200)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845F64" w:rsidRPr="004B3D94" w14:paraId="0120AEB0" w14:textId="77777777" w:rsidTr="003A3EAA">
        <w:tc>
          <w:tcPr>
            <w:tcW w:w="1574" w:type="pct"/>
          </w:tcPr>
          <w:p w14:paraId="255680DF" w14:textId="77777777" w:rsidR="00845F64" w:rsidRPr="004B3D94" w:rsidRDefault="00845F64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029AA10A" w14:textId="77777777" w:rsidR="00845F64" w:rsidRPr="004B3D94" w:rsidRDefault="007021C2" w:rsidP="005F274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l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5F2747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:\inetpub\geosla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2142D720" w14:textId="77777777" w:rsidTr="008B31C0">
        <w:tc>
          <w:tcPr>
            <w:tcW w:w="1574" w:type="pct"/>
          </w:tcPr>
          <w:p w14:paraId="5DDA564D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1C2DB9EF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l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geosla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845F64" w:rsidRPr="004B3D94" w14:paraId="145AB2CF" w14:textId="77777777" w:rsidTr="003A3EAA">
        <w:tc>
          <w:tcPr>
            <w:tcW w:w="1574" w:type="pct"/>
          </w:tcPr>
          <w:p w14:paraId="1C439D2D" w14:textId="77777777" w:rsidR="00845F64" w:rsidRPr="004B3D94" w:rsidRDefault="00845F64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68F183D0" w14:textId="2BDD6200" w:rsidR="00845F64" w:rsidRPr="004B3D94" w:rsidRDefault="00BD6A74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94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700E6C" w:rsidRPr="00700E6C">
              <w:rPr>
                <w:rFonts w:ascii="Verdana" w:hAnsi="Verdana"/>
                <w:noProof/>
              </w:rPr>
              <w:t>http://arcgisapp:94/</w:t>
            </w:r>
            <w:r w:rsidR="00DD5464">
              <w:rPr>
                <w:rFonts w:ascii="Verdana" w:hAnsi="Verdana"/>
                <w:noProof/>
              </w:rPr>
              <w:t>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1D296E3E" w14:textId="77777777" w:rsidTr="000D53A1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666B" w14:textId="77777777" w:rsidR="000D53A1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120E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976FB1E" w14:textId="77777777" w:rsidR="000D0ED1" w:rsidRDefault="000D0ED1" w:rsidP="007021C2">
      <w:pPr>
        <w:rPr>
          <w:rFonts w:ascii="Verdana" w:hAnsi="Verdana"/>
          <w:b/>
          <w:noProof/>
        </w:rPr>
      </w:pPr>
    </w:p>
    <w:p w14:paraId="57A352E2" w14:textId="77777777" w:rsidR="003C02B4" w:rsidRPr="00FF12EA" w:rsidRDefault="003C02B4" w:rsidP="003C02B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>
        <w:rPr>
          <w:rFonts w:ascii="Verdana" w:hAnsi="Verdana"/>
          <w:b/>
          <w:noProof/>
        </w:rPr>
        <w:t>EOSECMA grävtillstånd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3C02B4" w:rsidRPr="004B3D94" w14:paraId="16898704" w14:textId="77777777" w:rsidTr="003C02B4">
        <w:tc>
          <w:tcPr>
            <w:tcW w:w="1574" w:type="pct"/>
          </w:tcPr>
          <w:p w14:paraId="2FAF95DF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7E1569D2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Pr="00613154">
              <w:rPr>
                <w:rFonts w:ascii="Verdana" w:hAnsi="Verdana"/>
                <w:noProof/>
              </w:rPr>
              <w:t>geodata.helsingborg.se (R002180, 193.180.106.5)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3C02B4" w:rsidRPr="007C13F5" w14:paraId="119A2C20" w14:textId="77777777" w:rsidTr="003C02B4">
        <w:tc>
          <w:tcPr>
            <w:tcW w:w="1574" w:type="pct"/>
          </w:tcPr>
          <w:p w14:paraId="350D6352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5DA80379" w14:textId="77777777" w:rsidR="003C02B4" w:rsidRPr="00753012" w:rsidRDefault="003C02B4" w:rsidP="003C02B4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Web Application (SSO)"/>
                  </w:textInput>
                </w:ffData>
              </w:fldChar>
            </w:r>
            <w:r w:rsidRPr="00753012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5604DB">
              <w:rPr>
                <w:rFonts w:ascii="Verdana" w:hAnsi="Verdana"/>
                <w:noProof/>
                <w:lang w:val="en-US"/>
              </w:rPr>
              <w:t>C</w:t>
            </w:r>
            <w:r w:rsidRPr="00753012">
              <w:rPr>
                <w:rFonts w:ascii="Verdana" w:hAnsi="Verdana"/>
                <w:noProof/>
                <w:lang w:val="en-US"/>
              </w:rPr>
              <w:t xml:space="preserve">:\inetpub\GEOSECMA </w:t>
            </w:r>
            <w:r>
              <w:rPr>
                <w:rFonts w:ascii="Verdana" w:hAnsi="Verdana"/>
                <w:noProof/>
                <w:lang w:val="en-US"/>
              </w:rPr>
              <w:t>Digging Permit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02B4" w:rsidRPr="004B3D94" w14:paraId="75C4DE1E" w14:textId="77777777" w:rsidTr="003C02B4">
        <w:tc>
          <w:tcPr>
            <w:tcW w:w="1574" w:type="pct"/>
          </w:tcPr>
          <w:p w14:paraId="629B8211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02D9BA18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Web Applicatio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Digging Permit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02B4" w:rsidRPr="004B3D94" w14:paraId="6BF8CAAB" w14:textId="77777777" w:rsidTr="003C02B4">
        <w:tc>
          <w:tcPr>
            <w:tcW w:w="1574" w:type="pct"/>
          </w:tcPr>
          <w:p w14:paraId="1C8A15F8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7879993E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map/?lang=sv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https://geodata.helsingborg.se/permits/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4283F8BC" w14:textId="77777777" w:rsidR="003C02B4" w:rsidRDefault="003C02B4" w:rsidP="003C02B4">
      <w:pPr>
        <w:rPr>
          <w:rFonts w:ascii="Verdana" w:hAnsi="Verdana"/>
          <w:b/>
          <w:noProof/>
        </w:rPr>
      </w:pPr>
    </w:p>
    <w:p w14:paraId="448C8963" w14:textId="77777777" w:rsidR="00A02512" w:rsidRPr="00FF12EA" w:rsidRDefault="00A02512" w:rsidP="00A02512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w</w:t>
      </w:r>
      <w:r w:rsidRPr="00FF12EA">
        <w:rPr>
          <w:rFonts w:ascii="Verdana" w:hAnsi="Verdana"/>
          <w:b/>
          <w:noProof/>
        </w:rPr>
        <w:t>ebbtjänst</w:t>
      </w:r>
      <w:r w:rsidR="000365ED">
        <w:rPr>
          <w:rFonts w:ascii="Verdana" w:hAnsi="Verdana"/>
          <w:b/>
          <w:noProof/>
        </w:rPr>
        <w:t>:</w:t>
      </w:r>
      <w:r w:rsidRPr="00FF12EA">
        <w:rPr>
          <w:rFonts w:ascii="Verdana" w:hAnsi="Verdana"/>
          <w:b/>
          <w:noProof/>
        </w:rPr>
        <w:t xml:space="preserve"> Befolkning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6824"/>
      </w:tblGrid>
      <w:tr w:rsidR="00A02512" w:rsidRPr="004B3D94" w14:paraId="7C4D6EC0" w14:textId="77777777" w:rsidTr="004B3D94">
        <w:tc>
          <w:tcPr>
            <w:tcW w:w="3228" w:type="dxa"/>
          </w:tcPr>
          <w:p w14:paraId="5E7F6C7C" w14:textId="77777777" w:rsidR="00A02512" w:rsidRPr="004B3D94" w:rsidRDefault="00A02512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6948" w:type="dxa"/>
          </w:tcPr>
          <w:p w14:paraId="5971C2DD" w14:textId="77777777" w:rsidR="00A02512" w:rsidRPr="004B3D94" w:rsidRDefault="004955C0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700E6C" w:rsidRPr="00700E6C">
              <w:rPr>
                <w:rFonts w:ascii="Verdana" w:hAnsi="Verdana"/>
                <w:noProof/>
              </w:rPr>
              <w:t>ARCGISAPP (A002182, 10.96.4.200)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74FC1" w:rsidRPr="004B3D94" w14:paraId="40D23CF9" w14:textId="77777777" w:rsidTr="004B3D94">
        <w:tc>
          <w:tcPr>
            <w:tcW w:w="3228" w:type="dxa"/>
          </w:tcPr>
          <w:p w14:paraId="419EAD1E" w14:textId="77777777" w:rsidR="00774FC1" w:rsidRPr="004B3D94" w:rsidRDefault="00774FC1" w:rsidP="009C0F9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6948" w:type="dxa"/>
          </w:tcPr>
          <w:p w14:paraId="7F642AFE" w14:textId="77777777" w:rsidR="00774FC1" w:rsidRPr="004B3D94" w:rsidRDefault="007021C2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ki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700E6C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:\inetpub\geokir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6AB83DC9" w14:textId="77777777" w:rsidTr="008B31C0">
        <w:tc>
          <w:tcPr>
            <w:tcW w:w="3228" w:type="dxa"/>
          </w:tcPr>
          <w:p w14:paraId="5C79E91B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6948" w:type="dxa"/>
          </w:tcPr>
          <w:p w14:paraId="4BF0AA0B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ki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geokir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02512" w:rsidRPr="004B3D94" w14:paraId="787EC9D4" w14:textId="77777777" w:rsidTr="004B3D94">
        <w:tc>
          <w:tcPr>
            <w:tcW w:w="3228" w:type="dxa"/>
          </w:tcPr>
          <w:p w14:paraId="39274766" w14:textId="77777777" w:rsidR="00A02512" w:rsidRPr="004B3D94" w:rsidRDefault="00A02512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bookmarkStart w:id="3" w:name="Text5"/>
        <w:tc>
          <w:tcPr>
            <w:tcW w:w="6948" w:type="dxa"/>
          </w:tcPr>
          <w:p w14:paraId="32EAE5CD" w14:textId="6D600D51" w:rsidR="00A02512" w:rsidRPr="004B3D94" w:rsidRDefault="00392D9F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http://adress:84/partner.asmx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745F3">
              <w:rPr>
                <w:rFonts w:ascii="Verdana" w:hAnsi="Verdana"/>
                <w:noProof/>
              </w:rPr>
              <w:t> </w:t>
            </w:r>
            <w:r w:rsidR="002745F3">
              <w:rPr>
                <w:rFonts w:ascii="Verdana" w:hAnsi="Verdana"/>
                <w:noProof/>
              </w:rPr>
              <w:t> </w:t>
            </w:r>
            <w:r w:rsidR="002745F3">
              <w:rPr>
                <w:rFonts w:ascii="Verdana" w:hAnsi="Verdana"/>
                <w:noProof/>
              </w:rPr>
              <w:t> </w:t>
            </w:r>
            <w:r w:rsidR="002745F3">
              <w:rPr>
                <w:rFonts w:ascii="Verdana" w:hAnsi="Verdana"/>
                <w:noProof/>
              </w:rPr>
              <w:t> </w:t>
            </w:r>
            <w:r w:rsidR="002745F3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3"/>
          </w:p>
        </w:tc>
      </w:tr>
      <w:tr w:rsidR="00A6189F" w:rsidRPr="004B3D94" w14:paraId="131FADAD" w14:textId="77777777" w:rsidTr="004B3D94">
        <w:tc>
          <w:tcPr>
            <w:tcW w:w="3228" w:type="dxa"/>
          </w:tcPr>
          <w:p w14:paraId="3311BA7C" w14:textId="77777777" w:rsidR="00A6189F" w:rsidRPr="004B3D94" w:rsidRDefault="00A6189F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KIR-server (IP)</w:t>
            </w:r>
          </w:p>
        </w:tc>
        <w:tc>
          <w:tcPr>
            <w:tcW w:w="6948" w:type="dxa"/>
          </w:tcPr>
          <w:p w14:paraId="4A2BF340" w14:textId="59DFE521" w:rsidR="00A6189F" w:rsidRPr="004B3D94" w:rsidRDefault="004955C0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9442C" w:rsidRPr="004B3D94" w14:paraId="02233FDE" w14:textId="77777777" w:rsidTr="004B3D94">
        <w:tc>
          <w:tcPr>
            <w:tcW w:w="3228" w:type="dxa"/>
          </w:tcPr>
          <w:p w14:paraId="41568E01" w14:textId="77777777" w:rsidR="0069442C" w:rsidRDefault="0069442C" w:rsidP="00CB3EF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Domän</w:t>
            </w:r>
          </w:p>
        </w:tc>
        <w:tc>
          <w:tcPr>
            <w:tcW w:w="6948" w:type="dxa"/>
          </w:tcPr>
          <w:p w14:paraId="30929322" w14:textId="4C7BC45E" w:rsidR="0069442C" w:rsidRDefault="0069442C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4"/>
          </w:p>
        </w:tc>
      </w:tr>
      <w:tr w:rsidR="00A6189F" w:rsidRPr="004B3D94" w14:paraId="6F520812" w14:textId="77777777" w:rsidTr="004B3D94">
        <w:tc>
          <w:tcPr>
            <w:tcW w:w="3228" w:type="dxa"/>
          </w:tcPr>
          <w:p w14:paraId="31C8F448" w14:textId="77777777" w:rsidR="00A6189F" w:rsidRPr="004B3D94" w:rsidRDefault="00A6189F" w:rsidP="00CB3EF5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KIR-användare</w:t>
            </w:r>
            <w:r w:rsidR="00787A8A" w:rsidRPr="004B3D94">
              <w:rPr>
                <w:rFonts w:ascii="Verdana" w:hAnsi="Verdana"/>
                <w:noProof/>
              </w:rPr>
              <w:t xml:space="preserve"> </w:t>
            </w:r>
            <w:r w:rsidR="003F32AE">
              <w:rPr>
                <w:rFonts w:ascii="Verdana" w:hAnsi="Verdana"/>
                <w:noProof/>
              </w:rPr>
              <w:t>–</w:t>
            </w:r>
            <w:r w:rsidR="00A20445" w:rsidRPr="004B3D94">
              <w:rPr>
                <w:rFonts w:ascii="Verdana" w:hAnsi="Verdana"/>
                <w:noProof/>
              </w:rPr>
              <w:t xml:space="preserve"> </w:t>
            </w:r>
            <w:r w:rsidR="00CB3EF5">
              <w:rPr>
                <w:rFonts w:ascii="Verdana" w:hAnsi="Verdana"/>
                <w:noProof/>
              </w:rPr>
              <w:t>L</w:t>
            </w:r>
            <w:r w:rsidR="00A20445" w:rsidRPr="004B3D94">
              <w:rPr>
                <w:rFonts w:ascii="Verdana" w:hAnsi="Verdana"/>
                <w:noProof/>
              </w:rPr>
              <w:t>ösen</w:t>
            </w:r>
          </w:p>
        </w:tc>
        <w:tc>
          <w:tcPr>
            <w:tcW w:w="6948" w:type="dxa"/>
          </w:tcPr>
          <w:p w14:paraId="0550296E" w14:textId="5CA59FB0" w:rsidR="00A6189F" w:rsidRPr="004B3D94" w:rsidRDefault="004955C0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="00787A8A" w:rsidRPr="004B3D94">
              <w:rPr>
                <w:rFonts w:ascii="Verdana" w:hAnsi="Verdana"/>
                <w:noProof/>
              </w:rPr>
              <w:t xml:space="preserve"> -</w:t>
            </w:r>
            <w:r w:rsidR="00A20445" w:rsidRPr="004B3D9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390C93B3" w14:textId="77777777" w:rsidR="00753012" w:rsidRPr="00FF12EA" w:rsidRDefault="00A02512" w:rsidP="00753012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noProof/>
        </w:rPr>
        <w:br/>
      </w:r>
      <w:r w:rsidR="00753012"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="00753012"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w</w:t>
      </w:r>
      <w:r w:rsidR="00753012" w:rsidRPr="00FF12EA">
        <w:rPr>
          <w:rFonts w:ascii="Verdana" w:hAnsi="Verdana"/>
          <w:b/>
          <w:noProof/>
        </w:rPr>
        <w:t>ebbtjänst</w:t>
      </w:r>
      <w:r w:rsidR="000365ED">
        <w:rPr>
          <w:rFonts w:ascii="Verdana" w:hAnsi="Verdana"/>
          <w:b/>
          <w:noProof/>
        </w:rPr>
        <w:t>:</w:t>
      </w:r>
      <w:r w:rsidR="00753012" w:rsidRPr="00FF12EA">
        <w:rPr>
          <w:rFonts w:ascii="Verdana" w:hAnsi="Verdana"/>
          <w:b/>
          <w:noProof/>
        </w:rPr>
        <w:t xml:space="preserve"> </w:t>
      </w:r>
      <w:r w:rsidR="00753012">
        <w:rPr>
          <w:rFonts w:ascii="Verdana" w:hAnsi="Verdana"/>
          <w:b/>
          <w:noProof/>
        </w:rPr>
        <w:t>Fastighetsdata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5"/>
        <w:gridCol w:w="6841"/>
      </w:tblGrid>
      <w:tr w:rsidR="00753012" w:rsidRPr="00FF12EA" w14:paraId="772BA823" w14:textId="77777777" w:rsidTr="000365ED">
        <w:tc>
          <w:tcPr>
            <w:tcW w:w="3228" w:type="dxa"/>
          </w:tcPr>
          <w:p w14:paraId="328B08EE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6948" w:type="dxa"/>
          </w:tcPr>
          <w:p w14:paraId="1AE25034" w14:textId="77777777" w:rsidR="00753012" w:rsidRPr="00FF12EA" w:rsidRDefault="00753012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700E6C" w:rsidRPr="00700E6C">
              <w:rPr>
                <w:rFonts w:ascii="Verdana" w:hAnsi="Verdana"/>
                <w:noProof/>
              </w:rPr>
              <w:t>ARCGISAPP (A002182, 10.96.4.200)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FF12EA" w14:paraId="5F4BF8ED" w14:textId="77777777" w:rsidTr="000365ED">
        <w:tc>
          <w:tcPr>
            <w:tcW w:w="3228" w:type="dxa"/>
          </w:tcPr>
          <w:p w14:paraId="60DE5155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6948" w:type="dxa"/>
          </w:tcPr>
          <w:p w14:paraId="4BE30537" w14:textId="77777777" w:rsidR="00753012" w:rsidRPr="00FF12EA" w:rsidRDefault="00753012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red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700E6C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:\inetpub\geored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FF12EA" w14:paraId="02BA334D" w14:textId="77777777" w:rsidTr="000365ED">
        <w:tc>
          <w:tcPr>
            <w:tcW w:w="3228" w:type="dxa"/>
          </w:tcPr>
          <w:p w14:paraId="00999629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lastRenderedPageBreak/>
              <w:t>Programpool</w:t>
            </w:r>
          </w:p>
        </w:tc>
        <w:tc>
          <w:tcPr>
            <w:tcW w:w="6948" w:type="dxa"/>
          </w:tcPr>
          <w:p w14:paraId="1F225240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red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geored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FF12EA" w14:paraId="72275B24" w14:textId="77777777" w:rsidTr="000365ED">
        <w:tc>
          <w:tcPr>
            <w:tcW w:w="3228" w:type="dxa"/>
          </w:tcPr>
          <w:p w14:paraId="3C4ECBFB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6948" w:type="dxa"/>
          </w:tcPr>
          <w:p w14:paraId="35F42475" w14:textId="602644F3" w:rsidR="00753012" w:rsidRPr="00FF12EA" w:rsidRDefault="00753012" w:rsidP="00700E6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85/realestatedata.asmx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700E6C" w:rsidRPr="00700E6C">
              <w:rPr>
                <w:rFonts w:ascii="Verdana" w:hAnsi="Verdana"/>
                <w:noProof/>
              </w:rPr>
              <w:t>http://arcgisapp:85/realestatedata.asmx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5962D7C" w14:textId="77777777" w:rsidR="00F3466E" w:rsidRPr="00FF12EA" w:rsidRDefault="003F0D6D" w:rsidP="00F3466E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noProof/>
        </w:rPr>
        <w:br/>
      </w:r>
      <w:r w:rsidR="00F3466E">
        <w:rPr>
          <w:rFonts w:ascii="Verdana" w:hAnsi="Verdana"/>
          <w:b/>
          <w:noProof/>
        </w:rPr>
        <w:t>Arken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7"/>
        <w:gridCol w:w="6839"/>
      </w:tblGrid>
      <w:tr w:rsidR="00F3466E" w:rsidRPr="004B3D94" w14:paraId="04FB61E4" w14:textId="77777777" w:rsidTr="00C24949">
        <w:tc>
          <w:tcPr>
            <w:tcW w:w="3228" w:type="dxa"/>
          </w:tcPr>
          <w:p w14:paraId="7D5BCCD4" w14:textId="77777777" w:rsidR="00F3466E" w:rsidRPr="004B3D94" w:rsidRDefault="00F3466E" w:rsidP="00C24949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6947" w:type="dxa"/>
          </w:tcPr>
          <w:p w14:paraId="45CDD89A" w14:textId="5B656AA6" w:rsidR="00F3466E" w:rsidRPr="004B3D94" w:rsidRDefault="00F3466E" w:rsidP="00C2494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F3466E">
              <w:rPr>
                <w:rFonts w:ascii="Verdana" w:hAnsi="Verdana"/>
                <w:noProof/>
              </w:rPr>
              <w:t>ARCGISSQL (A001249, 10.96.4.49)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F3466E" w:rsidRPr="00FF12EA" w14:paraId="7BC5F5FB" w14:textId="77777777" w:rsidTr="00C24949">
        <w:tc>
          <w:tcPr>
            <w:tcW w:w="3228" w:type="dxa"/>
          </w:tcPr>
          <w:p w14:paraId="3AE7286B" w14:textId="77777777" w:rsidR="00F3466E" w:rsidRPr="00FF12EA" w:rsidRDefault="00F3466E" w:rsidP="00C24949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6947" w:type="dxa"/>
          </w:tcPr>
          <w:p w14:paraId="51065A60" w14:textId="53239CFF" w:rsidR="00F3466E" w:rsidRPr="00FF12EA" w:rsidRDefault="00F3466E" w:rsidP="00C2494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kenProxy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G:\ArkenProxy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F3466E" w:rsidRPr="004B3D94" w14:paraId="784C20C9" w14:textId="77777777" w:rsidTr="00C24949">
        <w:tc>
          <w:tcPr>
            <w:tcW w:w="3228" w:type="dxa"/>
          </w:tcPr>
          <w:p w14:paraId="747A879B" w14:textId="77777777" w:rsidR="00F3466E" w:rsidRPr="004B3D94" w:rsidRDefault="00F3466E" w:rsidP="00C2494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K</w:t>
            </w:r>
            <w:r w:rsidRPr="004B3D94">
              <w:rPr>
                <w:rFonts w:ascii="Verdana" w:hAnsi="Verdana"/>
                <w:noProof/>
              </w:rPr>
              <w:t xml:space="preserve">onto </w:t>
            </w:r>
            <w:r>
              <w:rPr>
                <w:rFonts w:ascii="Verdana" w:hAnsi="Verdana"/>
                <w:noProof/>
              </w:rPr>
              <w:t>–</w:t>
            </w:r>
            <w:r w:rsidRPr="004B3D9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>L</w:t>
            </w:r>
            <w:r w:rsidRPr="004B3D94">
              <w:rPr>
                <w:rFonts w:ascii="Verdana" w:hAnsi="Verdana"/>
                <w:noProof/>
              </w:rPr>
              <w:t>ösen</w:t>
            </w:r>
          </w:p>
        </w:tc>
        <w:tc>
          <w:tcPr>
            <w:tcW w:w="6947" w:type="dxa"/>
          </w:tcPr>
          <w:p w14:paraId="1BB13507" w14:textId="72EDD1B3" w:rsidR="00F3466E" w:rsidRPr="004B3D94" w:rsidRDefault="00F3466E" w:rsidP="00C2494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sa_arke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F3466E" w:rsidRPr="004B3D94" w14:paraId="19FEBE6A" w14:textId="77777777" w:rsidTr="00C24949">
        <w:tc>
          <w:tcPr>
            <w:tcW w:w="3228" w:type="dxa"/>
          </w:tcPr>
          <w:p w14:paraId="1B92B7A8" w14:textId="77777777" w:rsidR="00F3466E" w:rsidRPr="004B3D94" w:rsidRDefault="00F3466E" w:rsidP="00C24949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6947" w:type="dxa"/>
          </w:tcPr>
          <w:p w14:paraId="669C6C97" w14:textId="29744811" w:rsidR="00F3466E" w:rsidRPr="004B3D94" w:rsidRDefault="00F3466E" w:rsidP="00C2494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8080/arkenproxyclient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http://arcgissql:8080/arkenproxyclient/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7760BC5" w14:textId="55D20672" w:rsidR="003C02B4" w:rsidRPr="00FF12EA" w:rsidRDefault="00F3466E" w:rsidP="003C02B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noProof/>
        </w:rPr>
        <w:br/>
      </w:r>
      <w:r w:rsidR="003C02B4">
        <w:rPr>
          <w:rFonts w:ascii="Verdana" w:hAnsi="Verdana"/>
          <w:b/>
          <w:noProof/>
        </w:rPr>
        <w:t>UMS Population Alert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8"/>
        <w:gridCol w:w="6888"/>
      </w:tblGrid>
      <w:tr w:rsidR="003C02B4" w:rsidRPr="004B3D94" w14:paraId="164DDE6C" w14:textId="77777777" w:rsidTr="003C02B4">
        <w:tc>
          <w:tcPr>
            <w:tcW w:w="3228" w:type="dxa"/>
          </w:tcPr>
          <w:p w14:paraId="66AE5E7A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Delning</w:t>
            </w:r>
          </w:p>
        </w:tc>
        <w:tc>
          <w:tcPr>
            <w:tcW w:w="6948" w:type="dxa"/>
          </w:tcPr>
          <w:p w14:paraId="4A6B6D53" w14:textId="2BB26DC5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\\SERVER\share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3A17" w:rsidRPr="00883A17">
              <w:rPr>
                <w:rFonts w:ascii="Verdana" w:hAnsi="Verdana"/>
                <w:noProof/>
              </w:rPr>
              <w:t>\\</w:t>
            </w:r>
            <w:r w:rsidR="00883A17">
              <w:rPr>
                <w:rFonts w:ascii="Verdana" w:hAnsi="Verdana"/>
                <w:noProof/>
              </w:rPr>
              <w:t>R</w:t>
            </w:r>
            <w:r w:rsidR="00883A17" w:rsidRPr="00883A17">
              <w:rPr>
                <w:rFonts w:ascii="Verdana" w:hAnsi="Verdana"/>
                <w:noProof/>
              </w:rPr>
              <w:t>002180\ums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02B4" w:rsidRPr="004B3D94" w14:paraId="5533FE31" w14:textId="77777777" w:rsidTr="003C02B4">
        <w:tc>
          <w:tcPr>
            <w:tcW w:w="3228" w:type="dxa"/>
          </w:tcPr>
          <w:p w14:paraId="445AA3D6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Extern adress till delning</w:t>
            </w:r>
          </w:p>
        </w:tc>
        <w:tc>
          <w:tcPr>
            <w:tcW w:w="6948" w:type="dxa"/>
          </w:tcPr>
          <w:p w14:paraId="644C10F9" w14:textId="461AB4BE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url-till-delning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3A17" w:rsidRPr="00883A17">
              <w:rPr>
                <w:rFonts w:ascii="Verdana" w:hAnsi="Verdana"/>
                <w:noProof/>
              </w:rPr>
              <w:t>http://geodata.helsingborg.se/ums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02B4" w:rsidRPr="004B3D94" w14:paraId="23E0C9A1" w14:textId="77777777" w:rsidTr="003C02B4">
        <w:tc>
          <w:tcPr>
            <w:tcW w:w="3228" w:type="dxa"/>
          </w:tcPr>
          <w:p w14:paraId="46AB808E" w14:textId="77777777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  <w:r>
              <w:rPr>
                <w:rFonts w:ascii="Verdana" w:hAnsi="Verdana"/>
                <w:noProof/>
              </w:rPr>
              <w:t xml:space="preserve"> UMS</w:t>
            </w:r>
          </w:p>
        </w:tc>
        <w:tc>
          <w:tcPr>
            <w:tcW w:w="6948" w:type="dxa"/>
          </w:tcPr>
          <w:p w14:paraId="3C6FB0DC" w14:textId="5CD1D1D2" w:rsidR="003C02B4" w:rsidRPr="004B3D94" w:rsidRDefault="003C02B4" w:rsidP="003C02B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secure.umscom.se/pas/pasprod/pasapp.asp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3A17" w:rsidRPr="00883A17">
              <w:rPr>
                <w:rFonts w:ascii="Verdana" w:hAnsi="Verdana"/>
                <w:noProof/>
              </w:rPr>
              <w:t>https://secure.umscom.se/pas/pasprod/pasapp.asp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96BC828" w14:textId="01A3F9F0" w:rsidR="0050734C" w:rsidRPr="00FF12EA" w:rsidRDefault="003C02B4" w:rsidP="00F524E0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noProof/>
        </w:rPr>
        <w:br/>
      </w:r>
      <w:r w:rsidR="005107D2">
        <w:rPr>
          <w:rFonts w:ascii="Verdana" w:hAnsi="Verdana"/>
          <w:b/>
          <w:noProof/>
        </w:rPr>
        <w:t>Installationsfiler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8"/>
      </w:tblGrid>
      <w:tr w:rsidR="00641DBE" w:rsidRPr="004B3D94" w14:paraId="415C1F5E" w14:textId="77777777" w:rsidTr="00E45704">
        <w:tc>
          <w:tcPr>
            <w:tcW w:w="5000" w:type="pct"/>
          </w:tcPr>
          <w:p w14:paraId="16EA9B7F" w14:textId="14310794" w:rsidR="00641DBE" w:rsidRPr="004B3D94" w:rsidRDefault="00E5788E" w:rsidP="00967D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967DC0" w:rsidRPr="00967DC0">
              <w:rPr>
                <w:rFonts w:ascii="Verdana" w:hAnsi="Verdana"/>
                <w:noProof/>
              </w:rPr>
              <w:t>D:\INSTALL på server A00</w:t>
            </w:r>
            <w:r w:rsidR="00C24949">
              <w:rPr>
                <w:rFonts w:ascii="Verdana" w:hAnsi="Verdana"/>
                <w:noProof/>
              </w:rPr>
              <w:t>1249</w:t>
            </w:r>
            <w:r w:rsidR="00967DC0" w:rsidRPr="00967DC0">
              <w:rPr>
                <w:rFonts w:ascii="Verdana" w:hAnsi="Verdana"/>
                <w:noProof/>
              </w:rPr>
              <w:t xml:space="preserve"> utdelad som INSTALL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62C36E3" w14:textId="77777777" w:rsidR="00030B82" w:rsidRDefault="00030B82" w:rsidP="00030B82">
      <w:pPr>
        <w:rPr>
          <w:rFonts w:ascii="Verdana" w:hAnsi="Verdana"/>
          <w:b/>
          <w:noProof/>
        </w:rPr>
      </w:pPr>
    </w:p>
    <w:p w14:paraId="69425EDB" w14:textId="77777777" w:rsidR="00030B82" w:rsidRPr="00FF12EA" w:rsidRDefault="00030B82" w:rsidP="00030B82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 xml:space="preserve">Extern </w:t>
      </w:r>
      <w:r w:rsidRPr="00FF12EA">
        <w:rPr>
          <w:rFonts w:ascii="Verdana" w:hAnsi="Verdana"/>
          <w:b/>
          <w:noProof/>
        </w:rPr>
        <w:t>ArcGIS 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6870"/>
      </w:tblGrid>
      <w:tr w:rsidR="00030B82" w:rsidRPr="004B3D94" w14:paraId="61B9796F" w14:textId="77777777" w:rsidTr="007C61EC">
        <w:tc>
          <w:tcPr>
            <w:tcW w:w="1574" w:type="pct"/>
          </w:tcPr>
          <w:p w14:paraId="323DE0D6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0AE72D17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bookmarkStart w:id="5" w:name="OLE_LINK1"/>
            <w:r>
              <w:rPr>
                <w:rFonts w:ascii="Verdana" w:hAnsi="Verdana"/>
                <w:noProof/>
              </w:rPr>
              <w:t>geodata.helsingborg.se</w:t>
            </w:r>
            <w:bookmarkEnd w:id="5"/>
            <w:r>
              <w:rPr>
                <w:rFonts w:ascii="Verdana" w:hAnsi="Verdana"/>
                <w:noProof/>
              </w:rPr>
              <w:t xml:space="preserve"> (R002180, </w:t>
            </w:r>
            <w:r w:rsidRPr="00A40E82">
              <w:rPr>
                <w:rFonts w:ascii="Verdana" w:hAnsi="Verdana"/>
                <w:noProof/>
              </w:rPr>
              <w:t>193.180.106.5</w:t>
            </w:r>
            <w:r>
              <w:rPr>
                <w:rFonts w:ascii="Verdana" w:hAnsi="Verdana"/>
                <w:noProof/>
              </w:rPr>
              <w:t>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030B82" w:rsidRPr="004B3D94" w14:paraId="41FB8F29" w14:textId="77777777" w:rsidTr="007C61EC">
        <w:tc>
          <w:tcPr>
            <w:tcW w:w="1574" w:type="pct"/>
          </w:tcPr>
          <w:p w14:paraId="23748C5D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49399AFC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2 R2"/>
                    <w:listEntry w:val="Windows 2012"/>
                    <w:listEntry w:val="Windows 2008 R2"/>
                    <w:listEntry w:val="Windows 2008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 </w:t>
            </w: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 w:rsidRPr="004B3D94"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x64 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FORMCHECKBOX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030B82" w:rsidRPr="004B3D94" w14:paraId="70D06FEC" w14:textId="77777777" w:rsidTr="007C61EC">
        <w:tc>
          <w:tcPr>
            <w:tcW w:w="1574" w:type="pct"/>
          </w:tcPr>
          <w:p w14:paraId="6AAFFB06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Serverkatalog</w:t>
            </w:r>
          </w:p>
        </w:tc>
        <w:tc>
          <w:tcPr>
            <w:tcW w:w="3426" w:type="pct"/>
          </w:tcPr>
          <w:p w14:paraId="7C3DFAEE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serv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D:\arcgisserver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30B82" w:rsidRPr="004B3D94" w14:paraId="615E8236" w14:textId="77777777" w:rsidTr="007C61EC">
        <w:tc>
          <w:tcPr>
            <w:tcW w:w="1574" w:type="pct"/>
          </w:tcPr>
          <w:p w14:paraId="0762AD7E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Serverkonto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6FA67EE1" w14:textId="6F78AF3B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30B82" w:rsidRPr="004B3D94" w14:paraId="650AD4DE" w14:textId="77777777" w:rsidTr="007C61EC">
        <w:tc>
          <w:tcPr>
            <w:tcW w:w="1574" w:type="pct"/>
          </w:tcPr>
          <w:p w14:paraId="01B630DB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 Manager</w:t>
            </w:r>
          </w:p>
        </w:tc>
        <w:tc>
          <w:tcPr>
            <w:tcW w:w="3426" w:type="pct"/>
          </w:tcPr>
          <w:p w14:paraId="457CEFDD" w14:textId="5DC23A1B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6080/arcgis/manager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30B82" w:rsidRPr="004B3D94" w14:paraId="14A5EA2C" w14:textId="77777777" w:rsidTr="007C61EC">
        <w:tc>
          <w:tcPr>
            <w:tcW w:w="1574" w:type="pct"/>
          </w:tcPr>
          <w:p w14:paraId="6B95227C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Administratör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5358E715" w14:textId="24D14B06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mi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 w:rsidR="00886007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30B82" w:rsidRPr="004B3D94" w14:paraId="304F4F22" w14:textId="77777777" w:rsidTr="007C61EC">
        <w:tc>
          <w:tcPr>
            <w:tcW w:w="1574" w:type="pct"/>
          </w:tcPr>
          <w:p w14:paraId="3C154FC9" w14:textId="77777777" w:rsidR="00030B82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Användarkatalog</w:t>
            </w:r>
          </w:p>
        </w:tc>
        <w:tc>
          <w:tcPr>
            <w:tcW w:w="3426" w:type="pct"/>
          </w:tcPr>
          <w:p w14:paraId="18A29588" w14:textId="77777777" w:rsidR="00030B82" w:rsidRPr="004B3D94" w:rsidRDefault="00030B82" w:rsidP="007C61E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built-in users and roles"/>
                    <w:listEntry w:val="ASP.NET"/>
                    <w:listEntry w:val="Windows users and roles"/>
                    <w:listEntry w:val="Windows users and built-in role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DE79F8">
              <w:rPr>
                <w:rFonts w:ascii="Verdana" w:hAnsi="Verdana"/>
                <w:noProof/>
              </w:rPr>
            </w:r>
            <w:r w:rsidR="00DE79F8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5702F" w:rsidRPr="00F70E51" w14:paraId="4700105B" w14:textId="77777777" w:rsidTr="0071650B">
        <w:tc>
          <w:tcPr>
            <w:tcW w:w="1574" w:type="pct"/>
          </w:tcPr>
          <w:p w14:paraId="67E0E04D" w14:textId="77777777" w:rsidR="0015702F" w:rsidRDefault="0015702F" w:rsidP="0071650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Installationskatalog WA</w:t>
            </w:r>
          </w:p>
        </w:tc>
        <w:tc>
          <w:tcPr>
            <w:tcW w:w="3426" w:type="pct"/>
          </w:tcPr>
          <w:p w14:paraId="3909C60F" w14:textId="77777777" w:rsidR="0015702F" w:rsidRDefault="0015702F" w:rsidP="0071650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wwwroot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C:\inetpub\wwwroot\arcgis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5702F" w:rsidRPr="00DA71F7" w14:paraId="7DF09AB0" w14:textId="77777777" w:rsidTr="0071650B">
        <w:tc>
          <w:tcPr>
            <w:tcW w:w="1574" w:type="pct"/>
          </w:tcPr>
          <w:p w14:paraId="30B903E2" w14:textId="77777777" w:rsidR="0015702F" w:rsidRDefault="0015702F" w:rsidP="0071650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Adress WA</w:t>
            </w:r>
          </w:p>
        </w:tc>
        <w:tc>
          <w:tcPr>
            <w:tcW w:w="3426" w:type="pct"/>
          </w:tcPr>
          <w:p w14:paraId="44D6C281" w14:textId="4D5285F7" w:rsidR="0015702F" w:rsidRDefault="0015702F" w:rsidP="0071650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https://geodata.helsingborg.se/arcgis/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6AE7D4D" w14:textId="77777777" w:rsidR="00030B82" w:rsidRPr="0015702F" w:rsidRDefault="00030B82" w:rsidP="00030B82">
      <w:pPr>
        <w:rPr>
          <w:rFonts w:ascii="Verdana" w:hAnsi="Verdana"/>
          <w:noProof/>
        </w:rPr>
      </w:pPr>
    </w:p>
    <w:p w14:paraId="2D1053A4" w14:textId="6BCD0ABE" w:rsidR="00855734" w:rsidRPr="00FF12EA" w:rsidRDefault="00855734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Övrigt</w:t>
      </w:r>
    </w:p>
    <w:p w14:paraId="66657312" w14:textId="77777777" w:rsidR="00751289" w:rsidRPr="00FF12EA" w:rsidRDefault="00751289" w:rsidP="00770FA3">
      <w:pPr>
        <w:rPr>
          <w:rFonts w:ascii="Verdana" w:hAnsi="Verdana"/>
          <w:noProof/>
        </w:rPr>
      </w:pPr>
    </w:p>
    <w:p w14:paraId="20DA71F7" w14:textId="1586B4A7" w:rsidR="00751289" w:rsidRPr="00FF12EA" w:rsidRDefault="00F524E0" w:rsidP="00886007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fldChar w:fldCharType="begin">
          <w:ffData>
            <w:name w:val=""/>
            <w:enabled/>
            <w:calcOnExit w:val="0"/>
            <w:textInput>
              <w:default w:val="(enter för ny rad)"/>
            </w:textInput>
          </w:ffData>
        </w:fldChar>
      </w:r>
      <w:r>
        <w:rPr>
          <w:rFonts w:ascii="Verdana" w:hAnsi="Verdana"/>
          <w:noProof/>
        </w:rPr>
        <w:instrText xml:space="preserve"> FORMTEXT </w:instrText>
      </w:r>
      <w:r>
        <w:rPr>
          <w:rFonts w:ascii="Verdana" w:hAnsi="Verdana"/>
          <w:noProof/>
        </w:rPr>
      </w:r>
      <w:r>
        <w:rPr>
          <w:rFonts w:ascii="Verdana" w:hAnsi="Verdana"/>
          <w:noProof/>
        </w:rPr>
        <w:fldChar w:fldCharType="separate"/>
      </w:r>
      <w:r w:rsidR="00886007">
        <w:rPr>
          <w:rFonts w:ascii="Verdana" w:hAnsi="Verdana"/>
          <w:noProof/>
        </w:rPr>
        <w:t> </w:t>
      </w:r>
      <w:r w:rsidR="00886007">
        <w:rPr>
          <w:rFonts w:ascii="Verdana" w:hAnsi="Verdana"/>
          <w:noProof/>
        </w:rPr>
        <w:t> </w:t>
      </w:r>
      <w:r w:rsidR="00886007">
        <w:rPr>
          <w:rFonts w:ascii="Verdana" w:hAnsi="Verdana"/>
          <w:noProof/>
        </w:rPr>
        <w:t> </w:t>
      </w:r>
      <w:r w:rsidR="00886007">
        <w:rPr>
          <w:rFonts w:ascii="Verdana" w:hAnsi="Verdana"/>
          <w:noProof/>
        </w:rPr>
        <w:t> </w:t>
      </w:r>
      <w:r w:rsidR="00886007"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fldChar w:fldCharType="end"/>
      </w:r>
    </w:p>
    <w:sectPr w:rsidR="00751289" w:rsidRPr="00FF12EA">
      <w:headerReference w:type="first" r:id="rId10"/>
      <w:pgSz w:w="11907" w:h="16840" w:code="9"/>
      <w:pgMar w:top="1524" w:right="680" w:bottom="851" w:left="1191" w:header="482" w:footer="4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1179C" w14:textId="77777777" w:rsidR="00DE79F8" w:rsidRDefault="00DE79F8">
      <w:r>
        <w:separator/>
      </w:r>
    </w:p>
  </w:endnote>
  <w:endnote w:type="continuationSeparator" w:id="0">
    <w:p w14:paraId="2044B482" w14:textId="77777777" w:rsidR="00DE79F8" w:rsidRDefault="00DE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A12D" w14:textId="77777777" w:rsidR="00DE79F8" w:rsidRDefault="00DE79F8">
      <w:r>
        <w:separator/>
      </w:r>
    </w:p>
  </w:footnote>
  <w:footnote w:type="continuationSeparator" w:id="0">
    <w:p w14:paraId="5108F625" w14:textId="77777777" w:rsidR="00DE79F8" w:rsidRDefault="00DE7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885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900"/>
      <w:gridCol w:w="6998"/>
      <w:gridCol w:w="922"/>
    </w:tblGrid>
    <w:tr w:rsidR="0071650B" w:rsidRPr="00994BCF" w14:paraId="01BA58EA" w14:textId="77777777" w:rsidTr="007C5F8D">
      <w:trPr>
        <w:cantSplit/>
        <w:trHeight w:val="345"/>
      </w:trPr>
      <w:tc>
        <w:tcPr>
          <w:tcW w:w="1754" w:type="pct"/>
          <w:vMerge w:val="restart"/>
        </w:tcPr>
        <w:p w14:paraId="6CD49FC5" w14:textId="55C173BA" w:rsidR="0071650B" w:rsidRPr="00994BCF" w:rsidRDefault="0071650B" w:rsidP="00770FA3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  <w:r>
            <w:rPr>
              <w:rFonts w:ascii="Arial" w:hAnsi="Arial" w:cs="Arial"/>
              <w:noProof/>
              <w:szCs w:val="24"/>
              <w:lang w:eastAsia="sv-SE"/>
            </w:rPr>
            <w:drawing>
              <wp:inline distT="0" distB="0" distL="0" distR="0" wp14:anchorId="0E2E4A05" wp14:editId="78119657">
                <wp:extent cx="3657600" cy="438150"/>
                <wp:effectExtent l="0" t="0" r="0" b="0"/>
                <wp:docPr id="1" name="Bild 1" descr="S-GROUP Solu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-GROUP Soluti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22" w:type="pct"/>
        </w:tcPr>
        <w:p w14:paraId="340237FC" w14:textId="77777777" w:rsidR="0071650B" w:rsidRPr="00994BCF" w:rsidRDefault="0071650B" w:rsidP="00E13B34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49"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  <w:r w:rsidRPr="00994BCF">
            <w:rPr>
              <w:rFonts w:ascii="Verdana" w:hAnsi="Verdana"/>
              <w:noProof/>
              <w:szCs w:val="24"/>
              <w:lang w:eastAsia="sv-SE"/>
            </w:rPr>
            <w:t>Installation GEOSECMA</w:t>
          </w:r>
        </w:p>
      </w:tc>
      <w:tc>
        <w:tcPr>
          <w:tcW w:w="524" w:type="pct"/>
        </w:tcPr>
        <w:p w14:paraId="542A9C48" w14:textId="77777777" w:rsidR="0071650B" w:rsidRPr="00994BCF" w:rsidRDefault="0071650B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</w:p>
      </w:tc>
    </w:tr>
    <w:tr w:rsidR="0071650B" w:rsidRPr="00994BCF" w14:paraId="7F35CC16" w14:textId="77777777" w:rsidTr="007C5F8D">
      <w:trPr>
        <w:cantSplit/>
        <w:trHeight w:val="345"/>
      </w:trPr>
      <w:tc>
        <w:tcPr>
          <w:tcW w:w="1754" w:type="pct"/>
          <w:vMerge/>
          <w:tcBorders>
            <w:bottom w:val="single" w:sz="4" w:space="0" w:color="auto"/>
          </w:tcBorders>
        </w:tcPr>
        <w:p w14:paraId="64F1CBEB" w14:textId="77777777" w:rsidR="0071650B" w:rsidRPr="00994BCF" w:rsidRDefault="0071650B" w:rsidP="00770FA3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</w:p>
      </w:tc>
      <w:tc>
        <w:tcPr>
          <w:tcW w:w="2722" w:type="pct"/>
          <w:tcBorders>
            <w:bottom w:val="single" w:sz="4" w:space="0" w:color="auto"/>
          </w:tcBorders>
        </w:tcPr>
        <w:p w14:paraId="2B28D815" w14:textId="77777777" w:rsidR="0071650B" w:rsidRPr="00994BCF" w:rsidRDefault="0071650B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49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begin"/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instrText xml:space="preserve"> AUTHOR   \* MERGEFORMAT </w:instrText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separate"/>
          </w:r>
          <w:r>
            <w:rPr>
              <w:rFonts w:ascii="Verdana" w:hAnsi="Verdana"/>
              <w:noProof/>
              <w:sz w:val="16"/>
              <w:szCs w:val="24"/>
              <w:lang w:eastAsia="sv-SE"/>
            </w:rPr>
            <w:t>Johnny Björk</w:t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end"/>
          </w:r>
        </w:p>
      </w:tc>
      <w:tc>
        <w:tcPr>
          <w:tcW w:w="524" w:type="pct"/>
          <w:tcBorders>
            <w:bottom w:val="single" w:sz="4" w:space="0" w:color="auto"/>
          </w:tcBorders>
        </w:tcPr>
        <w:p w14:paraId="58F662B6" w14:textId="77777777" w:rsidR="0071650B" w:rsidRPr="00994BCF" w:rsidRDefault="0071650B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507" w:hanging="507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</w:p>
      </w:tc>
    </w:tr>
  </w:tbl>
  <w:p w14:paraId="4DE35E61" w14:textId="77777777" w:rsidR="0071650B" w:rsidRPr="00994BCF" w:rsidRDefault="0071650B" w:rsidP="00770FA3">
    <w:pPr>
      <w:tabs>
        <w:tab w:val="center" w:pos="4536"/>
        <w:tab w:val="right" w:pos="9072"/>
      </w:tabs>
      <w:overflowPunct/>
      <w:autoSpaceDE/>
      <w:autoSpaceDN/>
      <w:adjustRightInd/>
      <w:textAlignment w:val="auto"/>
      <w:rPr>
        <w:noProof/>
        <w:lang w:eastAsia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130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47"/>
    <w:rsid w:val="00002FB9"/>
    <w:rsid w:val="00003A00"/>
    <w:rsid w:val="00010D85"/>
    <w:rsid w:val="00030B82"/>
    <w:rsid w:val="00034E2C"/>
    <w:rsid w:val="000365ED"/>
    <w:rsid w:val="00075E31"/>
    <w:rsid w:val="00081761"/>
    <w:rsid w:val="00097B64"/>
    <w:rsid w:val="000A6571"/>
    <w:rsid w:val="000B1905"/>
    <w:rsid w:val="000B31B7"/>
    <w:rsid w:val="000B4E4C"/>
    <w:rsid w:val="000B6108"/>
    <w:rsid w:val="000B7B0B"/>
    <w:rsid w:val="000D0ED1"/>
    <w:rsid w:val="000D53A1"/>
    <w:rsid w:val="000F6AE0"/>
    <w:rsid w:val="001265CC"/>
    <w:rsid w:val="001272CD"/>
    <w:rsid w:val="0015702F"/>
    <w:rsid w:val="00182C73"/>
    <w:rsid w:val="001E0C4E"/>
    <w:rsid w:val="001E2ED8"/>
    <w:rsid w:val="001E4B32"/>
    <w:rsid w:val="001F6DEF"/>
    <w:rsid w:val="00200466"/>
    <w:rsid w:val="00200E64"/>
    <w:rsid w:val="00201936"/>
    <w:rsid w:val="0021205B"/>
    <w:rsid w:val="00227267"/>
    <w:rsid w:val="00227AE6"/>
    <w:rsid w:val="002524EB"/>
    <w:rsid w:val="00262B98"/>
    <w:rsid w:val="00270741"/>
    <w:rsid w:val="002745F3"/>
    <w:rsid w:val="0028528C"/>
    <w:rsid w:val="002A0FA1"/>
    <w:rsid w:val="002A19BA"/>
    <w:rsid w:val="002A374B"/>
    <w:rsid w:val="002B0830"/>
    <w:rsid w:val="002B24D9"/>
    <w:rsid w:val="002B2754"/>
    <w:rsid w:val="002B722A"/>
    <w:rsid w:val="002D6193"/>
    <w:rsid w:val="002E189D"/>
    <w:rsid w:val="002E26EB"/>
    <w:rsid w:val="002F62A8"/>
    <w:rsid w:val="002F70B9"/>
    <w:rsid w:val="00301DD7"/>
    <w:rsid w:val="00306D77"/>
    <w:rsid w:val="00326361"/>
    <w:rsid w:val="003371BF"/>
    <w:rsid w:val="003622A4"/>
    <w:rsid w:val="0037396A"/>
    <w:rsid w:val="00392D9F"/>
    <w:rsid w:val="00393B8E"/>
    <w:rsid w:val="00394F2A"/>
    <w:rsid w:val="003A3EAA"/>
    <w:rsid w:val="003C02B4"/>
    <w:rsid w:val="003E3ACF"/>
    <w:rsid w:val="003F0D6D"/>
    <w:rsid w:val="003F32AE"/>
    <w:rsid w:val="0040152B"/>
    <w:rsid w:val="00405647"/>
    <w:rsid w:val="004363A4"/>
    <w:rsid w:val="004439F6"/>
    <w:rsid w:val="00445E5B"/>
    <w:rsid w:val="004555C6"/>
    <w:rsid w:val="00466689"/>
    <w:rsid w:val="0047132D"/>
    <w:rsid w:val="004955C0"/>
    <w:rsid w:val="004B3D94"/>
    <w:rsid w:val="004C11EA"/>
    <w:rsid w:val="004D73BD"/>
    <w:rsid w:val="004F2660"/>
    <w:rsid w:val="00500579"/>
    <w:rsid w:val="0050734C"/>
    <w:rsid w:val="005107D2"/>
    <w:rsid w:val="005108EA"/>
    <w:rsid w:val="00510C64"/>
    <w:rsid w:val="00517007"/>
    <w:rsid w:val="0052335B"/>
    <w:rsid w:val="00536204"/>
    <w:rsid w:val="005437C3"/>
    <w:rsid w:val="00565DDE"/>
    <w:rsid w:val="00593501"/>
    <w:rsid w:val="005B1E35"/>
    <w:rsid w:val="005D1030"/>
    <w:rsid w:val="005F2747"/>
    <w:rsid w:val="00611BE6"/>
    <w:rsid w:val="00613154"/>
    <w:rsid w:val="0061527F"/>
    <w:rsid w:val="006377FB"/>
    <w:rsid w:val="00641DBE"/>
    <w:rsid w:val="006479CA"/>
    <w:rsid w:val="00647F8A"/>
    <w:rsid w:val="0067085C"/>
    <w:rsid w:val="00680847"/>
    <w:rsid w:val="006936F0"/>
    <w:rsid w:val="0069442C"/>
    <w:rsid w:val="006963E7"/>
    <w:rsid w:val="006D74FF"/>
    <w:rsid w:val="006E11D3"/>
    <w:rsid w:val="006F1FD3"/>
    <w:rsid w:val="006F6D09"/>
    <w:rsid w:val="00700E6C"/>
    <w:rsid w:val="007021C2"/>
    <w:rsid w:val="0071392C"/>
    <w:rsid w:val="0071650B"/>
    <w:rsid w:val="00721B18"/>
    <w:rsid w:val="00726EAE"/>
    <w:rsid w:val="007341C6"/>
    <w:rsid w:val="00751289"/>
    <w:rsid w:val="00753012"/>
    <w:rsid w:val="00756A1F"/>
    <w:rsid w:val="007576DA"/>
    <w:rsid w:val="00760B38"/>
    <w:rsid w:val="00763097"/>
    <w:rsid w:val="00770FA3"/>
    <w:rsid w:val="00773249"/>
    <w:rsid w:val="00774FC1"/>
    <w:rsid w:val="00785186"/>
    <w:rsid w:val="00787A8A"/>
    <w:rsid w:val="00790A2A"/>
    <w:rsid w:val="00797E8E"/>
    <w:rsid w:val="007A64C4"/>
    <w:rsid w:val="007C13F5"/>
    <w:rsid w:val="007C5AB5"/>
    <w:rsid w:val="007C5F8D"/>
    <w:rsid w:val="007C61EC"/>
    <w:rsid w:val="007D53A3"/>
    <w:rsid w:val="007F1B71"/>
    <w:rsid w:val="0080397B"/>
    <w:rsid w:val="00823C85"/>
    <w:rsid w:val="0083259F"/>
    <w:rsid w:val="008340E3"/>
    <w:rsid w:val="00843839"/>
    <w:rsid w:val="00845F64"/>
    <w:rsid w:val="00855734"/>
    <w:rsid w:val="00860E7F"/>
    <w:rsid w:val="00867AAD"/>
    <w:rsid w:val="0087511B"/>
    <w:rsid w:val="00883A17"/>
    <w:rsid w:val="00886007"/>
    <w:rsid w:val="00891A18"/>
    <w:rsid w:val="008A24AB"/>
    <w:rsid w:val="008B31C0"/>
    <w:rsid w:val="008D1044"/>
    <w:rsid w:val="008D4DF1"/>
    <w:rsid w:val="008F5555"/>
    <w:rsid w:val="009054A7"/>
    <w:rsid w:val="00914CF5"/>
    <w:rsid w:val="00932953"/>
    <w:rsid w:val="00947E1A"/>
    <w:rsid w:val="00963F0D"/>
    <w:rsid w:val="009642FC"/>
    <w:rsid w:val="00967DC0"/>
    <w:rsid w:val="0097438B"/>
    <w:rsid w:val="00994BCF"/>
    <w:rsid w:val="009C0F92"/>
    <w:rsid w:val="009C3A6F"/>
    <w:rsid w:val="009F66C3"/>
    <w:rsid w:val="00A0095A"/>
    <w:rsid w:val="00A02512"/>
    <w:rsid w:val="00A067D2"/>
    <w:rsid w:val="00A12F35"/>
    <w:rsid w:val="00A14F7B"/>
    <w:rsid w:val="00A16FCF"/>
    <w:rsid w:val="00A20445"/>
    <w:rsid w:val="00A233CD"/>
    <w:rsid w:val="00A300FF"/>
    <w:rsid w:val="00A4304F"/>
    <w:rsid w:val="00A445B8"/>
    <w:rsid w:val="00A6189F"/>
    <w:rsid w:val="00A64F4D"/>
    <w:rsid w:val="00A90B60"/>
    <w:rsid w:val="00A94444"/>
    <w:rsid w:val="00AA64D7"/>
    <w:rsid w:val="00AB12C4"/>
    <w:rsid w:val="00AC6884"/>
    <w:rsid w:val="00AE24B3"/>
    <w:rsid w:val="00AF57B0"/>
    <w:rsid w:val="00B3007F"/>
    <w:rsid w:val="00B56939"/>
    <w:rsid w:val="00B5798E"/>
    <w:rsid w:val="00B61B1E"/>
    <w:rsid w:val="00B7097F"/>
    <w:rsid w:val="00B721D3"/>
    <w:rsid w:val="00B9259E"/>
    <w:rsid w:val="00B970A6"/>
    <w:rsid w:val="00BA28AB"/>
    <w:rsid w:val="00BC579E"/>
    <w:rsid w:val="00BD41D1"/>
    <w:rsid w:val="00BD4A69"/>
    <w:rsid w:val="00BD6A74"/>
    <w:rsid w:val="00BE09C0"/>
    <w:rsid w:val="00C20B03"/>
    <w:rsid w:val="00C20CD9"/>
    <w:rsid w:val="00C24949"/>
    <w:rsid w:val="00C266A0"/>
    <w:rsid w:val="00C27753"/>
    <w:rsid w:val="00C47CD9"/>
    <w:rsid w:val="00C63ED0"/>
    <w:rsid w:val="00C64A7D"/>
    <w:rsid w:val="00C847F3"/>
    <w:rsid w:val="00CB07CA"/>
    <w:rsid w:val="00CB29FB"/>
    <w:rsid w:val="00CB3EF5"/>
    <w:rsid w:val="00CD428E"/>
    <w:rsid w:val="00CE2468"/>
    <w:rsid w:val="00CE351D"/>
    <w:rsid w:val="00CE47EA"/>
    <w:rsid w:val="00CF1CFE"/>
    <w:rsid w:val="00D115D9"/>
    <w:rsid w:val="00D23FF3"/>
    <w:rsid w:val="00D700BF"/>
    <w:rsid w:val="00D85BAE"/>
    <w:rsid w:val="00D97AE6"/>
    <w:rsid w:val="00DA71F7"/>
    <w:rsid w:val="00DB02B2"/>
    <w:rsid w:val="00DD1425"/>
    <w:rsid w:val="00DD5464"/>
    <w:rsid w:val="00DE79F8"/>
    <w:rsid w:val="00DF1DF5"/>
    <w:rsid w:val="00E0554A"/>
    <w:rsid w:val="00E076E5"/>
    <w:rsid w:val="00E13B34"/>
    <w:rsid w:val="00E44A30"/>
    <w:rsid w:val="00E45704"/>
    <w:rsid w:val="00E47D45"/>
    <w:rsid w:val="00E51898"/>
    <w:rsid w:val="00E559A4"/>
    <w:rsid w:val="00E5788E"/>
    <w:rsid w:val="00E65976"/>
    <w:rsid w:val="00E829E9"/>
    <w:rsid w:val="00E911BF"/>
    <w:rsid w:val="00ED3053"/>
    <w:rsid w:val="00EE7455"/>
    <w:rsid w:val="00EF53EF"/>
    <w:rsid w:val="00EF7E61"/>
    <w:rsid w:val="00F3466E"/>
    <w:rsid w:val="00F409D2"/>
    <w:rsid w:val="00F524E0"/>
    <w:rsid w:val="00F567E1"/>
    <w:rsid w:val="00F63FD4"/>
    <w:rsid w:val="00F709D9"/>
    <w:rsid w:val="00F70E51"/>
    <w:rsid w:val="00F73CDF"/>
    <w:rsid w:val="00F86057"/>
    <w:rsid w:val="00FB0732"/>
    <w:rsid w:val="00FB3D4D"/>
    <w:rsid w:val="00FB5444"/>
    <w:rsid w:val="00FD3A87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0FE68C"/>
  <w15:docId w15:val="{B5E19589-B164-40B7-9043-DD2DD8FA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0847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726E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3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bj\SkyDrive%20Pro\AktuellaUppdrag\GEOSECMA\GEOSECMA%20Installation%201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 xmlns="77c7fc3f-1cda-42a6-81a4-b9ed36ee3b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CE83D8853E244BB2DC2263275766B" ma:contentTypeVersion="0" ma:contentTypeDescription="Create a new document." ma:contentTypeScope="" ma:versionID="17c72301de3fc8a42f721851dbde738d">
  <xsd:schema xmlns:xsd="http://www.w3.org/2001/XMLSchema" xmlns:xs="http://www.w3.org/2001/XMLSchema" xmlns:p="http://schemas.microsoft.com/office/2006/metadata/properties" xmlns:ns2="77c7fc3f-1cda-42a6-81a4-b9ed36ee3b25" targetNamespace="http://schemas.microsoft.com/office/2006/metadata/properties" ma:root="true" ma:fieldsID="a47f25d592f5db1fff852f8cc5e6a86a" ns2:_="">
    <xsd:import namespace="77c7fc3f-1cda-42a6-81a4-b9ed36ee3b25"/>
    <xsd:element name="properties">
      <xsd:complexType>
        <xsd:sequence>
          <xsd:element name="documentManagement">
            <xsd:complexType>
              <xsd:all>
                <xsd:element ref="ns2:Te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7fc3f-1cda-42a6-81a4-b9ed36ee3b25" elementFormDefault="qualified">
    <xsd:import namespace="http://schemas.microsoft.com/office/2006/documentManagement/types"/>
    <xsd:import namespace="http://schemas.microsoft.com/office/infopath/2007/PartnerControls"/>
    <xsd:element name="Team" ma:index="8" nillable="true" ma:displayName="Team" ma:format="Dropdown" ma:internalName="Team">
      <xsd:simpleType>
        <xsd:restriction base="dms:Choice">
          <xsd:enumeration value="Delivery"/>
          <xsd:enumeration value="Support"/>
          <xsd:enumeration value="Esri Sälj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D35B0-8072-44E1-8ECC-21657ECE797F}">
  <ds:schemaRefs>
    <ds:schemaRef ds:uri="http://schemas.microsoft.com/office/2006/metadata/properties"/>
    <ds:schemaRef ds:uri="http://schemas.microsoft.com/office/infopath/2007/PartnerControls"/>
    <ds:schemaRef ds:uri="77c7fc3f-1cda-42a6-81a4-b9ed36ee3b25"/>
  </ds:schemaRefs>
</ds:datastoreItem>
</file>

<file path=customXml/itemProps2.xml><?xml version="1.0" encoding="utf-8"?>
<ds:datastoreItem xmlns:ds="http://schemas.openxmlformats.org/officeDocument/2006/customXml" ds:itemID="{6AB66070-51CF-40B3-8E2D-C63ABBC48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7fc3f-1cda-42a6-81a4-b9ed36ee3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10E25-E7F4-46A3-A669-92F4398F26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037748-64E5-465F-BADA-4FABBCEF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GEOSECMA Installation 103.dotx</Template>
  <TotalTime>2</TotalTime>
  <Pages>3</Pages>
  <Words>996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Installation av GEOSECMA</vt:lpstr>
      <vt:lpstr>Installation av GEOSECMA</vt:lpstr>
    </vt:vector>
  </TitlesOfParts>
  <Company>S-GROUP Solutions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av GEOSECMA</dc:title>
  <dc:subject>Dokumentation av GEOSECMA installation</dc:subject>
  <dc:creator>Peter Rydqvist</dc:creator>
  <cp:lastModifiedBy>Patrik Grahn</cp:lastModifiedBy>
  <cp:revision>4</cp:revision>
  <cp:lastPrinted>2008-07-09T13:08:00Z</cp:lastPrinted>
  <dcterms:created xsi:type="dcterms:W3CDTF">2018-09-17T11:44:00Z</dcterms:created>
  <dcterms:modified xsi:type="dcterms:W3CDTF">2018-09-17T14:06:00Z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0x010100F10CE83D8853E244BB2DC2263275766B</vt:lpwstr>
  </property>
  <property fmtid="{D5CDD505-2E9C-101B-9397-08002B2CF9AE}" pid="3" name="IsMyDocuments">
    <vt:bool>true</vt:bool>
  </property>
</Properties>
</file>